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4812" w:rsidRPr="0048350A" w:rsidRDefault="00494D3A">
      <w:pPr>
        <w:pStyle w:val="Heading1"/>
        <w:rPr>
          <w:sz w:val="40"/>
        </w:rPr>
      </w:pPr>
      <w:r w:rsidRPr="0048350A">
        <w:rPr>
          <w:sz w:val="40"/>
        </w:rPr>
        <w:t>Introducing IBM MQ Replicated Data Queue Manager</w:t>
      </w:r>
    </w:p>
    <w:p w:rsidR="00F74812" w:rsidRPr="00D42CE0" w:rsidRDefault="00494D3A" w:rsidP="00D42CE0">
      <w:pPr>
        <w:pStyle w:val="Heading2"/>
      </w:pPr>
      <w:r w:rsidRPr="00D42CE0">
        <w:t>Introduction</w:t>
      </w:r>
    </w:p>
    <w:p w:rsidR="00F74812" w:rsidRDefault="00494D3A" w:rsidP="00626383">
      <w:pPr>
        <w:pStyle w:val="BodyText"/>
      </w:pPr>
      <w:r>
        <w:t>This lab provides a demonstration of a new approach to Disaster Recovery in MQ on Linux, with the follow-ing key features:</w:t>
      </w:r>
    </w:p>
    <w:p w:rsidR="00626383" w:rsidRDefault="00494D3A" w:rsidP="00626383">
      <w:pPr>
        <w:pStyle w:val="ListBullet"/>
      </w:pPr>
      <w:r>
        <w:t xml:space="preserve">Use of Distributed Replicated Block Device (DRBD) storage rather </w:t>
      </w:r>
      <w:r w:rsidR="00626383">
        <w:t>than network shared storage</w:t>
      </w:r>
    </w:p>
    <w:p w:rsidR="00626383" w:rsidRDefault="00494D3A" w:rsidP="00626383">
      <w:pPr>
        <w:pStyle w:val="ListBullet"/>
      </w:pPr>
      <w:r>
        <w:t>This is still using a Replic</w:t>
      </w:r>
      <w:r w:rsidR="00626383">
        <w:t>ated Data Queue Manager (RDQM):</w:t>
      </w:r>
    </w:p>
    <w:p w:rsidR="00626383" w:rsidRDefault="00494D3A" w:rsidP="00626383">
      <w:pPr>
        <w:pStyle w:val="ListBullet2"/>
      </w:pPr>
      <w:r>
        <w:t>Takeover</w:t>
      </w:r>
      <w:r w:rsidR="00626383">
        <w:t xml:space="preserve"> will be manual not automatic </w:t>
      </w:r>
    </w:p>
    <w:p w:rsidR="00626383" w:rsidRDefault="00494D3A" w:rsidP="00626383">
      <w:pPr>
        <w:pStyle w:val="ListBullet2"/>
      </w:pPr>
      <w:r>
        <w:t>Both asynchronous and synchro</w:t>
      </w:r>
      <w:r w:rsidR="00626383">
        <w:t xml:space="preserve">nous replication is supported </w:t>
      </w:r>
    </w:p>
    <w:p w:rsidR="00626383" w:rsidRDefault="00494D3A" w:rsidP="00626383">
      <w:pPr>
        <w:pStyle w:val="ListBullet2"/>
      </w:pPr>
      <w:r>
        <w:t xml:space="preserve">An RDQM is active on </w:t>
      </w:r>
      <w:r w:rsidR="00626383">
        <w:t xml:space="preserve">one node only at any one time </w:t>
      </w:r>
    </w:p>
    <w:p w:rsidR="00626383" w:rsidRDefault="00494D3A" w:rsidP="00626383">
      <w:pPr>
        <w:pStyle w:val="ListBullet2"/>
      </w:pPr>
      <w:r>
        <w:t>Each node c</w:t>
      </w:r>
      <w:r w:rsidR="00626383">
        <w:t xml:space="preserve">an run different active RDQMs </w:t>
      </w:r>
      <w:r>
        <w:t xml:space="preserve"> </w:t>
      </w:r>
    </w:p>
    <w:p w:rsidR="00626383" w:rsidRDefault="00494D3A" w:rsidP="00626383">
      <w:pPr>
        <w:pStyle w:val="ListBullet2"/>
      </w:pPr>
      <w:r>
        <w:t>An individual DR RDQM is created to use one style of replication and it cannot be change</w:t>
      </w:r>
      <w:r w:rsidR="00626383">
        <w:t xml:space="preserve">d without recreating the RDQM </w:t>
      </w:r>
    </w:p>
    <w:p w:rsidR="00F74812" w:rsidRDefault="00494D3A" w:rsidP="00626383">
      <w:pPr>
        <w:pStyle w:val="ListBullet2"/>
      </w:pPr>
      <w:r>
        <w:t xml:space="preserve">In 9.0.5 an RDQM can be either HA or DR but not both * As only two nodes are involved it will be possible to get into a split-brain situation, but on-ly if a user has chosen to promote a DR Secondary and start a DR RDQM when the DR network is </w:t>
      </w:r>
      <w:proofErr w:type="gramStart"/>
      <w:r>
        <w:t>disconnected</w:t>
      </w:r>
      <w:proofErr w:type="gramEnd"/>
      <w:r>
        <w:t xml:space="preserve"> and the DR RDQM is still running, or is also started, where it was Primary.</w:t>
      </w:r>
    </w:p>
    <w:p w:rsidR="00626383" w:rsidRDefault="00494D3A">
      <w:pPr>
        <w:pStyle w:val="FirstParagraph"/>
      </w:pPr>
      <w:r>
        <w:t>The goals for RDQM-DR are:</w:t>
      </w:r>
    </w:p>
    <w:p w:rsidR="00626383" w:rsidRDefault="00494D3A" w:rsidP="0035466E">
      <w:pPr>
        <w:pStyle w:val="ListBullet"/>
      </w:pPr>
      <w:r>
        <w:t xml:space="preserve">Allow an RDQM to be created which is configured to replicate its data to a single Secondary in-stance at a given IP address * </w:t>
      </w:r>
    </w:p>
    <w:p w:rsidR="00F74812" w:rsidRDefault="00494D3A" w:rsidP="0035466E">
      <w:pPr>
        <w:pStyle w:val="ListBullet2"/>
      </w:pPr>
      <w:r>
        <w:t>Asynchronous replication is supported provided the latency is no more than 50ms for a round trip time</w:t>
      </w:r>
    </w:p>
    <w:p w:rsidR="00F74812" w:rsidRPr="00626383" w:rsidRDefault="00494D3A" w:rsidP="0035466E">
      <w:pPr>
        <w:pStyle w:val="ListBullet2"/>
        <w:rPr>
          <w:b/>
        </w:rPr>
      </w:pPr>
      <w:r w:rsidRPr="00626383">
        <w:rPr>
          <w:rStyle w:val="VerbatimChar"/>
          <w:b w:val="0"/>
        </w:rPr>
        <w:t>Synchronous replication is subject to the same 5ms limits on latency as it is for HA</w:t>
      </w:r>
    </w:p>
    <w:p w:rsidR="00F74812" w:rsidRDefault="00494D3A" w:rsidP="0035466E">
      <w:pPr>
        <w:pStyle w:val="ListBullet"/>
      </w:pPr>
      <w:r>
        <w:t xml:space="preserve">Allow manual control of when a DR Secondary becomes a DR Primary and can then run the RDQM In this lab, instructions are provided to show the setup for </w:t>
      </w:r>
      <w:proofErr w:type="gramStart"/>
      <w:r>
        <w:t>both.For</w:t>
      </w:r>
      <w:proofErr w:type="gramEnd"/>
      <w:r>
        <w:t xml:space="preserve"> this lab exercise node 02 has had some of the ‘pre-configuration’ already performed.</w:t>
      </w:r>
    </w:p>
    <w:p w:rsidR="00F74812" w:rsidRPr="003410C3" w:rsidRDefault="00494D3A" w:rsidP="00D42CE0">
      <w:pPr>
        <w:pStyle w:val="Heading3"/>
      </w:pPr>
      <w:r w:rsidRPr="003410C3">
        <w:t>Summary of lab environment</w:t>
      </w:r>
    </w:p>
    <w:p w:rsidR="00F74812" w:rsidRDefault="00494D3A" w:rsidP="003410C3">
      <w:pPr>
        <w:pStyle w:val="ListBullet"/>
      </w:pPr>
      <w:r>
        <w:t>3 RHEL 7.4 x86_64 systems running in Skytap:</w:t>
      </w:r>
    </w:p>
    <w:p w:rsidR="00096873" w:rsidRDefault="00494D3A" w:rsidP="003410C3">
      <w:pPr>
        <w:pStyle w:val="ListBullet2"/>
      </w:pPr>
      <w:proofErr w:type="spellStart"/>
      <w:r>
        <w:t>miqmp</w:t>
      </w:r>
      <w:proofErr w:type="spellEnd"/>
      <w:r w:rsidR="00096873">
        <w:t xml:space="preserve"> This will be our primary node</w:t>
      </w:r>
    </w:p>
    <w:p w:rsidR="00F74812" w:rsidRDefault="00494D3A" w:rsidP="003410C3">
      <w:pPr>
        <w:pStyle w:val="ListBullet2"/>
      </w:pPr>
      <w:proofErr w:type="spellStart"/>
      <w:r>
        <w:t>miqms</w:t>
      </w:r>
      <w:proofErr w:type="spellEnd"/>
      <w:r>
        <w:t xml:space="preserve"> This will be a secondary node</w:t>
      </w:r>
    </w:p>
    <w:p w:rsidR="00096873" w:rsidRDefault="00096873" w:rsidP="00096873">
      <w:pPr>
        <w:ind w:left="480"/>
      </w:pPr>
    </w:p>
    <w:p w:rsidR="0048350A" w:rsidRDefault="00494D3A" w:rsidP="003410C3">
      <w:pPr>
        <w:pStyle w:val="ListBullet"/>
      </w:pPr>
      <w:r>
        <w:lastRenderedPageBreak/>
        <w:t>VMWare Workstation virtual networks:</w:t>
      </w:r>
    </w:p>
    <w:tbl>
      <w:tblPr>
        <w:tblStyle w:val="TableGrid"/>
        <w:tblW w:w="0" w:type="auto"/>
        <w:tblLook w:val="04A0" w:firstRow="1" w:lastRow="0" w:firstColumn="1" w:lastColumn="0" w:noHBand="0" w:noVBand="1"/>
      </w:tblPr>
      <w:tblGrid>
        <w:gridCol w:w="2394"/>
        <w:gridCol w:w="2394"/>
        <w:gridCol w:w="2394"/>
        <w:gridCol w:w="2394"/>
      </w:tblGrid>
      <w:tr w:rsidR="0048350A" w:rsidTr="000F7147">
        <w:tc>
          <w:tcPr>
            <w:cnfStyle w:val="001000000000" w:firstRow="0" w:lastRow="0" w:firstColumn="1" w:lastColumn="0" w:oddVBand="0" w:evenVBand="0" w:oddHBand="0" w:evenHBand="0" w:firstRowFirstColumn="0" w:firstRowLastColumn="0" w:lastRowFirstColumn="0" w:lastRowLastColumn="0"/>
            <w:tcW w:w="2394" w:type="dxa"/>
          </w:tcPr>
          <w:p w:rsidR="0048350A" w:rsidRPr="002E6029" w:rsidRDefault="0048350A" w:rsidP="000F7147">
            <w:pPr>
              <w:pStyle w:val="Compact"/>
              <w:jc w:val="center"/>
              <w:rPr>
                <w:b/>
              </w:rPr>
            </w:pPr>
            <w:r w:rsidRPr="002E6029">
              <w:rPr>
                <w:b/>
              </w:rPr>
              <w:t>Name</w:t>
            </w:r>
          </w:p>
        </w:tc>
        <w:tc>
          <w:tcPr>
            <w:tcW w:w="2394" w:type="dxa"/>
          </w:tcPr>
          <w:p w:rsidR="0048350A" w:rsidRPr="002E6029" w:rsidRDefault="0048350A" w:rsidP="000F7147">
            <w:pPr>
              <w:pStyle w:val="Compact"/>
              <w:jc w:val="center"/>
              <w:cnfStyle w:val="000000000000" w:firstRow="0" w:lastRow="0" w:firstColumn="0" w:lastColumn="0" w:oddVBand="0" w:evenVBand="0" w:oddHBand="0" w:evenHBand="0" w:firstRowFirstColumn="0" w:firstRowLastColumn="0" w:lastRowFirstColumn="0" w:lastRowLastColumn="0"/>
              <w:rPr>
                <w:b/>
              </w:rPr>
            </w:pPr>
            <w:r w:rsidRPr="002E6029">
              <w:rPr>
                <w:b/>
              </w:rPr>
              <w:t>Type</w:t>
            </w:r>
          </w:p>
        </w:tc>
        <w:tc>
          <w:tcPr>
            <w:tcW w:w="2394" w:type="dxa"/>
          </w:tcPr>
          <w:p w:rsidR="0048350A" w:rsidRPr="002E6029" w:rsidRDefault="0048350A" w:rsidP="000F7147">
            <w:pPr>
              <w:pStyle w:val="Compact"/>
              <w:jc w:val="center"/>
              <w:cnfStyle w:val="000000000000" w:firstRow="0" w:lastRow="0" w:firstColumn="0" w:lastColumn="0" w:oddVBand="0" w:evenVBand="0" w:oddHBand="0" w:evenHBand="0" w:firstRowFirstColumn="0" w:firstRowLastColumn="0" w:lastRowFirstColumn="0" w:lastRowLastColumn="0"/>
              <w:rPr>
                <w:b/>
              </w:rPr>
            </w:pPr>
            <w:r w:rsidRPr="002E6029">
              <w:rPr>
                <w:b/>
              </w:rPr>
              <w:t>Subnet</w:t>
            </w:r>
          </w:p>
        </w:tc>
        <w:tc>
          <w:tcPr>
            <w:tcW w:w="2394" w:type="dxa"/>
          </w:tcPr>
          <w:p w:rsidR="0048350A" w:rsidRPr="002E6029" w:rsidRDefault="0048350A" w:rsidP="000F7147">
            <w:pPr>
              <w:pStyle w:val="Compact"/>
              <w:jc w:val="center"/>
              <w:cnfStyle w:val="000000000000" w:firstRow="0" w:lastRow="0" w:firstColumn="0" w:lastColumn="0" w:oddVBand="0" w:evenVBand="0" w:oddHBand="0" w:evenHBand="0" w:firstRowFirstColumn="0" w:firstRowLastColumn="0" w:lastRowFirstColumn="0" w:lastRowLastColumn="0"/>
              <w:rPr>
                <w:b/>
              </w:rPr>
            </w:pPr>
            <w:r>
              <w:rPr>
                <w:b/>
              </w:rPr>
              <w:t>DHC</w:t>
            </w:r>
            <w:r w:rsidRPr="002E6029">
              <w:rPr>
                <w:b/>
              </w:rPr>
              <w:t>P</w:t>
            </w:r>
          </w:p>
        </w:tc>
      </w:tr>
      <w:tr w:rsidR="0048350A" w:rsidTr="000F7147">
        <w:tc>
          <w:tcPr>
            <w:cnfStyle w:val="001000000000" w:firstRow="0" w:lastRow="0" w:firstColumn="1" w:lastColumn="0" w:oddVBand="0" w:evenVBand="0" w:oddHBand="0" w:evenHBand="0" w:firstRowFirstColumn="0" w:firstRowLastColumn="0" w:lastRowFirstColumn="0" w:lastRowLastColumn="0"/>
            <w:tcW w:w="2394" w:type="dxa"/>
          </w:tcPr>
          <w:p w:rsidR="0048350A" w:rsidRDefault="0048350A" w:rsidP="000F7147">
            <w:pPr>
              <w:pStyle w:val="Compact"/>
            </w:pPr>
            <w:r>
              <w:t>VMnet3</w:t>
            </w:r>
          </w:p>
        </w:tc>
        <w:tc>
          <w:tcPr>
            <w:tcW w:w="2394" w:type="dxa"/>
          </w:tcPr>
          <w:p w:rsidR="0048350A" w:rsidRDefault="0048350A" w:rsidP="000F7147">
            <w:pPr>
              <w:pStyle w:val="Compact"/>
              <w:cnfStyle w:val="000000000000" w:firstRow="0" w:lastRow="0" w:firstColumn="0" w:lastColumn="0" w:oddVBand="0" w:evenVBand="0" w:oddHBand="0" w:evenHBand="0" w:firstRowFirstColumn="0" w:firstRowLastColumn="0" w:lastRowFirstColumn="0" w:lastRowLastColumn="0"/>
            </w:pPr>
            <w:r>
              <w:t>Host-only</w:t>
            </w:r>
          </w:p>
        </w:tc>
        <w:tc>
          <w:tcPr>
            <w:tcW w:w="2394" w:type="dxa"/>
          </w:tcPr>
          <w:p w:rsidR="0048350A" w:rsidRDefault="0048350A" w:rsidP="000F7147">
            <w:pPr>
              <w:pStyle w:val="Compact"/>
              <w:cnfStyle w:val="000000000000" w:firstRow="0" w:lastRow="0" w:firstColumn="0" w:lastColumn="0" w:oddVBand="0" w:evenVBand="0" w:oddHBand="0" w:evenHBand="0" w:firstRowFirstColumn="0" w:firstRowLastColumn="0" w:lastRowFirstColumn="0" w:lastRowLastColumn="0"/>
            </w:pPr>
            <w:r>
              <w:t>10.0.3.0</w:t>
            </w:r>
          </w:p>
        </w:tc>
        <w:tc>
          <w:tcPr>
            <w:tcW w:w="2394" w:type="dxa"/>
          </w:tcPr>
          <w:p w:rsidR="0048350A" w:rsidRDefault="0048350A" w:rsidP="000F7147">
            <w:pPr>
              <w:pStyle w:val="Compact"/>
              <w:cnfStyle w:val="000000000000" w:firstRow="0" w:lastRow="0" w:firstColumn="0" w:lastColumn="0" w:oddVBand="0" w:evenVBand="0" w:oddHBand="0" w:evenHBand="0" w:firstRowFirstColumn="0" w:firstRowLastColumn="0" w:lastRowFirstColumn="0" w:lastRowLastColumn="0"/>
            </w:pPr>
            <w:r>
              <w:t>No</w:t>
            </w:r>
          </w:p>
        </w:tc>
      </w:tr>
      <w:tr w:rsidR="0048350A" w:rsidTr="000F7147">
        <w:tc>
          <w:tcPr>
            <w:cnfStyle w:val="001000000000" w:firstRow="0" w:lastRow="0" w:firstColumn="1" w:lastColumn="0" w:oddVBand="0" w:evenVBand="0" w:oddHBand="0" w:evenHBand="0" w:firstRowFirstColumn="0" w:firstRowLastColumn="0" w:lastRowFirstColumn="0" w:lastRowLastColumn="0"/>
            <w:tcW w:w="2394" w:type="dxa"/>
          </w:tcPr>
          <w:p w:rsidR="0048350A" w:rsidRDefault="0048350A" w:rsidP="000F7147">
            <w:pPr>
              <w:pStyle w:val="Compact"/>
            </w:pPr>
            <w:r>
              <w:t>VMnet4</w:t>
            </w:r>
          </w:p>
        </w:tc>
        <w:tc>
          <w:tcPr>
            <w:tcW w:w="2394" w:type="dxa"/>
          </w:tcPr>
          <w:p w:rsidR="0048350A" w:rsidRDefault="0048350A" w:rsidP="000F7147">
            <w:pPr>
              <w:pStyle w:val="Compact"/>
              <w:cnfStyle w:val="000000000000" w:firstRow="0" w:lastRow="0" w:firstColumn="0" w:lastColumn="0" w:oddVBand="0" w:evenVBand="0" w:oddHBand="0" w:evenHBand="0" w:firstRowFirstColumn="0" w:firstRowLastColumn="0" w:lastRowFirstColumn="0" w:lastRowLastColumn="0"/>
            </w:pPr>
            <w:r>
              <w:t>Host-only</w:t>
            </w:r>
          </w:p>
        </w:tc>
        <w:tc>
          <w:tcPr>
            <w:tcW w:w="2394" w:type="dxa"/>
          </w:tcPr>
          <w:p w:rsidR="0048350A" w:rsidRDefault="0048350A" w:rsidP="000F7147">
            <w:pPr>
              <w:pStyle w:val="Compact"/>
              <w:cnfStyle w:val="000000000000" w:firstRow="0" w:lastRow="0" w:firstColumn="0" w:lastColumn="0" w:oddVBand="0" w:evenVBand="0" w:oddHBand="0" w:evenHBand="0" w:firstRowFirstColumn="0" w:firstRowLastColumn="0" w:lastRowFirstColumn="0" w:lastRowLastColumn="0"/>
            </w:pPr>
            <w:r>
              <w:t>10.0.4.0</w:t>
            </w:r>
          </w:p>
        </w:tc>
        <w:tc>
          <w:tcPr>
            <w:tcW w:w="2394" w:type="dxa"/>
          </w:tcPr>
          <w:p w:rsidR="0048350A" w:rsidRDefault="0048350A" w:rsidP="000F7147">
            <w:pPr>
              <w:pStyle w:val="Compact"/>
              <w:cnfStyle w:val="000000000000" w:firstRow="0" w:lastRow="0" w:firstColumn="0" w:lastColumn="0" w:oddVBand="0" w:evenVBand="0" w:oddHBand="0" w:evenHBand="0" w:firstRowFirstColumn="0" w:firstRowLastColumn="0" w:lastRowFirstColumn="0" w:lastRowLastColumn="0"/>
            </w:pPr>
            <w:r>
              <w:t>No</w:t>
            </w:r>
          </w:p>
        </w:tc>
      </w:tr>
      <w:tr w:rsidR="0048350A" w:rsidTr="000F7147">
        <w:tc>
          <w:tcPr>
            <w:cnfStyle w:val="001000000000" w:firstRow="0" w:lastRow="0" w:firstColumn="1" w:lastColumn="0" w:oddVBand="0" w:evenVBand="0" w:oddHBand="0" w:evenHBand="0" w:firstRowFirstColumn="0" w:firstRowLastColumn="0" w:lastRowFirstColumn="0" w:lastRowLastColumn="0"/>
            <w:tcW w:w="2394" w:type="dxa"/>
          </w:tcPr>
          <w:p w:rsidR="0048350A" w:rsidRDefault="0048350A" w:rsidP="000F7147">
            <w:pPr>
              <w:pStyle w:val="Compact"/>
            </w:pPr>
            <w:r>
              <w:t>VMnet8</w:t>
            </w:r>
          </w:p>
        </w:tc>
        <w:tc>
          <w:tcPr>
            <w:tcW w:w="2394" w:type="dxa"/>
          </w:tcPr>
          <w:p w:rsidR="0048350A" w:rsidRDefault="0048350A" w:rsidP="000F7147">
            <w:pPr>
              <w:pStyle w:val="Compact"/>
              <w:cnfStyle w:val="000000000000" w:firstRow="0" w:lastRow="0" w:firstColumn="0" w:lastColumn="0" w:oddVBand="0" w:evenVBand="0" w:oddHBand="0" w:evenHBand="0" w:firstRowFirstColumn="0" w:firstRowLastColumn="0" w:lastRowFirstColumn="0" w:lastRowLastColumn="0"/>
            </w:pPr>
            <w:r>
              <w:t>Host-only</w:t>
            </w:r>
          </w:p>
        </w:tc>
        <w:tc>
          <w:tcPr>
            <w:tcW w:w="2394" w:type="dxa"/>
          </w:tcPr>
          <w:p w:rsidR="0048350A" w:rsidRDefault="0048350A" w:rsidP="000F7147">
            <w:pPr>
              <w:pStyle w:val="Compact"/>
              <w:cnfStyle w:val="000000000000" w:firstRow="0" w:lastRow="0" w:firstColumn="0" w:lastColumn="0" w:oddVBand="0" w:evenVBand="0" w:oddHBand="0" w:evenHBand="0" w:firstRowFirstColumn="0" w:firstRowLastColumn="0" w:lastRowFirstColumn="0" w:lastRowLastColumn="0"/>
            </w:pPr>
            <w:r>
              <w:t>10.0.0.0</w:t>
            </w:r>
          </w:p>
        </w:tc>
        <w:tc>
          <w:tcPr>
            <w:tcW w:w="2394" w:type="dxa"/>
          </w:tcPr>
          <w:p w:rsidR="0048350A" w:rsidRDefault="0048350A" w:rsidP="000F7147">
            <w:pPr>
              <w:pStyle w:val="Compact"/>
              <w:cnfStyle w:val="000000000000" w:firstRow="0" w:lastRow="0" w:firstColumn="0" w:lastColumn="0" w:oddVBand="0" w:evenVBand="0" w:oddHBand="0" w:evenHBand="0" w:firstRowFirstColumn="0" w:firstRowLastColumn="0" w:lastRowFirstColumn="0" w:lastRowLastColumn="0"/>
            </w:pPr>
            <w:r>
              <w:t>No</w:t>
            </w:r>
          </w:p>
        </w:tc>
      </w:tr>
    </w:tbl>
    <w:p w:rsidR="0048350A" w:rsidRDefault="0048350A" w:rsidP="0048350A"/>
    <w:p w:rsidR="00F74812" w:rsidRDefault="00494D3A" w:rsidP="003410C3">
      <w:pPr>
        <w:pStyle w:val="ListBullet"/>
      </w:pPr>
      <w:r>
        <w:t>Network interfaces:</w:t>
      </w:r>
    </w:p>
    <w:tbl>
      <w:tblPr>
        <w:tblStyle w:val="TableGrid"/>
        <w:tblW w:w="7758" w:type="dxa"/>
        <w:tblLook w:val="04A0" w:firstRow="1" w:lastRow="0" w:firstColumn="1" w:lastColumn="0" w:noHBand="0" w:noVBand="1"/>
      </w:tblPr>
      <w:tblGrid>
        <w:gridCol w:w="1915"/>
        <w:gridCol w:w="1343"/>
        <w:gridCol w:w="1980"/>
        <w:gridCol w:w="2520"/>
      </w:tblGrid>
      <w:tr w:rsidR="0048350A" w:rsidTr="0048350A">
        <w:tc>
          <w:tcPr>
            <w:cnfStyle w:val="001000000000" w:firstRow="0" w:lastRow="0" w:firstColumn="1" w:lastColumn="0" w:oddVBand="0" w:evenVBand="0" w:oddHBand="0" w:evenHBand="0" w:firstRowFirstColumn="0" w:firstRowLastColumn="0" w:lastRowFirstColumn="0" w:lastRowLastColumn="0"/>
            <w:tcW w:w="1915" w:type="dxa"/>
          </w:tcPr>
          <w:p w:rsidR="0048350A" w:rsidRPr="0048350A" w:rsidRDefault="0048350A" w:rsidP="0048350A">
            <w:pPr>
              <w:pStyle w:val="BodyText"/>
              <w:rPr>
                <w:b/>
              </w:rPr>
            </w:pPr>
            <w:r w:rsidRPr="0048350A">
              <w:rPr>
                <w:b/>
              </w:rPr>
              <w:t>Interface Purpose</w:t>
            </w:r>
          </w:p>
        </w:tc>
        <w:tc>
          <w:tcPr>
            <w:tcW w:w="1343" w:type="dxa"/>
          </w:tcPr>
          <w:p w:rsidR="0048350A" w:rsidRPr="0048350A" w:rsidRDefault="0048350A" w:rsidP="0048350A">
            <w:pPr>
              <w:pStyle w:val="BodyText"/>
              <w:cnfStyle w:val="000000000000" w:firstRow="0" w:lastRow="0" w:firstColumn="0" w:lastColumn="0" w:oddVBand="0" w:evenVBand="0" w:oddHBand="0" w:evenHBand="0" w:firstRowFirstColumn="0" w:firstRowLastColumn="0" w:lastRowFirstColumn="0" w:lastRowLastColumn="0"/>
              <w:rPr>
                <w:b/>
              </w:rPr>
            </w:pPr>
            <w:r w:rsidRPr="0048350A">
              <w:rPr>
                <w:b/>
              </w:rPr>
              <w:t>Interface Name</w:t>
            </w:r>
          </w:p>
        </w:tc>
        <w:tc>
          <w:tcPr>
            <w:tcW w:w="1980" w:type="dxa"/>
          </w:tcPr>
          <w:p w:rsidR="0048350A" w:rsidRPr="0048350A" w:rsidRDefault="0048350A" w:rsidP="0048350A">
            <w:pPr>
              <w:pStyle w:val="BodyText"/>
              <w:cnfStyle w:val="000000000000" w:firstRow="0" w:lastRow="0" w:firstColumn="0" w:lastColumn="0" w:oddVBand="0" w:evenVBand="0" w:oddHBand="0" w:evenHBand="0" w:firstRowFirstColumn="0" w:firstRowLastColumn="0" w:lastRowFirstColumn="0" w:lastRowLastColumn="0"/>
              <w:rPr>
                <w:b/>
              </w:rPr>
            </w:pPr>
            <w:proofErr w:type="spellStart"/>
            <w:r w:rsidRPr="0048350A">
              <w:rPr>
                <w:b/>
              </w:rPr>
              <w:t>miqmp</w:t>
            </w:r>
            <w:proofErr w:type="spellEnd"/>
            <w:r w:rsidRPr="0048350A">
              <w:rPr>
                <w:b/>
              </w:rPr>
              <w:t xml:space="preserve"> (Primary node)</w:t>
            </w:r>
          </w:p>
        </w:tc>
        <w:tc>
          <w:tcPr>
            <w:tcW w:w="2520" w:type="dxa"/>
          </w:tcPr>
          <w:p w:rsidR="0048350A" w:rsidRPr="0048350A" w:rsidRDefault="0048350A" w:rsidP="0048350A">
            <w:pPr>
              <w:pStyle w:val="BodyText"/>
              <w:cnfStyle w:val="000000000000" w:firstRow="0" w:lastRow="0" w:firstColumn="0" w:lastColumn="0" w:oddVBand="0" w:evenVBand="0" w:oddHBand="0" w:evenHBand="0" w:firstRowFirstColumn="0" w:firstRowLastColumn="0" w:lastRowFirstColumn="0" w:lastRowLastColumn="0"/>
              <w:rPr>
                <w:b/>
              </w:rPr>
            </w:pPr>
            <w:proofErr w:type="spellStart"/>
            <w:r w:rsidRPr="0048350A">
              <w:rPr>
                <w:b/>
              </w:rPr>
              <w:t>miqms</w:t>
            </w:r>
            <w:proofErr w:type="spellEnd"/>
            <w:r w:rsidRPr="0048350A">
              <w:rPr>
                <w:b/>
              </w:rPr>
              <w:t xml:space="preserve"> (Secondary node)</w:t>
            </w:r>
          </w:p>
        </w:tc>
      </w:tr>
      <w:tr w:rsidR="0048350A" w:rsidTr="0048350A">
        <w:tc>
          <w:tcPr>
            <w:cnfStyle w:val="001000000000" w:firstRow="0" w:lastRow="0" w:firstColumn="1" w:lastColumn="0" w:oddVBand="0" w:evenVBand="0" w:oddHBand="0" w:evenHBand="0" w:firstRowFirstColumn="0" w:firstRowLastColumn="0" w:lastRowFirstColumn="0" w:lastRowLastColumn="0"/>
            <w:tcW w:w="1915" w:type="dxa"/>
          </w:tcPr>
          <w:p w:rsidR="0048350A" w:rsidRDefault="0048350A" w:rsidP="000F7147">
            <w:pPr>
              <w:pStyle w:val="BodyText"/>
            </w:pPr>
            <w:r>
              <w:t>Administration</w:t>
            </w:r>
          </w:p>
        </w:tc>
        <w:tc>
          <w:tcPr>
            <w:tcW w:w="1343" w:type="dxa"/>
          </w:tcPr>
          <w:p w:rsidR="0048350A" w:rsidRDefault="0048350A" w:rsidP="000F7147">
            <w:pPr>
              <w:pStyle w:val="BodyText"/>
              <w:cnfStyle w:val="000000000000" w:firstRow="0" w:lastRow="0" w:firstColumn="0" w:lastColumn="0" w:oddVBand="0" w:evenVBand="0" w:oddHBand="0" w:evenHBand="0" w:firstRowFirstColumn="0" w:firstRowLastColumn="0" w:lastRowFirstColumn="0" w:lastRowLastColumn="0"/>
            </w:pPr>
            <w:r>
              <w:t>ens33</w:t>
            </w:r>
          </w:p>
        </w:tc>
        <w:tc>
          <w:tcPr>
            <w:tcW w:w="1980" w:type="dxa"/>
          </w:tcPr>
          <w:p w:rsidR="0048350A" w:rsidRDefault="0048350A" w:rsidP="000F7147">
            <w:pPr>
              <w:pStyle w:val="BodyText"/>
              <w:cnfStyle w:val="000000000000" w:firstRow="0" w:lastRow="0" w:firstColumn="0" w:lastColumn="0" w:oddVBand="0" w:evenVBand="0" w:oddHBand="0" w:evenHBand="0" w:firstRowFirstColumn="0" w:firstRowLastColumn="0" w:lastRowFirstColumn="0" w:lastRowLastColumn="0"/>
            </w:pPr>
            <w:r>
              <w:t>10.0.0.1</w:t>
            </w:r>
          </w:p>
        </w:tc>
        <w:tc>
          <w:tcPr>
            <w:tcW w:w="2520" w:type="dxa"/>
          </w:tcPr>
          <w:p w:rsidR="0048350A" w:rsidRDefault="0048350A" w:rsidP="000F7147">
            <w:pPr>
              <w:pStyle w:val="BodyText"/>
              <w:cnfStyle w:val="000000000000" w:firstRow="0" w:lastRow="0" w:firstColumn="0" w:lastColumn="0" w:oddVBand="0" w:evenVBand="0" w:oddHBand="0" w:evenHBand="0" w:firstRowFirstColumn="0" w:firstRowLastColumn="0" w:lastRowFirstColumn="0" w:lastRowLastColumn="0"/>
            </w:pPr>
            <w:r>
              <w:t>10.0.0.2</w:t>
            </w:r>
          </w:p>
        </w:tc>
      </w:tr>
      <w:tr w:rsidR="0048350A" w:rsidTr="0048350A">
        <w:tc>
          <w:tcPr>
            <w:cnfStyle w:val="001000000000" w:firstRow="0" w:lastRow="0" w:firstColumn="1" w:lastColumn="0" w:oddVBand="0" w:evenVBand="0" w:oddHBand="0" w:evenHBand="0" w:firstRowFirstColumn="0" w:firstRowLastColumn="0" w:lastRowFirstColumn="0" w:lastRowLastColumn="0"/>
            <w:tcW w:w="1915" w:type="dxa"/>
          </w:tcPr>
          <w:p w:rsidR="0048350A" w:rsidRDefault="0048350A" w:rsidP="000F7147">
            <w:pPr>
              <w:pStyle w:val="BodyText"/>
            </w:pPr>
            <w:r>
              <w:t>DR Replication</w:t>
            </w:r>
          </w:p>
        </w:tc>
        <w:tc>
          <w:tcPr>
            <w:tcW w:w="1343" w:type="dxa"/>
          </w:tcPr>
          <w:p w:rsidR="0048350A" w:rsidRDefault="0048350A" w:rsidP="000F7147">
            <w:pPr>
              <w:pStyle w:val="BodyText"/>
              <w:cnfStyle w:val="000000000000" w:firstRow="0" w:lastRow="0" w:firstColumn="0" w:lastColumn="0" w:oddVBand="0" w:evenVBand="0" w:oddHBand="0" w:evenHBand="0" w:firstRowFirstColumn="0" w:firstRowLastColumn="0" w:lastRowFirstColumn="0" w:lastRowLastColumn="0"/>
            </w:pPr>
            <w:r>
              <w:t>Ens37</w:t>
            </w:r>
          </w:p>
        </w:tc>
        <w:tc>
          <w:tcPr>
            <w:tcW w:w="1980" w:type="dxa"/>
          </w:tcPr>
          <w:p w:rsidR="0048350A" w:rsidRDefault="0048350A" w:rsidP="000F7147">
            <w:pPr>
              <w:pStyle w:val="BodyText"/>
              <w:cnfStyle w:val="000000000000" w:firstRow="0" w:lastRow="0" w:firstColumn="0" w:lastColumn="0" w:oddVBand="0" w:evenVBand="0" w:oddHBand="0" w:evenHBand="0" w:firstRowFirstColumn="0" w:firstRowLastColumn="0" w:lastRowFirstColumn="0" w:lastRowLastColumn="0"/>
            </w:pPr>
            <w:r>
              <w:t>10.0.4.1</w:t>
            </w:r>
          </w:p>
        </w:tc>
        <w:tc>
          <w:tcPr>
            <w:tcW w:w="2520" w:type="dxa"/>
          </w:tcPr>
          <w:p w:rsidR="0048350A" w:rsidRDefault="0048350A" w:rsidP="000F7147">
            <w:pPr>
              <w:pStyle w:val="BodyText"/>
              <w:cnfStyle w:val="000000000000" w:firstRow="0" w:lastRow="0" w:firstColumn="0" w:lastColumn="0" w:oddVBand="0" w:evenVBand="0" w:oddHBand="0" w:evenHBand="0" w:firstRowFirstColumn="0" w:firstRowLastColumn="0" w:lastRowFirstColumn="0" w:lastRowLastColumn="0"/>
            </w:pPr>
            <w:r>
              <w:t>10.0.4.2</w:t>
            </w:r>
          </w:p>
        </w:tc>
      </w:tr>
      <w:tr w:rsidR="0048350A" w:rsidTr="0048350A">
        <w:tc>
          <w:tcPr>
            <w:cnfStyle w:val="001000000000" w:firstRow="0" w:lastRow="0" w:firstColumn="1" w:lastColumn="0" w:oddVBand="0" w:evenVBand="0" w:oddHBand="0" w:evenHBand="0" w:firstRowFirstColumn="0" w:firstRowLastColumn="0" w:lastRowFirstColumn="0" w:lastRowLastColumn="0"/>
            <w:tcW w:w="1915" w:type="dxa"/>
          </w:tcPr>
          <w:p w:rsidR="0048350A" w:rsidRDefault="0048350A" w:rsidP="000F7147">
            <w:pPr>
              <w:pStyle w:val="BodyText"/>
            </w:pPr>
            <w:r>
              <w:t>MQ Fixed IP</w:t>
            </w:r>
          </w:p>
        </w:tc>
        <w:tc>
          <w:tcPr>
            <w:tcW w:w="1343" w:type="dxa"/>
          </w:tcPr>
          <w:p w:rsidR="0048350A" w:rsidRDefault="0048350A" w:rsidP="000F7147">
            <w:pPr>
              <w:pStyle w:val="BodyText"/>
              <w:cnfStyle w:val="000000000000" w:firstRow="0" w:lastRow="0" w:firstColumn="0" w:lastColumn="0" w:oddVBand="0" w:evenVBand="0" w:oddHBand="0" w:evenHBand="0" w:firstRowFirstColumn="0" w:firstRowLastColumn="0" w:lastRowFirstColumn="0" w:lastRowLastColumn="0"/>
            </w:pPr>
            <w:r>
              <w:t>ens36</w:t>
            </w:r>
          </w:p>
        </w:tc>
        <w:tc>
          <w:tcPr>
            <w:tcW w:w="1980" w:type="dxa"/>
          </w:tcPr>
          <w:p w:rsidR="0048350A" w:rsidRDefault="0048350A" w:rsidP="000F7147">
            <w:pPr>
              <w:pStyle w:val="BodyText"/>
              <w:cnfStyle w:val="000000000000" w:firstRow="0" w:lastRow="0" w:firstColumn="0" w:lastColumn="0" w:oddVBand="0" w:evenVBand="0" w:oddHBand="0" w:evenHBand="0" w:firstRowFirstColumn="0" w:firstRowLastColumn="0" w:lastRowFirstColumn="0" w:lastRowLastColumn="0"/>
            </w:pPr>
            <w:r>
              <w:t>10.0.3.1</w:t>
            </w:r>
          </w:p>
        </w:tc>
        <w:tc>
          <w:tcPr>
            <w:tcW w:w="2520" w:type="dxa"/>
          </w:tcPr>
          <w:p w:rsidR="0048350A" w:rsidRDefault="0048350A" w:rsidP="000F7147">
            <w:pPr>
              <w:pStyle w:val="BodyText"/>
              <w:cnfStyle w:val="000000000000" w:firstRow="0" w:lastRow="0" w:firstColumn="0" w:lastColumn="0" w:oddVBand="0" w:evenVBand="0" w:oddHBand="0" w:evenHBand="0" w:firstRowFirstColumn="0" w:firstRowLastColumn="0" w:lastRowFirstColumn="0" w:lastRowLastColumn="0"/>
            </w:pPr>
            <w:r>
              <w:t>10.0.3.2</w:t>
            </w:r>
          </w:p>
        </w:tc>
      </w:tr>
    </w:tbl>
    <w:p w:rsidR="0048350A" w:rsidRDefault="0048350A" w:rsidP="0048350A"/>
    <w:p w:rsidR="00626383" w:rsidRDefault="00494D3A">
      <w:pPr>
        <w:pStyle w:val="FirstParagraph"/>
      </w:pPr>
      <w:r>
        <w:t xml:space="preserve">DR interfaces are used as </w:t>
      </w:r>
      <w:proofErr w:type="gramStart"/>
      <w:r>
        <w:t>follows:*</w:t>
      </w:r>
      <w:proofErr w:type="gramEnd"/>
      <w:r>
        <w:t xml:space="preserve"> </w:t>
      </w:r>
    </w:p>
    <w:p w:rsidR="00F74812" w:rsidRDefault="00494D3A" w:rsidP="0035466E">
      <w:pPr>
        <w:pStyle w:val="StepListContno"/>
      </w:pPr>
      <w:r>
        <w:t>DR Replication - for synchronous / asynchronous data replication (the higher the bandwidth the better and the lower the latency the better)</w:t>
      </w:r>
    </w:p>
    <w:p w:rsidR="00737A65" w:rsidRDefault="00737A65">
      <w:pPr>
        <w:pStyle w:val="BodyText"/>
      </w:pPr>
    </w:p>
    <w:tbl>
      <w:tblPr>
        <w:tblW w:w="0" w:type="auto"/>
        <w:jc w:val="center"/>
        <w:tblCellMar>
          <w:top w:w="29" w:type="dxa"/>
          <w:left w:w="115" w:type="dxa"/>
          <w:bottom w:w="29" w:type="dxa"/>
          <w:right w:w="115" w:type="dxa"/>
        </w:tblCellMar>
        <w:tblLook w:val="01E0" w:firstRow="1" w:lastRow="1" w:firstColumn="1" w:lastColumn="1" w:noHBand="0" w:noVBand="0"/>
      </w:tblPr>
      <w:tblGrid>
        <w:gridCol w:w="1101"/>
        <w:gridCol w:w="5523"/>
      </w:tblGrid>
      <w:tr w:rsidR="00737A65" w:rsidRPr="00763F24" w:rsidTr="000F7147">
        <w:trPr>
          <w:cantSplit/>
          <w:jc w:val="center"/>
        </w:trPr>
        <w:tc>
          <w:tcPr>
            <w:tcW w:w="1101" w:type="dxa"/>
            <w:shd w:val="clear" w:color="auto" w:fill="E0E0E0"/>
            <w:vAlign w:val="center"/>
          </w:tcPr>
          <w:p w:rsidR="00737A65" w:rsidRPr="001E3096" w:rsidRDefault="00D55AC6" w:rsidP="000F7147">
            <w:pPr>
              <w:pStyle w:val="TableText"/>
            </w:pPr>
            <w:r>
              <w:rPr>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ign-info" style="width:43.2pt;height:43.2pt;mso-width-percent:0;mso-height-percent:0;mso-width-percent:0;mso-height-percent:0">
                  <v:imagedata r:id="rId7" o:title="sign-info"/>
                </v:shape>
              </w:pict>
            </w:r>
          </w:p>
        </w:tc>
        <w:tc>
          <w:tcPr>
            <w:tcW w:w="5523" w:type="dxa"/>
            <w:shd w:val="clear" w:color="auto" w:fill="E0E0E0"/>
            <w:vAlign w:val="center"/>
          </w:tcPr>
          <w:p w:rsidR="00737A65" w:rsidRPr="001E3096" w:rsidRDefault="00737A65" w:rsidP="000F7147">
            <w:pPr>
              <w:pStyle w:val="InformationBoxBody"/>
              <w:keepNext/>
            </w:pPr>
            <w:r>
              <w:t xml:space="preserve">hosts </w:t>
            </w:r>
            <w:proofErr w:type="spellStart"/>
            <w:r w:rsidRPr="00737A65">
              <w:rPr>
                <w:b/>
              </w:rPr>
              <w:t>miqmp</w:t>
            </w:r>
            <w:proofErr w:type="spellEnd"/>
            <w:r>
              <w:t xml:space="preserve">, </w:t>
            </w:r>
            <w:proofErr w:type="spellStart"/>
            <w:r w:rsidRPr="00737A65">
              <w:rPr>
                <w:b/>
              </w:rPr>
              <w:t>miqms</w:t>
            </w:r>
            <w:proofErr w:type="spellEnd"/>
            <w:r>
              <w:t xml:space="preserve"> are tied to the Administration IP addresses above</w:t>
            </w:r>
          </w:p>
        </w:tc>
      </w:tr>
    </w:tbl>
    <w:p w:rsidR="00737A65" w:rsidRDefault="00737A65">
      <w:pPr>
        <w:pStyle w:val="BodyText"/>
      </w:pPr>
    </w:p>
    <w:p w:rsidR="00F74812" w:rsidRDefault="00494D3A" w:rsidP="0035466E">
      <w:pPr>
        <w:pStyle w:val="Heading3"/>
      </w:pPr>
      <w:r>
        <w:t>Pre-configuration steps</w:t>
      </w:r>
    </w:p>
    <w:p w:rsidR="00F74812" w:rsidRDefault="00494D3A" w:rsidP="00626383">
      <w:pPr>
        <w:pStyle w:val="BodyText"/>
      </w:pPr>
      <w:r>
        <w:t>The following steps are necessary for configuring RDQM. They have already been completed on the VMs. See the Appendix for the commands to execute the installation and prerequisites prior to configuring RDQM.</w:t>
      </w:r>
    </w:p>
    <w:p w:rsidR="00F74812" w:rsidRDefault="00494D3A" w:rsidP="00626383">
      <w:pPr>
        <w:pStyle w:val="ListBullet"/>
      </w:pPr>
      <w:r>
        <w:lastRenderedPageBreak/>
        <w:t>Although not required for this Lab, the following Pacemaker dependencies required for RDQM HA have already been installed. This list should be sufficient for a standard installation of RHEL 7.4 Server or Workstation. For your own environment setup, if you are using some other installation then additional packages may be needed:</w:t>
      </w:r>
    </w:p>
    <w:p w:rsidR="003D7CF4" w:rsidRDefault="003D7CF4" w:rsidP="00626383">
      <w:pPr>
        <w:pStyle w:val="ListBullet2"/>
      </w:pPr>
      <w:r>
        <w:t xml:space="preserve">OpenIPMI-modalias.x86_64 </w:t>
      </w:r>
    </w:p>
    <w:p w:rsidR="003D7CF4" w:rsidRDefault="003D7CF4" w:rsidP="00626383">
      <w:pPr>
        <w:pStyle w:val="ListBullet2"/>
      </w:pPr>
      <w:r>
        <w:t xml:space="preserve">OpenIPMI-libs.x86_64 </w:t>
      </w:r>
    </w:p>
    <w:p w:rsidR="003D7CF4" w:rsidRDefault="003D7CF4" w:rsidP="00626383">
      <w:pPr>
        <w:pStyle w:val="ListBullet2"/>
      </w:pPr>
      <w:r>
        <w:t xml:space="preserve">libyaml.x86_64 </w:t>
      </w:r>
    </w:p>
    <w:p w:rsidR="003D7CF4" w:rsidRDefault="003D7CF4" w:rsidP="00626383">
      <w:pPr>
        <w:pStyle w:val="ListBullet2"/>
      </w:pPr>
      <w:r>
        <w:t xml:space="preserve">PyYAML.x86_64 </w:t>
      </w:r>
    </w:p>
    <w:p w:rsidR="003D7CF4" w:rsidRDefault="003D7CF4" w:rsidP="00626383">
      <w:pPr>
        <w:pStyle w:val="ListBullet2"/>
      </w:pPr>
      <w:r>
        <w:t xml:space="preserve">libesmtp.x86_64 </w:t>
      </w:r>
    </w:p>
    <w:p w:rsidR="003D7CF4" w:rsidRDefault="003D7CF4" w:rsidP="00626383">
      <w:pPr>
        <w:pStyle w:val="ListBullet2"/>
      </w:pPr>
      <w:r>
        <w:t xml:space="preserve">net-snmp-libs.x86_64 </w:t>
      </w:r>
      <w:r w:rsidR="00494D3A">
        <w:t xml:space="preserve"> </w:t>
      </w:r>
    </w:p>
    <w:p w:rsidR="003D7CF4" w:rsidRDefault="003D7CF4" w:rsidP="00626383">
      <w:pPr>
        <w:pStyle w:val="ListBullet2"/>
      </w:pPr>
      <w:r>
        <w:t xml:space="preserve">net-snmp-agent-libs.x86_64 </w:t>
      </w:r>
      <w:r w:rsidR="00494D3A">
        <w:t xml:space="preserve"> </w:t>
      </w:r>
    </w:p>
    <w:p w:rsidR="003D7CF4" w:rsidRDefault="003D7CF4" w:rsidP="00626383">
      <w:pPr>
        <w:pStyle w:val="ListBullet2"/>
      </w:pPr>
      <w:r>
        <w:t xml:space="preserve">openhpi-libs.x86_64 </w:t>
      </w:r>
      <w:r w:rsidR="00494D3A">
        <w:t xml:space="preserve"> </w:t>
      </w:r>
    </w:p>
    <w:p w:rsidR="003D7CF4" w:rsidRDefault="003D7CF4" w:rsidP="00626383">
      <w:pPr>
        <w:pStyle w:val="ListBullet2"/>
      </w:pPr>
      <w:r>
        <w:t xml:space="preserve">libtool-ltdl.x86_64 </w:t>
      </w:r>
    </w:p>
    <w:p w:rsidR="00F74812" w:rsidRDefault="00494D3A" w:rsidP="00626383">
      <w:pPr>
        <w:pStyle w:val="ListBullet2"/>
      </w:pPr>
      <w:proofErr w:type="spellStart"/>
      <w:r>
        <w:t>perl-TimeDate</w:t>
      </w:r>
      <w:proofErr w:type="spellEnd"/>
    </w:p>
    <w:p w:rsidR="00F74812" w:rsidRDefault="00494D3A" w:rsidP="0035466E">
      <w:pPr>
        <w:pStyle w:val="ListBullet"/>
      </w:pPr>
      <w:r>
        <w:t>Extract and Install MQ 9.0.5</w:t>
      </w:r>
    </w:p>
    <w:p w:rsidR="00F74812" w:rsidRDefault="00494D3A" w:rsidP="0035466E">
      <w:pPr>
        <w:pStyle w:val="ListBullet"/>
      </w:pPr>
      <w:r>
        <w:t>The code is provided as a compressed tar file in the directory /home/student/Downloads.</w:t>
      </w:r>
    </w:p>
    <w:p w:rsidR="00F74812" w:rsidRDefault="00494D3A" w:rsidP="0035466E">
      <w:pPr>
        <w:pStyle w:val="ListBullet"/>
      </w:pPr>
      <w:r>
        <w:t>Install the MQ and RDQM code</w:t>
      </w:r>
    </w:p>
    <w:p w:rsidR="00F74812" w:rsidRDefault="00494D3A" w:rsidP="0035466E">
      <w:pPr>
        <w:pStyle w:val="ListBullet"/>
      </w:pPr>
      <w:r>
        <w:t>RDQM is a single feature which now supports HA and/or DR (but not at the same time for a single queue manager). The RDQM support requires the Server and Runtime packages. Run the installation script.</w:t>
      </w:r>
    </w:p>
    <w:p w:rsidR="00F74812" w:rsidRDefault="00494D3A" w:rsidP="0035466E">
      <w:pPr>
        <w:pStyle w:val="ListBullet"/>
      </w:pPr>
      <w:r>
        <w:t>Configure the RedHat firewall</w:t>
      </w:r>
    </w:p>
    <w:p w:rsidR="00F74812" w:rsidRDefault="00494D3A" w:rsidP="0035466E">
      <w:pPr>
        <w:pStyle w:val="ListBullet"/>
      </w:pPr>
      <w:r>
        <w:t>If there is a firewall between the nodes in the HA group, then the firewall must allow traffic between the nodes on a range of ports.</w:t>
      </w:r>
    </w:p>
    <w:p w:rsidR="00F74812" w:rsidRDefault="00494D3A" w:rsidP="0035466E">
      <w:pPr>
        <w:pStyle w:val="ListBullet"/>
      </w:pPr>
      <w:r>
        <w:t>Firewall (firewalld) enabled, and ports 1500 &amp; 1501 will be defined during the lab.</w:t>
      </w:r>
    </w:p>
    <w:p w:rsidR="00F74812" w:rsidRDefault="00494D3A" w:rsidP="0035466E">
      <w:pPr>
        <w:pStyle w:val="ListBullet"/>
      </w:pPr>
      <w:r>
        <w:t>Configure the OS storage settings</w:t>
      </w:r>
    </w:p>
    <w:p w:rsidR="00F74812" w:rsidRDefault="00494D3A" w:rsidP="0035466E">
      <w:pPr>
        <w:pStyle w:val="ListBullet"/>
      </w:pPr>
      <w:r>
        <w:t>If the system uses SELinux in a mode other than permissive, you must run the following command:</w:t>
      </w:r>
    </w:p>
    <w:p w:rsidR="003D7CF4" w:rsidRPr="003D7CF4" w:rsidRDefault="00494D3A" w:rsidP="003D7CF4">
      <w:pPr>
        <w:pStyle w:val="SourceCode"/>
        <w:ind w:left="480"/>
        <w:rPr>
          <w:rStyle w:val="VerbatimChar"/>
          <w:rFonts w:asciiTheme="minorHAnsi" w:hAnsiTheme="minorHAnsi"/>
          <w:sz w:val="24"/>
        </w:rPr>
      </w:pPr>
      <w:r>
        <w:rPr>
          <w:rStyle w:val="VerbatimChar"/>
        </w:rPr>
        <w:t xml:space="preserve">   </w:t>
      </w:r>
      <w:r w:rsidR="00626383">
        <w:rPr>
          <w:rStyle w:val="VerbatimChar"/>
        </w:rPr>
        <w:tab/>
      </w:r>
      <w:proofErr w:type="spellStart"/>
      <w:r w:rsidRPr="003D7CF4">
        <w:rPr>
          <w:rStyle w:val="VerbatimChar"/>
          <w:i/>
        </w:rPr>
        <w:t>semanage</w:t>
      </w:r>
      <w:proofErr w:type="spellEnd"/>
      <w:r w:rsidRPr="003D7CF4">
        <w:rPr>
          <w:rStyle w:val="VerbatimChar"/>
          <w:i/>
        </w:rPr>
        <w:t xml:space="preserve"> permissive -a </w:t>
      </w:r>
      <w:proofErr w:type="spellStart"/>
      <w:r w:rsidRPr="003D7CF4">
        <w:rPr>
          <w:rStyle w:val="VerbatimChar"/>
          <w:i/>
        </w:rPr>
        <w:t>drbd_t</w:t>
      </w:r>
      <w:proofErr w:type="spellEnd"/>
      <w:r>
        <w:br/>
      </w:r>
      <w:r>
        <w:rPr>
          <w:rStyle w:val="VerbatimChar"/>
        </w:rPr>
        <w:t xml:space="preserve"> </w:t>
      </w:r>
    </w:p>
    <w:p w:rsidR="00F74812" w:rsidRDefault="00494D3A" w:rsidP="00626383">
      <w:pPr>
        <w:pStyle w:val="ListBullet"/>
      </w:pPr>
      <w:r>
        <w:t>Configure groups</w:t>
      </w:r>
    </w:p>
    <w:p w:rsidR="00F74812" w:rsidRDefault="00494D3A" w:rsidP="00D55AC6">
      <w:pPr>
        <w:pStyle w:val="StepListContno"/>
        <w:numPr>
          <w:ilvl w:val="1"/>
          <w:numId w:val="10"/>
        </w:numPr>
      </w:pPr>
      <w:r>
        <w:t>To create, delete, or configure replicated data queue managers (RDQMs) you must use a user ID that belongs to both the mqm and haclient groups.</w:t>
      </w:r>
    </w:p>
    <w:p w:rsidR="00F74812" w:rsidRDefault="00494D3A" w:rsidP="00D55AC6">
      <w:pPr>
        <w:pStyle w:val="StepListContno"/>
        <w:numPr>
          <w:ilvl w:val="1"/>
          <w:numId w:val="10"/>
        </w:numPr>
      </w:pPr>
      <w:r>
        <w:t>If want to allow a normal user in the mqm group to create RDQM instances etc., you need to grant the user access to the certain commands via sudo. The user will also need to be part of the mqm group.</w:t>
      </w:r>
    </w:p>
    <w:p w:rsidR="00F74812" w:rsidRDefault="00494D3A" w:rsidP="00D55AC6">
      <w:pPr>
        <w:pStyle w:val="StepListContno"/>
        <w:numPr>
          <w:ilvl w:val="1"/>
          <w:numId w:val="10"/>
        </w:numPr>
      </w:pPr>
      <w:r>
        <w:lastRenderedPageBreak/>
        <w:t>You will add the mqm user to the root and haclient group. Then add root, student, and ibmdemo to the mqm and haclient groups.</w:t>
      </w:r>
    </w:p>
    <w:p w:rsidR="00F74812" w:rsidRDefault="00494D3A" w:rsidP="0035466E">
      <w:pPr>
        <w:numPr>
          <w:ilvl w:val="0"/>
          <w:numId w:val="1"/>
        </w:numPr>
        <w:tabs>
          <w:tab w:val="clear" w:pos="720"/>
          <w:tab w:val="num" w:pos="1128"/>
        </w:tabs>
        <w:ind w:left="1608"/>
      </w:pPr>
      <w:r>
        <w:t>The following groups set up:</w:t>
      </w:r>
    </w:p>
    <w:p w:rsidR="00F74812" w:rsidRDefault="00494D3A" w:rsidP="0035466E">
      <w:pPr>
        <w:pStyle w:val="ListBullet3"/>
      </w:pPr>
      <w:r>
        <w:rPr>
          <w:b/>
        </w:rPr>
        <w:t>mqm</w:t>
      </w:r>
      <w:r>
        <w:t xml:space="preserve"> to allow user to run specific MQ commands,</w:t>
      </w:r>
    </w:p>
    <w:p w:rsidR="003D7CF4" w:rsidRDefault="00494D3A" w:rsidP="0035466E">
      <w:pPr>
        <w:pStyle w:val="ListBullet3"/>
      </w:pPr>
      <w:r>
        <w:t>A normal user "</w:t>
      </w:r>
      <w:proofErr w:type="spellStart"/>
      <w:r>
        <w:t>ibmdemo</w:t>
      </w:r>
      <w:proofErr w:type="spellEnd"/>
      <w:r>
        <w:t>" has been defined.</w:t>
      </w:r>
    </w:p>
    <w:p w:rsidR="00F74812" w:rsidRDefault="00494D3A" w:rsidP="0035466E">
      <w:pPr>
        <w:pStyle w:val="ListBullet"/>
      </w:pPr>
      <w:r>
        <w:t>Create the Logical Group for the QM data</w:t>
      </w:r>
    </w:p>
    <w:p w:rsidR="00F74812" w:rsidRDefault="00494D3A" w:rsidP="00D55AC6">
      <w:pPr>
        <w:pStyle w:val="StepListContno"/>
        <w:numPr>
          <w:ilvl w:val="1"/>
          <w:numId w:val="10"/>
        </w:numPr>
      </w:pPr>
      <w:r>
        <w:t>Each node requires a volume group named drbdpool. The storage for each replicated data queue manager is allocated as a separate logical volume per queue manager from this volume group. For the best performance, this volume group should be made up of one or more physical volumes that correspond to internal disk drives (preferably SSDs).</w:t>
      </w:r>
    </w:p>
    <w:p w:rsidR="00F74812" w:rsidRDefault="00494D3A" w:rsidP="00626383">
      <w:pPr>
        <w:pStyle w:val="BodyText"/>
      </w:pPr>
      <w:r>
        <w:t>The above steps must be completed on each node before RDQM can be configured. At this point you are ready to begin RDQM configuration.</w:t>
      </w:r>
    </w:p>
    <w:p w:rsidR="00F74812" w:rsidRDefault="00494D3A" w:rsidP="0035466E">
      <w:pPr>
        <w:pStyle w:val="Heading3"/>
      </w:pPr>
      <w:r>
        <w:t>Setup the RHEL image (pre-configured on SkyTap):</w:t>
      </w:r>
    </w:p>
    <w:p w:rsidR="00F74812" w:rsidRDefault="00494D3A" w:rsidP="00626383">
      <w:pPr>
        <w:pStyle w:val="BodyText"/>
      </w:pPr>
      <w:r>
        <w:t>In the Skytap environment, there are 3 virtual machines miqmp, miqms, mqnfs4 and should be in a paused state.</w:t>
      </w:r>
    </w:p>
    <w:p w:rsidR="00F74812" w:rsidRDefault="003D7CF4" w:rsidP="00DB7C95">
      <w:pPr>
        <w:pStyle w:val="BodyText"/>
        <w:ind w:left="720"/>
      </w:pPr>
      <w:r>
        <w:rPr>
          <w:noProof/>
        </w:rPr>
        <w:drawing>
          <wp:inline distT="0" distB="0" distL="0" distR="0">
            <wp:extent cx="4775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dqm-image7.png"/>
                    <pic:cNvPicPr/>
                  </pic:nvPicPr>
                  <pic:blipFill>
                    <a:blip r:embed="rId8">
                      <a:extLst>
                        <a:ext uri="{28A0092B-C50C-407E-A947-70E740481C1C}">
                          <a14:useLocalDpi xmlns:a14="http://schemas.microsoft.com/office/drawing/2010/main" val="0"/>
                        </a:ext>
                      </a:extLst>
                    </a:blip>
                    <a:stretch>
                      <a:fillRect/>
                    </a:stretch>
                  </pic:blipFill>
                  <pic:spPr>
                    <a:xfrm>
                      <a:off x="0" y="0"/>
                      <a:ext cx="4775200" cy="3771900"/>
                    </a:xfrm>
                    <a:prstGeom prst="rect">
                      <a:avLst/>
                    </a:prstGeom>
                  </pic:spPr>
                </pic:pic>
              </a:graphicData>
            </a:graphic>
          </wp:inline>
        </w:drawing>
      </w:r>
    </w:p>
    <w:p w:rsidR="00F74812" w:rsidRDefault="00494D3A" w:rsidP="00DB1206">
      <w:pPr>
        <w:pStyle w:val="StepList"/>
      </w:pPr>
      <w:r>
        <w:t>Click the run button to resume the VMs.</w:t>
      </w:r>
    </w:p>
    <w:p w:rsidR="00F74812" w:rsidRDefault="00494D3A" w:rsidP="00626383">
      <w:pPr>
        <w:pStyle w:val="StepList"/>
      </w:pPr>
      <w:r>
        <w:lastRenderedPageBreak/>
        <w:t>Log on to VM miqmp as user Student, using password Passw0</w:t>
      </w:r>
      <w:proofErr w:type="gramStart"/>
      <w:r>
        <w:t>rd!.</w:t>
      </w:r>
      <w:proofErr w:type="gramEnd"/>
    </w:p>
    <w:p w:rsidR="003D7CF4" w:rsidRDefault="003D7CF4" w:rsidP="00DB7C95">
      <w:pPr>
        <w:ind w:left="720"/>
      </w:pPr>
      <w:r>
        <w:rPr>
          <w:noProof/>
        </w:rPr>
        <w:drawing>
          <wp:inline distT="0" distB="0" distL="0" distR="0">
            <wp:extent cx="2628900" cy="288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dqm-image4.png"/>
                    <pic:cNvPicPr/>
                  </pic:nvPicPr>
                  <pic:blipFill>
                    <a:blip r:embed="rId9">
                      <a:extLst>
                        <a:ext uri="{28A0092B-C50C-407E-A947-70E740481C1C}">
                          <a14:useLocalDpi xmlns:a14="http://schemas.microsoft.com/office/drawing/2010/main" val="0"/>
                        </a:ext>
                      </a:extLst>
                    </a:blip>
                    <a:stretch>
                      <a:fillRect/>
                    </a:stretch>
                  </pic:blipFill>
                  <pic:spPr>
                    <a:xfrm>
                      <a:off x="0" y="0"/>
                      <a:ext cx="2628900" cy="2882900"/>
                    </a:xfrm>
                    <a:prstGeom prst="rect">
                      <a:avLst/>
                    </a:prstGeom>
                  </pic:spPr>
                </pic:pic>
              </a:graphicData>
            </a:graphic>
          </wp:inline>
        </w:drawing>
      </w:r>
    </w:p>
    <w:p w:rsidR="00F74812" w:rsidRDefault="00F74812">
      <w:pPr>
        <w:numPr>
          <w:ilvl w:val="0"/>
          <w:numId w:val="1"/>
        </w:numPr>
      </w:pPr>
    </w:p>
    <w:p w:rsidR="003D7CF4" w:rsidRDefault="00494D3A" w:rsidP="00D42CE0">
      <w:pPr>
        <w:pStyle w:val="Heading2"/>
      </w:pPr>
      <w:r>
        <w:t>Configure RDQM-DR</w:t>
      </w:r>
    </w:p>
    <w:p w:rsidR="00F74812" w:rsidRPr="003D7CF4" w:rsidRDefault="00494D3A" w:rsidP="003410C3">
      <w:pPr>
        <w:pStyle w:val="BodyText"/>
        <w:rPr>
          <w:b/>
        </w:rPr>
      </w:pPr>
      <w:r w:rsidRPr="003410C3">
        <w:t>A primary instance of a disaster recovery queue manager is created on one server. A secondary instance of the same queue manager must be created on another server, which acts as the recovery node. Data is replicated between the queue manager instances. The replication of the data between the two nodes is handled by DRBD</w:t>
      </w:r>
      <w:r w:rsidRPr="003D7CF4">
        <w:t>.</w:t>
      </w:r>
    </w:p>
    <w:p w:rsidR="003410C3" w:rsidRDefault="00494D3A">
      <w:pPr>
        <w:pStyle w:val="FirstParagraph"/>
      </w:pPr>
      <w:r>
        <w:t xml:space="preserve">Unlike the High Availability solution, there is no heartbeat detection between the two nodes. If the primary queue manager node is lost, the secondary instance can be manually made into the primary instance, the queue manager started, and work resumed. </w:t>
      </w:r>
    </w:p>
    <w:p w:rsidR="003410C3" w:rsidRDefault="00494D3A">
      <w:pPr>
        <w:pStyle w:val="FirstParagraph"/>
      </w:pPr>
      <w:r>
        <w:t xml:space="preserve">Data replication between primary and secondary queue managers can be done synchronously or asynchronously. If the asynchronous option is selected, operations such as PUT or GET complete and return to the application before the data is replicated to the secondary queue manager. Asynchronous replication means that, following a recovery situation, some messaging data might be lost. But the secondary queue manager will be in a consistent state, and able to start running immediately, even if it is started at a slightly earlier part of the message stream. </w:t>
      </w:r>
    </w:p>
    <w:p w:rsidR="00F74812" w:rsidRDefault="00494D3A">
      <w:pPr>
        <w:pStyle w:val="FirstParagraph"/>
      </w:pPr>
      <w:r>
        <w:t>You will configure a DR RDQM that uses asynchronous replication.</w:t>
      </w:r>
    </w:p>
    <w:p w:rsidR="003D7CF4" w:rsidRDefault="00494D3A" w:rsidP="0035466E">
      <w:pPr>
        <w:pStyle w:val="Heading3"/>
      </w:pPr>
      <w:r>
        <w:t>Create the DR RDQM</w:t>
      </w:r>
    </w:p>
    <w:p w:rsidR="00F74812" w:rsidRDefault="00494D3A" w:rsidP="003410C3">
      <w:pPr>
        <w:pStyle w:val="BodyText"/>
        <w:rPr>
          <w:b/>
        </w:rPr>
      </w:pPr>
      <w:r w:rsidRPr="003D7CF4">
        <w:t>You will create a DR with asynchronous replication. You must first create a primary RDQM DR queue manager. Then you will create a secondary instance of the same queue manager on another node. The primary and secondary instances must have the same name and be allocated the same amount of storage.</w:t>
      </w:r>
    </w:p>
    <w:p w:rsidR="003D7CF4" w:rsidRPr="003D7CF4" w:rsidRDefault="003D7CF4" w:rsidP="003D7CF4">
      <w:pPr>
        <w:pStyle w:val="BodyText"/>
      </w:pPr>
    </w:p>
    <w:p w:rsidR="00F74812" w:rsidRDefault="00494D3A" w:rsidP="00D55AC6">
      <w:pPr>
        <w:pStyle w:val="StepList"/>
        <w:numPr>
          <w:ilvl w:val="0"/>
          <w:numId w:val="22"/>
        </w:numPr>
      </w:pPr>
      <w:r>
        <w:t xml:space="preserve">You should be logged on as </w:t>
      </w:r>
      <w:r w:rsidRPr="00D42CE0">
        <w:rPr>
          <w:i/>
        </w:rPr>
        <w:t>student</w:t>
      </w:r>
      <w:r>
        <w:t xml:space="preserve"> on miqmp.</w:t>
      </w:r>
    </w:p>
    <w:p w:rsidR="00F74812" w:rsidRPr="00DB7C95" w:rsidRDefault="00494D3A" w:rsidP="003410C3">
      <w:pPr>
        <w:pStyle w:val="StepList"/>
      </w:pPr>
      <w:r>
        <w:t xml:space="preserve">Right-click on the desktop and select </w:t>
      </w:r>
      <w:r>
        <w:rPr>
          <w:i/>
        </w:rPr>
        <w:t>Open Terminal</w:t>
      </w:r>
      <w:r w:rsidR="00DB7C95">
        <w:rPr>
          <w:i/>
        </w:rPr>
        <w:t>.</w:t>
      </w:r>
    </w:p>
    <w:p w:rsidR="00DB7C95" w:rsidRDefault="00DB7C95" w:rsidP="00DB7C95">
      <w:pPr>
        <w:pStyle w:val="StepList"/>
        <w:numPr>
          <w:ilvl w:val="0"/>
          <w:numId w:val="0"/>
        </w:numPr>
        <w:ind w:left="792"/>
      </w:pPr>
    </w:p>
    <w:p w:rsidR="00F74812" w:rsidRDefault="003D7CF4" w:rsidP="00DB7C95">
      <w:pPr>
        <w:ind w:left="720"/>
      </w:pPr>
      <w:r>
        <w:rPr>
          <w:noProof/>
        </w:rPr>
        <w:drawing>
          <wp:inline distT="0" distB="0" distL="0" distR="0">
            <wp:extent cx="4216400" cy="377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0">
                      <a:extLst>
                        <a:ext uri="{28A0092B-C50C-407E-A947-70E740481C1C}">
                          <a14:useLocalDpi xmlns:a14="http://schemas.microsoft.com/office/drawing/2010/main" val="0"/>
                        </a:ext>
                      </a:extLst>
                    </a:blip>
                    <a:stretch>
                      <a:fillRect/>
                    </a:stretch>
                  </pic:blipFill>
                  <pic:spPr>
                    <a:xfrm>
                      <a:off x="0" y="0"/>
                      <a:ext cx="4216400" cy="3771900"/>
                    </a:xfrm>
                    <a:prstGeom prst="rect">
                      <a:avLst/>
                    </a:prstGeom>
                  </pic:spPr>
                </pic:pic>
              </a:graphicData>
            </a:graphic>
          </wp:inline>
        </w:drawing>
      </w:r>
    </w:p>
    <w:p w:rsidR="00F74812" w:rsidRDefault="00494D3A" w:rsidP="00DB7C95">
      <w:pPr>
        <w:pStyle w:val="StepList"/>
      </w:pPr>
      <w:r>
        <w:t>Switch to root user with the command:</w:t>
      </w:r>
    </w:p>
    <w:p w:rsidR="00F74812" w:rsidRPr="003D7CF4" w:rsidRDefault="00494D3A" w:rsidP="0035466E">
      <w:pPr>
        <w:pStyle w:val="SourceCode"/>
        <w:numPr>
          <w:ilvl w:val="0"/>
          <w:numId w:val="1"/>
        </w:numPr>
        <w:rPr>
          <w:i/>
        </w:rPr>
      </w:pPr>
      <w:proofErr w:type="spellStart"/>
      <w:r w:rsidRPr="003D7CF4">
        <w:rPr>
          <w:rStyle w:val="VerbatimChar"/>
          <w:i/>
        </w:rPr>
        <w:t>su</w:t>
      </w:r>
      <w:proofErr w:type="spellEnd"/>
      <w:r w:rsidRPr="003D7CF4">
        <w:rPr>
          <w:rStyle w:val="VerbatimChar"/>
          <w:i/>
        </w:rPr>
        <w:t xml:space="preserve"> -</w:t>
      </w:r>
    </w:p>
    <w:p w:rsidR="00F74812" w:rsidRDefault="00494D3A" w:rsidP="0035466E">
      <w:pPr>
        <w:pStyle w:val="StepListContno"/>
      </w:pPr>
      <w:r>
        <w:t xml:space="preserve">Enter the </w:t>
      </w:r>
      <w:r>
        <w:rPr>
          <w:i/>
        </w:rPr>
        <w:t>Passw0rd!</w:t>
      </w:r>
      <w:r>
        <w:t xml:space="preserve"> for student's password.</w:t>
      </w:r>
    </w:p>
    <w:p w:rsidR="00F74812" w:rsidRDefault="00494D3A" w:rsidP="00DB7C95">
      <w:pPr>
        <w:pStyle w:val="StepList"/>
      </w:pPr>
      <w:r>
        <w:t>Enter the command to set the MQ environment.</w:t>
      </w:r>
    </w:p>
    <w:p w:rsidR="00F74812" w:rsidRPr="003D7CF4" w:rsidRDefault="00494D3A" w:rsidP="0035466E">
      <w:pPr>
        <w:pStyle w:val="SourceCode"/>
        <w:ind w:left="720" w:firstLine="720"/>
        <w:rPr>
          <w:i/>
        </w:rPr>
      </w:pPr>
      <w:r w:rsidRPr="003D7CF4">
        <w:rPr>
          <w:rStyle w:val="VerbatimChar"/>
          <w:i/>
        </w:rPr>
        <w:t>. /opt/mqm/bin/setmqenv -s</w:t>
      </w:r>
    </w:p>
    <w:p w:rsidR="00F74812" w:rsidRDefault="00494D3A" w:rsidP="00DB7C95">
      <w:pPr>
        <w:pStyle w:val="StepList"/>
      </w:pPr>
      <w:r w:rsidRPr="0035466E">
        <w:t xml:space="preserve">Create a primary queue manager on node </w:t>
      </w:r>
      <w:proofErr w:type="spellStart"/>
      <w:r w:rsidRPr="0035466E">
        <w:t>miqmp</w:t>
      </w:r>
      <w:proofErr w:type="spellEnd"/>
      <w:r w:rsidRPr="0035466E">
        <w:t>. It will use asynchronous replication. The</w:t>
      </w:r>
      <w:r>
        <w:t xml:space="preserve"> local IP for DR replication is 10.0.0.1. The recovery IP used for replication on the secondary instance is 10.0.4.0. Replication will take place using port 7001. The queue manager will be DRQM1.</w:t>
      </w:r>
    </w:p>
    <w:p w:rsidR="00F74812" w:rsidRDefault="00494D3A" w:rsidP="0035466E">
      <w:pPr>
        <w:pStyle w:val="StepListContno"/>
      </w:pPr>
      <w:r>
        <w:t>In the terminal window, create the primary node:</w:t>
      </w:r>
    </w:p>
    <w:p w:rsidR="00F74812" w:rsidRPr="003D7CF4" w:rsidRDefault="00494D3A" w:rsidP="00D42CE0">
      <w:pPr>
        <w:pStyle w:val="SourceCode"/>
        <w:ind w:left="1440"/>
        <w:rPr>
          <w:i/>
        </w:rPr>
      </w:pPr>
      <w:proofErr w:type="spellStart"/>
      <w:r w:rsidRPr="003D7CF4">
        <w:rPr>
          <w:rStyle w:val="VerbatimChar"/>
          <w:i/>
        </w:rPr>
        <w:t>crtmqm</w:t>
      </w:r>
      <w:proofErr w:type="spellEnd"/>
      <w:r w:rsidRPr="003D7CF4">
        <w:rPr>
          <w:rStyle w:val="VerbatimChar"/>
          <w:i/>
        </w:rPr>
        <w:t xml:space="preserve"> -</w:t>
      </w:r>
      <w:proofErr w:type="spellStart"/>
      <w:r w:rsidRPr="003D7CF4">
        <w:rPr>
          <w:rStyle w:val="VerbatimChar"/>
          <w:i/>
        </w:rPr>
        <w:t>rr</w:t>
      </w:r>
      <w:proofErr w:type="spellEnd"/>
      <w:r w:rsidRPr="003D7CF4">
        <w:rPr>
          <w:rStyle w:val="VerbatimChar"/>
          <w:i/>
        </w:rPr>
        <w:t xml:space="preserve"> p -</w:t>
      </w:r>
      <w:proofErr w:type="spellStart"/>
      <w:r w:rsidRPr="003D7CF4">
        <w:rPr>
          <w:rStyle w:val="VerbatimChar"/>
          <w:i/>
        </w:rPr>
        <w:t>rt</w:t>
      </w:r>
      <w:proofErr w:type="spellEnd"/>
      <w:r w:rsidRPr="003D7CF4">
        <w:rPr>
          <w:rStyle w:val="VerbatimChar"/>
          <w:i/>
        </w:rPr>
        <w:t xml:space="preserve"> a -rl 10.0.4.1 -ri 10.0.4.2 -rn </w:t>
      </w:r>
      <w:proofErr w:type="spellStart"/>
      <w:r w:rsidRPr="003D7CF4">
        <w:rPr>
          <w:rStyle w:val="VerbatimChar"/>
          <w:i/>
        </w:rPr>
        <w:t>miqmp</w:t>
      </w:r>
      <w:proofErr w:type="spellEnd"/>
      <w:r w:rsidRPr="003D7CF4">
        <w:rPr>
          <w:rStyle w:val="VerbatimChar"/>
          <w:i/>
        </w:rPr>
        <w:t xml:space="preserve"> -</w:t>
      </w:r>
      <w:proofErr w:type="spellStart"/>
      <w:r w:rsidRPr="003D7CF4">
        <w:rPr>
          <w:rStyle w:val="VerbatimChar"/>
          <w:i/>
        </w:rPr>
        <w:t>rp</w:t>
      </w:r>
      <w:proofErr w:type="spellEnd"/>
      <w:r w:rsidRPr="003D7CF4">
        <w:rPr>
          <w:rStyle w:val="VerbatimChar"/>
          <w:i/>
        </w:rPr>
        <w:t xml:space="preserve"> 7001 -p 1502 DRQM1</w:t>
      </w:r>
    </w:p>
    <w:p w:rsidR="00F74812" w:rsidRDefault="003D7CF4" w:rsidP="00B4159C">
      <w:pPr>
        <w:ind w:left="960" w:firstLine="240"/>
      </w:pPr>
      <w:r>
        <w:rPr>
          <w:noProof/>
        </w:rPr>
        <w:lastRenderedPageBreak/>
        <w:drawing>
          <wp:inline distT="0" distB="0" distL="0" distR="0">
            <wp:extent cx="4673600" cy="248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pic:nvPicPr>
                  <pic:blipFill>
                    <a:blip r:embed="rId11">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rsidR="00F74812" w:rsidRDefault="00494D3A" w:rsidP="0035466E">
      <w:pPr>
        <w:pStyle w:val="StepListContno"/>
      </w:pPr>
      <w:r>
        <w:t>Notice at the end the command needed to create the secondary instance is provided for you.</w:t>
      </w:r>
    </w:p>
    <w:p w:rsidR="00F74812" w:rsidRDefault="00494D3A" w:rsidP="00D42CE0">
      <w:pPr>
        <w:pStyle w:val="StepList"/>
      </w:pPr>
      <w:r>
        <w:t xml:space="preserve">Switch to the miqms VM. Login as </w:t>
      </w:r>
      <w:r>
        <w:rPr>
          <w:i/>
        </w:rPr>
        <w:t>student / Passw0rd!</w:t>
      </w:r>
    </w:p>
    <w:p w:rsidR="00F74812" w:rsidRDefault="00494D3A" w:rsidP="00D42CE0">
      <w:pPr>
        <w:pStyle w:val="StepList"/>
      </w:pPr>
      <w:r>
        <w:t>As you did on miqmp, switch user to root.</w:t>
      </w:r>
    </w:p>
    <w:p w:rsidR="00F74812" w:rsidRDefault="00494D3A" w:rsidP="00D42CE0">
      <w:pPr>
        <w:pStyle w:val="StepList"/>
      </w:pPr>
      <w:r>
        <w:t>Create a secondary instance of the queue manager on node miqms. In the termninal window, enter the command which was provided for you when you ran the crtmqm command on miqmp.</w:t>
      </w:r>
    </w:p>
    <w:p w:rsidR="00F74812" w:rsidRPr="003D7CF4" w:rsidRDefault="00494D3A" w:rsidP="0035466E">
      <w:pPr>
        <w:pStyle w:val="SourceCode"/>
        <w:numPr>
          <w:ilvl w:val="0"/>
          <w:numId w:val="1"/>
        </w:numPr>
        <w:rPr>
          <w:i/>
        </w:rPr>
      </w:pPr>
      <w:proofErr w:type="spellStart"/>
      <w:r w:rsidRPr="003D7CF4">
        <w:rPr>
          <w:rStyle w:val="VerbatimChar"/>
          <w:i/>
        </w:rPr>
        <w:t>crtmqm</w:t>
      </w:r>
      <w:proofErr w:type="spellEnd"/>
      <w:r w:rsidRPr="003D7CF4">
        <w:rPr>
          <w:rStyle w:val="VerbatimChar"/>
          <w:i/>
        </w:rPr>
        <w:t xml:space="preserve"> -</w:t>
      </w:r>
      <w:proofErr w:type="spellStart"/>
      <w:r w:rsidRPr="003D7CF4">
        <w:rPr>
          <w:rStyle w:val="VerbatimChar"/>
          <w:i/>
        </w:rPr>
        <w:t>rr</w:t>
      </w:r>
      <w:proofErr w:type="spellEnd"/>
      <w:r w:rsidRPr="003D7CF4">
        <w:rPr>
          <w:rStyle w:val="VerbatimChar"/>
          <w:i/>
        </w:rPr>
        <w:t xml:space="preserve"> s -</w:t>
      </w:r>
      <w:proofErr w:type="spellStart"/>
      <w:r w:rsidRPr="003D7CF4">
        <w:rPr>
          <w:rStyle w:val="VerbatimChar"/>
          <w:i/>
        </w:rPr>
        <w:t>rt</w:t>
      </w:r>
      <w:proofErr w:type="spellEnd"/>
      <w:r w:rsidRPr="003D7CF4">
        <w:rPr>
          <w:rStyle w:val="VerbatimChar"/>
          <w:i/>
        </w:rPr>
        <w:t xml:space="preserve"> a -rl 10.0.4.2 -ri 10.0.4.1 -rn host-1.example.com -rp 7001 DRQM1</w:t>
      </w:r>
    </w:p>
    <w:p w:rsidR="00F74812" w:rsidRDefault="003D7CF4" w:rsidP="0035466E">
      <w:pPr>
        <w:numPr>
          <w:ilvl w:val="0"/>
          <w:numId w:val="1"/>
        </w:numPr>
      </w:pPr>
      <w:r>
        <w:rPr>
          <w:noProof/>
        </w:rPr>
        <w:drawing>
          <wp:inline distT="0" distB="0" distL="0" distR="0">
            <wp:extent cx="463550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a:extLst>
                        <a:ext uri="{28A0092B-C50C-407E-A947-70E740481C1C}">
                          <a14:useLocalDpi xmlns:a14="http://schemas.microsoft.com/office/drawing/2010/main" val="0"/>
                        </a:ext>
                      </a:extLst>
                    </a:blip>
                    <a:stretch>
                      <a:fillRect/>
                    </a:stretch>
                  </pic:blipFill>
                  <pic:spPr>
                    <a:xfrm>
                      <a:off x="0" y="0"/>
                      <a:ext cx="4635500" cy="1333500"/>
                    </a:xfrm>
                    <a:prstGeom prst="rect">
                      <a:avLst/>
                    </a:prstGeom>
                  </pic:spPr>
                </pic:pic>
              </a:graphicData>
            </a:graphic>
          </wp:inline>
        </w:drawing>
      </w:r>
    </w:p>
    <w:p w:rsidR="00F74812" w:rsidRDefault="00494D3A" w:rsidP="00D42CE0">
      <w:pPr>
        <w:pStyle w:val="StepList"/>
      </w:pPr>
      <w:r>
        <w:t>Check the status on both nodes with the command to ensure they are correct. On node miqmp use the command:</w:t>
      </w:r>
    </w:p>
    <w:p w:rsidR="003D7CF4" w:rsidRPr="003D7CF4" w:rsidRDefault="00494D3A" w:rsidP="0035466E">
      <w:pPr>
        <w:pStyle w:val="SourceCode"/>
        <w:numPr>
          <w:ilvl w:val="0"/>
          <w:numId w:val="1"/>
        </w:numPr>
        <w:rPr>
          <w:rStyle w:val="VerbatimChar"/>
          <w:rFonts w:asciiTheme="minorHAnsi" w:hAnsiTheme="minorHAnsi"/>
          <w:sz w:val="24"/>
        </w:rPr>
      </w:pPr>
      <w:proofErr w:type="spellStart"/>
      <w:r w:rsidRPr="003D7CF4">
        <w:rPr>
          <w:rStyle w:val="VerbatimChar"/>
          <w:i/>
        </w:rPr>
        <w:t>rdqmstatus</w:t>
      </w:r>
      <w:proofErr w:type="spellEnd"/>
      <w:r w:rsidRPr="003D7CF4">
        <w:rPr>
          <w:rStyle w:val="VerbatimChar"/>
          <w:i/>
        </w:rPr>
        <w:t xml:space="preserve"> -m DRQM1</w:t>
      </w:r>
      <w:r>
        <w:br/>
      </w:r>
    </w:p>
    <w:p w:rsidR="003D7CF4" w:rsidRPr="003D7CF4" w:rsidRDefault="00494D3A" w:rsidP="0035466E">
      <w:pPr>
        <w:pStyle w:val="SourceCode"/>
        <w:ind w:left="1200"/>
        <w:rPr>
          <w:rStyle w:val="VerbatimChar"/>
          <w:rFonts w:asciiTheme="minorHAnsi" w:hAnsiTheme="minorHAnsi"/>
          <w:sz w:val="24"/>
        </w:rPr>
      </w:pPr>
      <w:r>
        <w:rPr>
          <w:rStyle w:val="VerbatimChar"/>
        </w:rPr>
        <w:t xml:space="preserve">On </w:t>
      </w:r>
      <w:proofErr w:type="spellStart"/>
      <w:r>
        <w:rPr>
          <w:rStyle w:val="VerbatimChar"/>
        </w:rPr>
        <w:t>miqms</w:t>
      </w:r>
      <w:proofErr w:type="spellEnd"/>
      <w:r>
        <w:rPr>
          <w:rStyle w:val="VerbatimChar"/>
        </w:rPr>
        <w:t>:</w:t>
      </w:r>
      <w:r>
        <w:br/>
      </w:r>
      <w:r>
        <w:br/>
      </w:r>
      <w:r w:rsidR="003D7CF4">
        <w:rPr>
          <w:noProof/>
        </w:rPr>
        <w:lastRenderedPageBreak/>
        <w:drawing>
          <wp:inline distT="0" distB="0" distL="0" distR="0">
            <wp:extent cx="4635500" cy="170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3">
                      <a:extLst>
                        <a:ext uri="{28A0092B-C50C-407E-A947-70E740481C1C}">
                          <a14:useLocalDpi xmlns:a14="http://schemas.microsoft.com/office/drawing/2010/main" val="0"/>
                        </a:ext>
                      </a:extLst>
                    </a:blip>
                    <a:stretch>
                      <a:fillRect/>
                    </a:stretch>
                  </pic:blipFill>
                  <pic:spPr>
                    <a:xfrm>
                      <a:off x="0" y="0"/>
                      <a:ext cx="4635500" cy="1701800"/>
                    </a:xfrm>
                    <a:prstGeom prst="rect">
                      <a:avLst/>
                    </a:prstGeom>
                  </pic:spPr>
                </pic:pic>
              </a:graphicData>
            </a:graphic>
          </wp:inline>
        </w:drawing>
      </w:r>
      <w:r>
        <w:br/>
      </w:r>
    </w:p>
    <w:p w:rsidR="003D7CF4" w:rsidRDefault="00B4159C" w:rsidP="0035466E">
      <w:pPr>
        <w:pStyle w:val="SourceCode"/>
        <w:ind w:left="480" w:firstLine="720"/>
        <w:rPr>
          <w:rStyle w:val="VerbatimChar"/>
          <w:rFonts w:asciiTheme="minorHAnsi" w:hAnsiTheme="minorHAnsi"/>
          <w:sz w:val="24"/>
        </w:rPr>
      </w:pPr>
      <w:r>
        <w:rPr>
          <w:rStyle w:val="VerbatimChar"/>
          <w:rFonts w:asciiTheme="minorHAnsi" w:hAnsiTheme="minorHAnsi"/>
          <w:sz w:val="24"/>
        </w:rPr>
        <w:t xml:space="preserve">On </w:t>
      </w:r>
      <w:proofErr w:type="spellStart"/>
      <w:r>
        <w:rPr>
          <w:rStyle w:val="VerbatimChar"/>
          <w:rFonts w:asciiTheme="minorHAnsi" w:hAnsiTheme="minorHAnsi"/>
          <w:sz w:val="24"/>
        </w:rPr>
        <w:t>miqmp</w:t>
      </w:r>
      <w:proofErr w:type="spellEnd"/>
      <w:r>
        <w:rPr>
          <w:rStyle w:val="VerbatimChar"/>
          <w:rFonts w:asciiTheme="minorHAnsi" w:hAnsiTheme="minorHAnsi"/>
          <w:sz w:val="24"/>
        </w:rPr>
        <w:t xml:space="preserve">: </w:t>
      </w:r>
    </w:p>
    <w:p w:rsidR="00B4159C" w:rsidRPr="003D7CF4" w:rsidRDefault="00B4159C" w:rsidP="0035466E">
      <w:pPr>
        <w:pStyle w:val="SourceCode"/>
        <w:ind w:left="480" w:firstLine="720"/>
        <w:rPr>
          <w:rStyle w:val="VerbatimChar"/>
          <w:rFonts w:asciiTheme="minorHAnsi" w:hAnsiTheme="minorHAnsi"/>
          <w:sz w:val="24"/>
        </w:rPr>
      </w:pPr>
      <w:r>
        <w:rPr>
          <w:noProof/>
        </w:rPr>
        <w:drawing>
          <wp:inline distT="0" distB="0" distL="0" distR="0">
            <wp:extent cx="4686300" cy="181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4">
                      <a:extLst>
                        <a:ext uri="{28A0092B-C50C-407E-A947-70E740481C1C}">
                          <a14:useLocalDpi xmlns:a14="http://schemas.microsoft.com/office/drawing/2010/main" val="0"/>
                        </a:ext>
                      </a:extLst>
                    </a:blip>
                    <a:stretch>
                      <a:fillRect/>
                    </a:stretch>
                  </pic:blipFill>
                  <pic:spPr>
                    <a:xfrm>
                      <a:off x="0" y="0"/>
                      <a:ext cx="4686300" cy="1816100"/>
                    </a:xfrm>
                    <a:prstGeom prst="rect">
                      <a:avLst/>
                    </a:prstGeom>
                  </pic:spPr>
                </pic:pic>
              </a:graphicData>
            </a:graphic>
          </wp:inline>
        </w:drawing>
      </w:r>
    </w:p>
    <w:p w:rsidR="00F74812" w:rsidRDefault="00494D3A" w:rsidP="0035466E">
      <w:pPr>
        <w:pStyle w:val="SourceCode"/>
        <w:ind w:left="480"/>
      </w:pPr>
      <w:r>
        <w:br/>
      </w:r>
    </w:p>
    <w:p w:rsidR="00F74812" w:rsidRDefault="00494D3A" w:rsidP="00D42CE0">
      <w:pPr>
        <w:pStyle w:val="StepList"/>
      </w:pPr>
      <w:r>
        <w:t>Issue the command again until it shows synchronisation is complete. When initial synchronisation has completed, it should look similar to the following:</w:t>
      </w:r>
    </w:p>
    <w:p w:rsidR="00F74812" w:rsidRDefault="00B4159C" w:rsidP="0035466E">
      <w:pPr>
        <w:numPr>
          <w:ilvl w:val="0"/>
          <w:numId w:val="1"/>
        </w:numPr>
      </w:pPr>
      <w:r>
        <w:rPr>
          <w:noProof/>
        </w:rPr>
        <w:drawing>
          <wp:inline distT="0" distB="0" distL="0" distR="0">
            <wp:extent cx="4660900" cy="153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png"/>
                    <pic:cNvPicPr/>
                  </pic:nvPicPr>
                  <pic:blipFill>
                    <a:blip r:embed="rId15">
                      <a:extLst>
                        <a:ext uri="{28A0092B-C50C-407E-A947-70E740481C1C}">
                          <a14:useLocalDpi xmlns:a14="http://schemas.microsoft.com/office/drawing/2010/main" val="0"/>
                        </a:ext>
                      </a:extLst>
                    </a:blip>
                    <a:stretch>
                      <a:fillRect/>
                    </a:stretch>
                  </pic:blipFill>
                  <pic:spPr>
                    <a:xfrm>
                      <a:off x="0" y="0"/>
                      <a:ext cx="4660900" cy="1536700"/>
                    </a:xfrm>
                    <a:prstGeom prst="rect">
                      <a:avLst/>
                    </a:prstGeom>
                  </pic:spPr>
                </pic:pic>
              </a:graphicData>
            </a:graphic>
          </wp:inline>
        </w:drawing>
      </w:r>
    </w:p>
    <w:p w:rsidR="00F74812" w:rsidRDefault="00494D3A" w:rsidP="00D42CE0">
      <w:pPr>
        <w:pStyle w:val="StepList"/>
      </w:pPr>
      <w:r>
        <w:t>On the node with the secondary instance, the output should initially look similar to the following:</w:t>
      </w:r>
    </w:p>
    <w:p w:rsidR="00F74812" w:rsidRDefault="00F74812">
      <w:pPr>
        <w:numPr>
          <w:ilvl w:val="0"/>
          <w:numId w:val="1"/>
        </w:numPr>
      </w:pPr>
    </w:p>
    <w:p w:rsidR="00F74812" w:rsidRDefault="00494D3A" w:rsidP="00D42CE0">
      <w:pPr>
        <w:pStyle w:val="StepList"/>
      </w:pPr>
      <w:r>
        <w:t>On node miqmp, start the queue manager with the following command:</w:t>
      </w:r>
    </w:p>
    <w:p w:rsidR="00F74812" w:rsidRPr="00B4159C" w:rsidRDefault="00494D3A" w:rsidP="0035466E">
      <w:pPr>
        <w:pStyle w:val="SourceCode"/>
        <w:numPr>
          <w:ilvl w:val="0"/>
          <w:numId w:val="1"/>
        </w:numPr>
        <w:rPr>
          <w:i/>
        </w:rPr>
      </w:pPr>
      <w:proofErr w:type="spellStart"/>
      <w:r w:rsidRPr="00B4159C">
        <w:rPr>
          <w:rStyle w:val="VerbatimChar"/>
          <w:i/>
        </w:rPr>
        <w:lastRenderedPageBreak/>
        <w:t>strmqm</w:t>
      </w:r>
      <w:proofErr w:type="spellEnd"/>
      <w:r w:rsidRPr="00B4159C">
        <w:rPr>
          <w:rStyle w:val="VerbatimChar"/>
          <w:i/>
        </w:rPr>
        <w:t xml:space="preserve"> DRQM1</w:t>
      </w:r>
    </w:p>
    <w:p w:rsidR="00F74812" w:rsidRDefault="00494D3A" w:rsidP="00D42CE0">
      <w:pPr>
        <w:pStyle w:val="StepList"/>
      </w:pPr>
      <w:r>
        <w:t>Now check the status on both nodes to ensure they are correct, using the command:</w:t>
      </w:r>
    </w:p>
    <w:p w:rsidR="00B4159C" w:rsidRPr="00B4159C" w:rsidRDefault="00494D3A" w:rsidP="0035466E">
      <w:pPr>
        <w:pStyle w:val="SourceCode"/>
        <w:numPr>
          <w:ilvl w:val="0"/>
          <w:numId w:val="1"/>
        </w:numPr>
        <w:rPr>
          <w:rStyle w:val="VerbatimChar"/>
          <w:rFonts w:asciiTheme="minorHAnsi" w:hAnsiTheme="minorHAnsi"/>
          <w:sz w:val="24"/>
        </w:rPr>
      </w:pPr>
      <w:proofErr w:type="spellStart"/>
      <w:r w:rsidRPr="00B4159C">
        <w:rPr>
          <w:rStyle w:val="VerbatimChar"/>
          <w:i/>
        </w:rPr>
        <w:t>rdqmstatus</w:t>
      </w:r>
      <w:proofErr w:type="spellEnd"/>
      <w:r w:rsidRPr="00B4159C">
        <w:rPr>
          <w:rStyle w:val="VerbatimChar"/>
          <w:i/>
        </w:rPr>
        <w:t xml:space="preserve"> -m DRQM1</w:t>
      </w:r>
      <w:r w:rsidRPr="00B4159C">
        <w:rPr>
          <w:i/>
        </w:rPr>
        <w:br/>
      </w:r>
    </w:p>
    <w:p w:rsidR="00B4159C" w:rsidRDefault="00494D3A" w:rsidP="0035466E">
      <w:pPr>
        <w:pStyle w:val="SourceCode"/>
        <w:ind w:left="1200"/>
        <w:rPr>
          <w:rStyle w:val="VerbatimChar"/>
        </w:rPr>
      </w:pPr>
      <w:r>
        <w:rPr>
          <w:rStyle w:val="VerbatimChar"/>
        </w:rPr>
        <w:t xml:space="preserve">On </w:t>
      </w:r>
      <w:proofErr w:type="spellStart"/>
      <w:r>
        <w:rPr>
          <w:rStyle w:val="VerbatimChar"/>
        </w:rPr>
        <w:t>miqmp</w:t>
      </w:r>
      <w:proofErr w:type="spellEnd"/>
      <w:r>
        <w:rPr>
          <w:rStyle w:val="VerbatimChar"/>
        </w:rPr>
        <w:t>, the output will initially look similar to the following:</w:t>
      </w:r>
      <w:r>
        <w:br/>
      </w:r>
      <w:r>
        <w:br/>
      </w:r>
      <w:r w:rsidR="00B4159C">
        <w:rPr>
          <w:noProof/>
        </w:rPr>
        <w:drawing>
          <wp:inline distT="0" distB="0" distL="0" distR="0">
            <wp:extent cx="4660900"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6">
                      <a:extLst>
                        <a:ext uri="{28A0092B-C50C-407E-A947-70E740481C1C}">
                          <a14:useLocalDpi xmlns:a14="http://schemas.microsoft.com/office/drawing/2010/main" val="0"/>
                        </a:ext>
                      </a:extLst>
                    </a:blip>
                    <a:stretch>
                      <a:fillRect/>
                    </a:stretch>
                  </pic:blipFill>
                  <pic:spPr>
                    <a:xfrm>
                      <a:off x="0" y="0"/>
                      <a:ext cx="4660900" cy="3162300"/>
                    </a:xfrm>
                    <a:prstGeom prst="rect">
                      <a:avLst/>
                    </a:prstGeom>
                  </pic:spPr>
                </pic:pic>
              </a:graphicData>
            </a:graphic>
          </wp:inline>
        </w:drawing>
      </w:r>
      <w:r>
        <w:br/>
      </w:r>
    </w:p>
    <w:p w:rsidR="00F74812" w:rsidRDefault="00494D3A" w:rsidP="0035466E">
      <w:pPr>
        <w:pStyle w:val="SourceCode"/>
        <w:ind w:left="1200"/>
      </w:pPr>
      <w:r w:rsidRPr="00D42CE0">
        <w:rPr>
          <w:rStyle w:val="VerbatimChar"/>
          <w:b w:val="0"/>
        </w:rPr>
        <w:t>As the node with the secondary instance, only runs the queue manager when DR is needed, the output will be unchanged and look as it did previously.</w:t>
      </w:r>
      <w:r>
        <w:br/>
      </w:r>
      <w:r>
        <w:br/>
      </w:r>
      <w:r w:rsidR="00B4159C">
        <w:rPr>
          <w:noProof/>
        </w:rPr>
        <w:drawing>
          <wp:inline distT="0" distB="0" distL="0" distR="0">
            <wp:extent cx="4660900" cy="167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pic:cNvPicPr/>
                  </pic:nvPicPr>
                  <pic:blipFill>
                    <a:blip r:embed="rId17">
                      <a:extLst>
                        <a:ext uri="{28A0092B-C50C-407E-A947-70E740481C1C}">
                          <a14:useLocalDpi xmlns:a14="http://schemas.microsoft.com/office/drawing/2010/main" val="0"/>
                        </a:ext>
                      </a:extLst>
                    </a:blip>
                    <a:stretch>
                      <a:fillRect/>
                    </a:stretch>
                  </pic:blipFill>
                  <pic:spPr>
                    <a:xfrm>
                      <a:off x="0" y="0"/>
                      <a:ext cx="4660900" cy="1676400"/>
                    </a:xfrm>
                    <a:prstGeom prst="rect">
                      <a:avLst/>
                    </a:prstGeom>
                  </pic:spPr>
                </pic:pic>
              </a:graphicData>
            </a:graphic>
          </wp:inline>
        </w:drawing>
      </w:r>
      <w:r>
        <w:br/>
      </w:r>
    </w:p>
    <w:p w:rsidR="00B4159C" w:rsidRDefault="00494D3A" w:rsidP="00D42CE0">
      <w:pPr>
        <w:pStyle w:val="Heading2"/>
      </w:pPr>
      <w:r>
        <w:lastRenderedPageBreak/>
        <w:t>Test the DR Secondary</w:t>
      </w:r>
    </w:p>
    <w:p w:rsidR="00B4159C" w:rsidRDefault="00494D3A" w:rsidP="00D42CE0">
      <w:pPr>
        <w:pStyle w:val="BodyText"/>
      </w:pPr>
      <w:r w:rsidRPr="00B4159C">
        <w:t>Now that the DR nodes have been set up, you will test the secondary DR queue manager.</w:t>
      </w:r>
      <w:r w:rsidR="00B4159C">
        <w:t xml:space="preserve"> </w:t>
      </w:r>
    </w:p>
    <w:p w:rsidR="00B4159C" w:rsidRPr="00B4159C" w:rsidRDefault="00494D3A" w:rsidP="00D42CE0">
      <w:pPr>
        <w:pStyle w:val="Heading3"/>
      </w:pPr>
      <w:r w:rsidRPr="00B4159C">
        <w:t>Make the Primary instance the Secondary node</w:t>
      </w:r>
    </w:p>
    <w:p w:rsidR="00B4159C" w:rsidRPr="00B4159C" w:rsidRDefault="00494D3A" w:rsidP="00B4159C">
      <w:pPr>
        <w:pStyle w:val="BodyText"/>
      </w:pPr>
      <w:r w:rsidRPr="00B4159C">
        <w:t xml:space="preserve">Only </w:t>
      </w:r>
      <w:r w:rsidRPr="0035466E">
        <w:t>one</w:t>
      </w:r>
      <w:r w:rsidRPr="00B4159C">
        <w:t xml:space="preserve"> node can be the Primary. Therefore, before another node can be designated the Primary, the original Primary needs to be designated the Secondary.</w:t>
      </w:r>
    </w:p>
    <w:p w:rsidR="00F74812" w:rsidRDefault="00494D3A" w:rsidP="00D55AC6">
      <w:pPr>
        <w:pStyle w:val="StepList"/>
        <w:numPr>
          <w:ilvl w:val="0"/>
          <w:numId w:val="23"/>
        </w:numPr>
      </w:pPr>
      <w:r>
        <w:t>On node miqmp, stop the queue manager:</w:t>
      </w:r>
    </w:p>
    <w:p w:rsidR="00F74812" w:rsidRPr="00B4159C" w:rsidRDefault="00B4159C" w:rsidP="0035466E">
      <w:pPr>
        <w:pStyle w:val="SourceCode"/>
        <w:numPr>
          <w:ilvl w:val="0"/>
          <w:numId w:val="1"/>
        </w:numPr>
        <w:rPr>
          <w:i/>
        </w:rPr>
      </w:pPr>
      <w:proofErr w:type="spellStart"/>
      <w:r w:rsidRPr="00B4159C">
        <w:rPr>
          <w:i/>
        </w:rPr>
        <w:t>endmqm</w:t>
      </w:r>
      <w:proofErr w:type="spellEnd"/>
      <w:r w:rsidRPr="00B4159C">
        <w:rPr>
          <w:i/>
        </w:rPr>
        <w:t xml:space="preserve"> DRQM1</w:t>
      </w:r>
    </w:p>
    <w:p w:rsidR="00F74812" w:rsidRDefault="00B4159C" w:rsidP="0035466E">
      <w:pPr>
        <w:numPr>
          <w:ilvl w:val="0"/>
          <w:numId w:val="1"/>
        </w:numPr>
      </w:pPr>
      <w:r>
        <w:rPr>
          <w:noProof/>
        </w:rPr>
        <w:drawing>
          <wp:inline distT="0" distB="0" distL="0" distR="0">
            <wp:extent cx="4648200" cy="927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8">
                      <a:extLst>
                        <a:ext uri="{28A0092B-C50C-407E-A947-70E740481C1C}">
                          <a14:useLocalDpi xmlns:a14="http://schemas.microsoft.com/office/drawing/2010/main" val="0"/>
                        </a:ext>
                      </a:extLst>
                    </a:blip>
                    <a:stretch>
                      <a:fillRect/>
                    </a:stretch>
                  </pic:blipFill>
                  <pic:spPr>
                    <a:xfrm>
                      <a:off x="0" y="0"/>
                      <a:ext cx="4648200" cy="927100"/>
                    </a:xfrm>
                    <a:prstGeom prst="rect">
                      <a:avLst/>
                    </a:prstGeom>
                  </pic:spPr>
                </pic:pic>
              </a:graphicData>
            </a:graphic>
          </wp:inline>
        </w:drawing>
      </w:r>
    </w:p>
    <w:p w:rsidR="00F74812" w:rsidRDefault="00494D3A" w:rsidP="0035466E">
      <w:pPr>
        <w:pStyle w:val="StepList"/>
      </w:pPr>
      <w:r>
        <w:t>Designate node miqmp, as the secondary using the rdqmdr command:</w:t>
      </w:r>
    </w:p>
    <w:p w:rsidR="00F74812" w:rsidRPr="00B4159C" w:rsidRDefault="00B4159C">
      <w:pPr>
        <w:pStyle w:val="SourceCode"/>
        <w:numPr>
          <w:ilvl w:val="0"/>
          <w:numId w:val="1"/>
        </w:numPr>
        <w:rPr>
          <w:i/>
        </w:rPr>
      </w:pPr>
      <w:proofErr w:type="spellStart"/>
      <w:r w:rsidRPr="00B4159C">
        <w:rPr>
          <w:i/>
        </w:rPr>
        <w:t>rdqmdr</w:t>
      </w:r>
      <w:proofErr w:type="spellEnd"/>
      <w:r w:rsidRPr="00B4159C">
        <w:rPr>
          <w:i/>
        </w:rPr>
        <w:t xml:space="preserve"> -m RDQM1 -s</w:t>
      </w:r>
    </w:p>
    <w:p w:rsidR="00F74812" w:rsidRDefault="00B4159C">
      <w:pPr>
        <w:numPr>
          <w:ilvl w:val="0"/>
          <w:numId w:val="1"/>
        </w:numPr>
      </w:pPr>
      <w:r>
        <w:rPr>
          <w:noProof/>
        </w:rPr>
        <w:drawing>
          <wp:inline distT="0" distB="0" distL="0" distR="0">
            <wp:extent cx="4610100" cy="132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png"/>
                    <pic:cNvPicPr/>
                  </pic:nvPicPr>
                  <pic:blipFill>
                    <a:blip r:embed="rId19">
                      <a:extLst>
                        <a:ext uri="{28A0092B-C50C-407E-A947-70E740481C1C}">
                          <a14:useLocalDpi xmlns:a14="http://schemas.microsoft.com/office/drawing/2010/main" val="0"/>
                        </a:ext>
                      </a:extLst>
                    </a:blip>
                    <a:stretch>
                      <a:fillRect/>
                    </a:stretch>
                  </pic:blipFill>
                  <pic:spPr>
                    <a:xfrm>
                      <a:off x="0" y="0"/>
                      <a:ext cx="4610100" cy="1320800"/>
                    </a:xfrm>
                    <a:prstGeom prst="rect">
                      <a:avLst/>
                    </a:prstGeom>
                  </pic:spPr>
                </pic:pic>
              </a:graphicData>
            </a:graphic>
          </wp:inline>
        </w:drawing>
      </w:r>
    </w:p>
    <w:p w:rsidR="00B4159C" w:rsidRDefault="00B4159C">
      <w:pPr>
        <w:numPr>
          <w:ilvl w:val="0"/>
          <w:numId w:val="1"/>
        </w:numPr>
      </w:pPr>
    </w:p>
    <w:p w:rsidR="00B4159C" w:rsidRDefault="00494D3A" w:rsidP="0035466E">
      <w:pPr>
        <w:pStyle w:val="Heading3"/>
      </w:pPr>
      <w:r>
        <w:t>Make the Secondary node the Primary instance</w:t>
      </w:r>
    </w:p>
    <w:p w:rsidR="00F74812" w:rsidRPr="00B4159C" w:rsidRDefault="00494D3A" w:rsidP="0035466E">
      <w:pPr>
        <w:pStyle w:val="BodyText"/>
        <w:rPr>
          <w:b/>
        </w:rPr>
      </w:pPr>
      <w:r w:rsidRPr="00B4159C">
        <w:t>Designate the Secondary node as the Primary instance.</w:t>
      </w:r>
    </w:p>
    <w:p w:rsidR="00B4159C" w:rsidRPr="00B4159C" w:rsidRDefault="00B4159C" w:rsidP="00B4159C">
      <w:pPr>
        <w:pStyle w:val="BodyText"/>
      </w:pPr>
    </w:p>
    <w:p w:rsidR="00F74812" w:rsidRDefault="00494D3A" w:rsidP="00D55AC6">
      <w:pPr>
        <w:pStyle w:val="StepList"/>
        <w:numPr>
          <w:ilvl w:val="0"/>
          <w:numId w:val="24"/>
        </w:numPr>
      </w:pPr>
      <w:r>
        <w:t>On the recovery node miqms, designate it as the primary instance using the rdqmdr command:</w:t>
      </w:r>
    </w:p>
    <w:p w:rsidR="00F74812" w:rsidRPr="00B4159C" w:rsidRDefault="00494D3A">
      <w:pPr>
        <w:pStyle w:val="SourceCode"/>
        <w:numPr>
          <w:ilvl w:val="0"/>
          <w:numId w:val="1"/>
        </w:numPr>
        <w:rPr>
          <w:i/>
        </w:rPr>
      </w:pPr>
      <w:r w:rsidRPr="00B4159C">
        <w:rPr>
          <w:rStyle w:val="VerbatimChar"/>
          <w:i/>
        </w:rPr>
        <w:t>rdqmdr -m DRQM1 -p</w:t>
      </w:r>
    </w:p>
    <w:p w:rsidR="00F74812" w:rsidRDefault="00B4159C">
      <w:pPr>
        <w:numPr>
          <w:ilvl w:val="0"/>
          <w:numId w:val="1"/>
        </w:numPr>
      </w:pPr>
      <w:r>
        <w:rPr>
          <w:noProof/>
        </w:rPr>
        <w:lastRenderedPageBreak/>
        <w:drawing>
          <wp:inline distT="0" distB="0" distL="0" distR="0">
            <wp:extent cx="4635500" cy="124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20">
                      <a:extLst>
                        <a:ext uri="{28A0092B-C50C-407E-A947-70E740481C1C}">
                          <a14:useLocalDpi xmlns:a14="http://schemas.microsoft.com/office/drawing/2010/main" val="0"/>
                        </a:ext>
                      </a:extLst>
                    </a:blip>
                    <a:stretch>
                      <a:fillRect/>
                    </a:stretch>
                  </pic:blipFill>
                  <pic:spPr>
                    <a:xfrm>
                      <a:off x="0" y="0"/>
                      <a:ext cx="4635500" cy="1244600"/>
                    </a:xfrm>
                    <a:prstGeom prst="rect">
                      <a:avLst/>
                    </a:prstGeom>
                  </pic:spPr>
                </pic:pic>
              </a:graphicData>
            </a:graphic>
          </wp:inline>
        </w:drawing>
      </w:r>
    </w:p>
    <w:p w:rsidR="00B4159C" w:rsidRDefault="00494D3A" w:rsidP="0035466E">
      <w:pPr>
        <w:pStyle w:val="StepList"/>
      </w:pPr>
      <w:r>
        <w:t xml:space="preserve">Still on miqms, start the queue manager: </w:t>
      </w:r>
    </w:p>
    <w:p w:rsidR="00F74812" w:rsidRPr="00B4159C" w:rsidRDefault="00494D3A" w:rsidP="0035466E">
      <w:pPr>
        <w:ind w:left="792" w:firstLine="240"/>
        <w:rPr>
          <w:i/>
        </w:rPr>
      </w:pPr>
      <w:proofErr w:type="spellStart"/>
      <w:r w:rsidRPr="00B4159C">
        <w:rPr>
          <w:i/>
        </w:rPr>
        <w:t>strmqm</w:t>
      </w:r>
      <w:proofErr w:type="spellEnd"/>
      <w:r w:rsidRPr="00B4159C">
        <w:rPr>
          <w:i/>
        </w:rPr>
        <w:t xml:space="preserve"> DRQM1</w:t>
      </w:r>
    </w:p>
    <w:p w:rsidR="00F74812" w:rsidRDefault="00494D3A" w:rsidP="0035466E">
      <w:pPr>
        <w:pStyle w:val="SourceCode"/>
        <w:numPr>
          <w:ilvl w:val="0"/>
          <w:numId w:val="1"/>
        </w:numPr>
      </w:pPr>
      <w:r>
        <w:br/>
      </w:r>
      <w:r w:rsidR="00B4159C">
        <w:rPr>
          <w:rFonts w:ascii="Consolas" w:hAnsi="Consolas"/>
          <w:noProof/>
        </w:rPr>
        <w:drawing>
          <wp:inline distT="0" distB="0" distL="0" distR="0">
            <wp:extent cx="4660900" cy="134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png"/>
                    <pic:cNvPicPr/>
                  </pic:nvPicPr>
                  <pic:blipFill>
                    <a:blip r:embed="rId21">
                      <a:extLst>
                        <a:ext uri="{28A0092B-C50C-407E-A947-70E740481C1C}">
                          <a14:useLocalDpi xmlns:a14="http://schemas.microsoft.com/office/drawing/2010/main" val="0"/>
                        </a:ext>
                      </a:extLst>
                    </a:blip>
                    <a:stretch>
                      <a:fillRect/>
                    </a:stretch>
                  </pic:blipFill>
                  <pic:spPr>
                    <a:xfrm>
                      <a:off x="0" y="0"/>
                      <a:ext cx="4660900" cy="1346200"/>
                    </a:xfrm>
                    <a:prstGeom prst="rect">
                      <a:avLst/>
                    </a:prstGeom>
                  </pic:spPr>
                </pic:pic>
              </a:graphicData>
            </a:graphic>
          </wp:inline>
        </w:drawing>
      </w:r>
      <w:r>
        <w:rPr>
          <w:rStyle w:val="VerbatimChar"/>
        </w:rPr>
        <w:t xml:space="preserve">   </w:t>
      </w:r>
    </w:p>
    <w:p w:rsidR="00F74812" w:rsidRDefault="00494D3A" w:rsidP="00D55AC6">
      <w:pPr>
        <w:numPr>
          <w:ilvl w:val="0"/>
          <w:numId w:val="2"/>
        </w:numPr>
      </w:pPr>
      <w:r>
        <w:t>Confirm the status of both nodes:</w:t>
      </w:r>
    </w:p>
    <w:p w:rsidR="00F74812" w:rsidRPr="00B4159C" w:rsidRDefault="00494D3A" w:rsidP="0035466E">
      <w:pPr>
        <w:pStyle w:val="SourceCode"/>
        <w:numPr>
          <w:ilvl w:val="0"/>
          <w:numId w:val="1"/>
        </w:numPr>
        <w:rPr>
          <w:i/>
        </w:rPr>
      </w:pPr>
      <w:proofErr w:type="spellStart"/>
      <w:r w:rsidRPr="00B4159C">
        <w:rPr>
          <w:rStyle w:val="VerbatimChar"/>
          <w:i/>
        </w:rPr>
        <w:t>rdqmstatus</w:t>
      </w:r>
      <w:proofErr w:type="spellEnd"/>
      <w:r w:rsidRPr="00B4159C">
        <w:rPr>
          <w:rStyle w:val="VerbatimChar"/>
          <w:i/>
        </w:rPr>
        <w:t xml:space="preserve"> -m DRQM1</w:t>
      </w:r>
    </w:p>
    <w:p w:rsidR="00F74812" w:rsidRPr="00B4159C" w:rsidRDefault="00494D3A" w:rsidP="0035466E">
      <w:pPr>
        <w:pStyle w:val="SourceCode"/>
        <w:ind w:left="1200"/>
      </w:pPr>
      <w:r w:rsidRPr="0035466E">
        <w:rPr>
          <w:rStyle w:val="VerbatimChar"/>
          <w:rFonts w:asciiTheme="minorHAnsi" w:hAnsiTheme="minorHAnsi"/>
          <w:b w:val="0"/>
          <w:sz w:val="24"/>
        </w:rPr>
        <w:t xml:space="preserve">On node </w:t>
      </w:r>
      <w:proofErr w:type="spellStart"/>
      <w:r w:rsidRPr="0035466E">
        <w:rPr>
          <w:rStyle w:val="VerbatimChar"/>
          <w:rFonts w:asciiTheme="minorHAnsi" w:hAnsiTheme="minorHAnsi"/>
          <w:b w:val="0"/>
          <w:sz w:val="24"/>
        </w:rPr>
        <w:t>miqms</w:t>
      </w:r>
      <w:proofErr w:type="spellEnd"/>
      <w:r w:rsidRPr="00B4159C">
        <w:rPr>
          <w:rStyle w:val="VerbatimChar"/>
          <w:rFonts w:asciiTheme="minorHAnsi" w:hAnsiTheme="minorHAnsi"/>
          <w:sz w:val="24"/>
        </w:rPr>
        <w:t>:</w:t>
      </w:r>
    </w:p>
    <w:p w:rsidR="00F74812" w:rsidRDefault="00B4159C" w:rsidP="0035466E">
      <w:pPr>
        <w:ind w:left="1200"/>
      </w:pPr>
      <w:r>
        <w:rPr>
          <w:noProof/>
        </w:rPr>
        <w:drawing>
          <wp:inline distT="0" distB="0" distL="0" distR="0">
            <wp:extent cx="4635500" cy="176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png"/>
                    <pic:cNvPicPr/>
                  </pic:nvPicPr>
                  <pic:blipFill>
                    <a:blip r:embed="rId22">
                      <a:extLst>
                        <a:ext uri="{28A0092B-C50C-407E-A947-70E740481C1C}">
                          <a14:useLocalDpi xmlns:a14="http://schemas.microsoft.com/office/drawing/2010/main" val="0"/>
                        </a:ext>
                      </a:extLst>
                    </a:blip>
                    <a:stretch>
                      <a:fillRect/>
                    </a:stretch>
                  </pic:blipFill>
                  <pic:spPr>
                    <a:xfrm>
                      <a:off x="0" y="0"/>
                      <a:ext cx="4635500" cy="1765300"/>
                    </a:xfrm>
                    <a:prstGeom prst="rect">
                      <a:avLst/>
                    </a:prstGeom>
                  </pic:spPr>
                </pic:pic>
              </a:graphicData>
            </a:graphic>
          </wp:inline>
        </w:drawing>
      </w:r>
    </w:p>
    <w:p w:rsidR="0035466E" w:rsidRDefault="0035466E" w:rsidP="0035466E">
      <w:pPr>
        <w:ind w:left="480" w:firstLine="720"/>
      </w:pPr>
    </w:p>
    <w:p w:rsidR="00F74812" w:rsidRDefault="00494D3A" w:rsidP="0035466E">
      <w:pPr>
        <w:ind w:left="480" w:firstLine="720"/>
      </w:pPr>
      <w:r>
        <w:t xml:space="preserve">On node </w:t>
      </w:r>
      <w:proofErr w:type="spellStart"/>
      <w:r>
        <w:t>miqmp</w:t>
      </w:r>
      <w:proofErr w:type="spellEnd"/>
      <w:r>
        <w:t>:</w:t>
      </w:r>
    </w:p>
    <w:p w:rsidR="00F74812" w:rsidRDefault="00B4159C" w:rsidP="0035466E">
      <w:pPr>
        <w:ind w:left="480" w:firstLine="720"/>
      </w:pPr>
      <w:r>
        <w:rPr>
          <w:noProof/>
        </w:rPr>
        <w:lastRenderedPageBreak/>
        <w:drawing>
          <wp:inline distT="0" distB="0" distL="0" distR="0">
            <wp:extent cx="4622800" cy="144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png"/>
                    <pic:cNvPicPr/>
                  </pic:nvPicPr>
                  <pic:blipFill>
                    <a:blip r:embed="rId23">
                      <a:extLst>
                        <a:ext uri="{28A0092B-C50C-407E-A947-70E740481C1C}">
                          <a14:useLocalDpi xmlns:a14="http://schemas.microsoft.com/office/drawing/2010/main" val="0"/>
                        </a:ext>
                      </a:extLst>
                    </a:blip>
                    <a:stretch>
                      <a:fillRect/>
                    </a:stretch>
                  </pic:blipFill>
                  <pic:spPr>
                    <a:xfrm>
                      <a:off x="0" y="0"/>
                      <a:ext cx="4622800" cy="1447800"/>
                    </a:xfrm>
                    <a:prstGeom prst="rect">
                      <a:avLst/>
                    </a:prstGeom>
                  </pic:spPr>
                </pic:pic>
              </a:graphicData>
            </a:graphic>
          </wp:inline>
        </w:drawing>
      </w:r>
    </w:p>
    <w:p w:rsidR="00F74812" w:rsidRDefault="00494D3A" w:rsidP="0035466E">
      <w:pPr>
        <w:pStyle w:val="StepListContno"/>
      </w:pPr>
      <w:r>
        <w:t>Provided that channels were defined with a list of alternative connection names specifying the primary and secondary queue managers, then applications will automatically connect to the new primary queue manager.</w:t>
      </w:r>
    </w:p>
    <w:p w:rsidR="00B4159C" w:rsidRDefault="00494D3A" w:rsidP="0035466E">
      <w:pPr>
        <w:pStyle w:val="Heading3"/>
      </w:pPr>
      <w:r>
        <w:t>Make the Primary instance the Primary again</w:t>
      </w:r>
    </w:p>
    <w:p w:rsidR="00F74812" w:rsidRDefault="00494D3A" w:rsidP="0035466E">
      <w:pPr>
        <w:pStyle w:val="BodyText"/>
        <w:rPr>
          <w:b/>
        </w:rPr>
      </w:pPr>
      <w:r w:rsidRPr="00B4159C">
        <w:t>If the loss of the Primary was only temporary, you would want to designate it as the Primary again. This would be achieved as described below.</w:t>
      </w:r>
    </w:p>
    <w:p w:rsidR="00F74812" w:rsidRDefault="00494D3A" w:rsidP="00D55AC6">
      <w:pPr>
        <w:pStyle w:val="StepList"/>
        <w:numPr>
          <w:ilvl w:val="0"/>
          <w:numId w:val="25"/>
        </w:numPr>
      </w:pPr>
      <w:r>
        <w:t xml:space="preserve">On node </w:t>
      </w:r>
      <w:proofErr w:type="spellStart"/>
      <w:r>
        <w:t>miqms</w:t>
      </w:r>
      <w:proofErr w:type="spellEnd"/>
      <w:r>
        <w:t>, stop the queue manager:</w:t>
      </w:r>
    </w:p>
    <w:p w:rsidR="00F74812" w:rsidRPr="00B4159C" w:rsidRDefault="00494D3A">
      <w:pPr>
        <w:pStyle w:val="SourceCode"/>
        <w:numPr>
          <w:ilvl w:val="0"/>
          <w:numId w:val="1"/>
        </w:numPr>
        <w:rPr>
          <w:i/>
        </w:rPr>
      </w:pPr>
      <w:r w:rsidRPr="00B4159C">
        <w:rPr>
          <w:rStyle w:val="VerbatimChar"/>
          <w:i/>
        </w:rPr>
        <w:t>endmqm DRQM1</w:t>
      </w:r>
    </w:p>
    <w:p w:rsidR="00F74812" w:rsidRDefault="00494D3A" w:rsidP="0035466E">
      <w:pPr>
        <w:pStyle w:val="StepList"/>
      </w:pPr>
      <w:r>
        <w:t>Designate node miqms, as the secondary:</w:t>
      </w:r>
    </w:p>
    <w:p w:rsidR="00F74812" w:rsidRPr="00B4159C" w:rsidRDefault="00494D3A">
      <w:pPr>
        <w:pStyle w:val="SourceCode"/>
        <w:numPr>
          <w:ilvl w:val="0"/>
          <w:numId w:val="1"/>
        </w:numPr>
        <w:rPr>
          <w:i/>
        </w:rPr>
      </w:pPr>
      <w:r w:rsidRPr="00B4159C">
        <w:rPr>
          <w:rStyle w:val="VerbatimChar"/>
          <w:i/>
        </w:rPr>
        <w:t>rdqmdr -m DRQM1 -s</w:t>
      </w:r>
    </w:p>
    <w:p w:rsidR="00F74812" w:rsidRDefault="00B4159C">
      <w:pPr>
        <w:numPr>
          <w:ilvl w:val="0"/>
          <w:numId w:val="1"/>
        </w:numPr>
      </w:pPr>
      <w:r>
        <w:rPr>
          <w:noProof/>
        </w:rPr>
        <w:drawing>
          <wp:inline distT="0" distB="0" distL="0" distR="0">
            <wp:extent cx="46482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4">
                      <a:extLst>
                        <a:ext uri="{28A0092B-C50C-407E-A947-70E740481C1C}">
                          <a14:useLocalDpi xmlns:a14="http://schemas.microsoft.com/office/drawing/2010/main" val="0"/>
                        </a:ext>
                      </a:extLst>
                    </a:blip>
                    <a:stretch>
                      <a:fillRect/>
                    </a:stretch>
                  </pic:blipFill>
                  <pic:spPr>
                    <a:xfrm>
                      <a:off x="0" y="0"/>
                      <a:ext cx="4648200" cy="1104900"/>
                    </a:xfrm>
                    <a:prstGeom prst="rect">
                      <a:avLst/>
                    </a:prstGeom>
                  </pic:spPr>
                </pic:pic>
              </a:graphicData>
            </a:graphic>
          </wp:inline>
        </w:drawing>
      </w:r>
    </w:p>
    <w:p w:rsidR="00F74812" w:rsidRDefault="00494D3A" w:rsidP="0035466E">
      <w:pPr>
        <w:pStyle w:val="StepList"/>
      </w:pPr>
      <w:r>
        <w:t>On the primary node miqmp, designate it as the primary instance again:</w:t>
      </w:r>
    </w:p>
    <w:p w:rsidR="00F74812" w:rsidRPr="00B4159C" w:rsidRDefault="00494D3A">
      <w:pPr>
        <w:pStyle w:val="SourceCode"/>
        <w:numPr>
          <w:ilvl w:val="0"/>
          <w:numId w:val="1"/>
        </w:numPr>
        <w:rPr>
          <w:i/>
        </w:rPr>
      </w:pPr>
      <w:r w:rsidRPr="00B4159C">
        <w:rPr>
          <w:rStyle w:val="VerbatimChar"/>
          <w:i/>
        </w:rPr>
        <w:t>rdqmdr -m DRQM1 -p</w:t>
      </w:r>
    </w:p>
    <w:p w:rsidR="00F74812" w:rsidRDefault="00494D3A" w:rsidP="0035466E">
      <w:pPr>
        <w:pStyle w:val="StepList"/>
      </w:pPr>
      <w:r>
        <w:t>On the primary node miqmp, restart the queue manager:</w:t>
      </w:r>
    </w:p>
    <w:p w:rsidR="00F74812" w:rsidRPr="00B4159C" w:rsidRDefault="00494D3A">
      <w:pPr>
        <w:pStyle w:val="SourceCode"/>
        <w:numPr>
          <w:ilvl w:val="0"/>
          <w:numId w:val="1"/>
        </w:numPr>
        <w:rPr>
          <w:i/>
        </w:rPr>
      </w:pPr>
      <w:r w:rsidRPr="00B4159C">
        <w:rPr>
          <w:rStyle w:val="VerbatimChar"/>
          <w:i/>
        </w:rPr>
        <w:t>strmqm DRQM1</w:t>
      </w:r>
    </w:p>
    <w:p w:rsidR="00F74812" w:rsidRDefault="00B4159C">
      <w:pPr>
        <w:numPr>
          <w:ilvl w:val="0"/>
          <w:numId w:val="1"/>
        </w:numPr>
      </w:pPr>
      <w:r>
        <w:rPr>
          <w:noProof/>
        </w:rPr>
        <w:lastRenderedPageBreak/>
        <w:drawing>
          <wp:inline distT="0" distB="0" distL="0" distR="0">
            <wp:extent cx="4648200"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png"/>
                    <pic:cNvPicPr/>
                  </pic:nvPicPr>
                  <pic:blipFill>
                    <a:blip r:embed="rId25">
                      <a:extLst>
                        <a:ext uri="{28A0092B-C50C-407E-A947-70E740481C1C}">
                          <a14:useLocalDpi xmlns:a14="http://schemas.microsoft.com/office/drawing/2010/main" val="0"/>
                        </a:ext>
                      </a:extLst>
                    </a:blip>
                    <a:stretch>
                      <a:fillRect/>
                    </a:stretch>
                  </pic:blipFill>
                  <pic:spPr>
                    <a:xfrm>
                      <a:off x="0" y="0"/>
                      <a:ext cx="4648200" cy="1549400"/>
                    </a:xfrm>
                    <a:prstGeom prst="rect">
                      <a:avLst/>
                    </a:prstGeom>
                  </pic:spPr>
                </pic:pic>
              </a:graphicData>
            </a:graphic>
          </wp:inline>
        </w:drawing>
      </w:r>
    </w:p>
    <w:p w:rsidR="00F74812" w:rsidRDefault="00494D3A" w:rsidP="00D55AC6">
      <w:pPr>
        <w:numPr>
          <w:ilvl w:val="0"/>
          <w:numId w:val="3"/>
        </w:numPr>
      </w:pPr>
      <w:r>
        <w:t>Confirm the status of both nodes:</w:t>
      </w:r>
    </w:p>
    <w:p w:rsidR="00F74812" w:rsidRPr="00B4159C" w:rsidRDefault="00494D3A">
      <w:pPr>
        <w:pStyle w:val="SourceCode"/>
        <w:numPr>
          <w:ilvl w:val="0"/>
          <w:numId w:val="1"/>
        </w:numPr>
        <w:rPr>
          <w:i/>
        </w:rPr>
      </w:pPr>
      <w:r w:rsidRPr="00B4159C">
        <w:rPr>
          <w:rStyle w:val="VerbatimChar"/>
          <w:i/>
        </w:rPr>
        <w:t>rdqmstatus -m DRQM1</w:t>
      </w:r>
    </w:p>
    <w:p w:rsidR="00F74812" w:rsidRDefault="00494D3A">
      <w:pPr>
        <w:numPr>
          <w:ilvl w:val="0"/>
          <w:numId w:val="1"/>
        </w:numPr>
      </w:pPr>
      <w:r>
        <w:t xml:space="preserve">On </w:t>
      </w:r>
      <w:proofErr w:type="spellStart"/>
      <w:r>
        <w:t>miqmp</w:t>
      </w:r>
      <w:proofErr w:type="spellEnd"/>
      <w:r>
        <w:t>:</w:t>
      </w:r>
    </w:p>
    <w:p w:rsidR="00B4159C" w:rsidRDefault="00B4159C">
      <w:pPr>
        <w:numPr>
          <w:ilvl w:val="0"/>
          <w:numId w:val="1"/>
        </w:numPr>
      </w:pPr>
      <w:r>
        <w:rPr>
          <w:noProof/>
        </w:rPr>
        <w:drawing>
          <wp:inline distT="0" distB="0" distL="0" distR="0">
            <wp:extent cx="4635500" cy="173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png"/>
                    <pic:cNvPicPr/>
                  </pic:nvPicPr>
                  <pic:blipFill>
                    <a:blip r:embed="rId26">
                      <a:extLst>
                        <a:ext uri="{28A0092B-C50C-407E-A947-70E740481C1C}">
                          <a14:useLocalDpi xmlns:a14="http://schemas.microsoft.com/office/drawing/2010/main" val="0"/>
                        </a:ext>
                      </a:extLst>
                    </a:blip>
                    <a:stretch>
                      <a:fillRect/>
                    </a:stretch>
                  </pic:blipFill>
                  <pic:spPr>
                    <a:xfrm>
                      <a:off x="0" y="0"/>
                      <a:ext cx="4635500" cy="1739900"/>
                    </a:xfrm>
                    <a:prstGeom prst="rect">
                      <a:avLst/>
                    </a:prstGeom>
                  </pic:spPr>
                </pic:pic>
              </a:graphicData>
            </a:graphic>
          </wp:inline>
        </w:drawing>
      </w:r>
    </w:p>
    <w:p w:rsidR="00F74812" w:rsidRDefault="00F74812" w:rsidP="00B4159C">
      <w:pPr>
        <w:numPr>
          <w:ilvl w:val="1"/>
          <w:numId w:val="1"/>
        </w:numPr>
      </w:pPr>
    </w:p>
    <w:p w:rsidR="00F74812" w:rsidRDefault="00494D3A">
      <w:pPr>
        <w:numPr>
          <w:ilvl w:val="0"/>
          <w:numId w:val="1"/>
        </w:numPr>
      </w:pPr>
      <w:r>
        <w:t>On miqms:</w:t>
      </w:r>
    </w:p>
    <w:p w:rsidR="00F74812" w:rsidRDefault="00B4159C">
      <w:pPr>
        <w:numPr>
          <w:ilvl w:val="0"/>
          <w:numId w:val="1"/>
        </w:numPr>
      </w:pPr>
      <w:r>
        <w:rPr>
          <w:noProof/>
        </w:rPr>
        <w:drawing>
          <wp:inline distT="0" distB="0" distL="0" distR="0">
            <wp:extent cx="4610100"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png"/>
                    <pic:cNvPicPr/>
                  </pic:nvPicPr>
                  <pic:blipFill>
                    <a:blip r:embed="rId27">
                      <a:extLst>
                        <a:ext uri="{28A0092B-C50C-407E-A947-70E740481C1C}">
                          <a14:useLocalDpi xmlns:a14="http://schemas.microsoft.com/office/drawing/2010/main" val="0"/>
                        </a:ext>
                      </a:extLst>
                    </a:blip>
                    <a:stretch>
                      <a:fillRect/>
                    </a:stretch>
                  </pic:blipFill>
                  <pic:spPr>
                    <a:xfrm>
                      <a:off x="0" y="0"/>
                      <a:ext cx="4610100" cy="1447800"/>
                    </a:xfrm>
                    <a:prstGeom prst="rect">
                      <a:avLst/>
                    </a:prstGeom>
                  </pic:spPr>
                </pic:pic>
              </a:graphicData>
            </a:graphic>
          </wp:inline>
        </w:drawing>
      </w:r>
    </w:p>
    <w:p w:rsidR="00B4159C" w:rsidRDefault="00494D3A">
      <w:pPr>
        <w:pStyle w:val="Heading2"/>
      </w:pPr>
      <w:r>
        <w:t>Replace node that was running a DR Primary</w:t>
      </w:r>
    </w:p>
    <w:p w:rsidR="005B5202" w:rsidRDefault="00494D3A" w:rsidP="0035466E">
      <w:pPr>
        <w:pStyle w:val="BodyText"/>
      </w:pPr>
      <w:r w:rsidRPr="005B5202">
        <w:t>Suppose the loss of the primary node was due to a failure, which resulted in the node having to be replaced. You would want to replace the primary node while the queue manager runs on the secondary node. Then restore the original disaster recovery configuration.</w:t>
      </w:r>
    </w:p>
    <w:p w:rsidR="005B5202" w:rsidRPr="005B5202" w:rsidRDefault="005B5202" w:rsidP="0035466E">
      <w:pPr>
        <w:pStyle w:val="Heading3"/>
      </w:pPr>
      <w:r>
        <w:lastRenderedPageBreak/>
        <w:t xml:space="preserve">Simulate the loss of the Primary node </w:t>
      </w:r>
    </w:p>
    <w:p w:rsidR="00F74812" w:rsidRDefault="00494D3A" w:rsidP="0035466E">
      <w:pPr>
        <w:pStyle w:val="BodyText"/>
      </w:pPr>
      <w:r w:rsidRPr="005B5202">
        <w:t>Although the node has not been lost, you will simulate it by disabling the DR Replication Network adapter and deleting the queue manager.</w:t>
      </w:r>
    </w:p>
    <w:p w:rsidR="00F74812" w:rsidRDefault="00494D3A" w:rsidP="00D55AC6">
      <w:pPr>
        <w:pStyle w:val="StepList"/>
        <w:numPr>
          <w:ilvl w:val="0"/>
          <w:numId w:val="26"/>
        </w:numPr>
      </w:pPr>
      <w:r>
        <w:t xml:space="preserve">On node </w:t>
      </w:r>
      <w:proofErr w:type="spellStart"/>
      <w:r>
        <w:t>miqmp</w:t>
      </w:r>
      <w:proofErr w:type="spellEnd"/>
      <w:r>
        <w:t>, go to Applications -&gt; System Tools -&gt; Settings:</w:t>
      </w:r>
    </w:p>
    <w:p w:rsidR="0035466E" w:rsidRDefault="0035466E" w:rsidP="0035466E">
      <w:pPr>
        <w:pStyle w:val="StepList"/>
        <w:numPr>
          <w:ilvl w:val="0"/>
          <w:numId w:val="0"/>
        </w:numPr>
        <w:ind w:left="792"/>
      </w:pPr>
      <w:r>
        <w:rPr>
          <w:noProof/>
        </w:rPr>
        <w:drawing>
          <wp:inline distT="0" distB="0" distL="0" distR="0">
            <wp:extent cx="4622800" cy="34088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28">
                      <a:extLst>
                        <a:ext uri="{28A0092B-C50C-407E-A947-70E740481C1C}">
                          <a14:useLocalDpi xmlns:a14="http://schemas.microsoft.com/office/drawing/2010/main" val="0"/>
                        </a:ext>
                      </a:extLst>
                    </a:blip>
                    <a:stretch>
                      <a:fillRect/>
                    </a:stretch>
                  </pic:blipFill>
                  <pic:spPr>
                    <a:xfrm>
                      <a:off x="0" y="0"/>
                      <a:ext cx="4642287" cy="3423191"/>
                    </a:xfrm>
                    <a:prstGeom prst="rect">
                      <a:avLst/>
                    </a:prstGeom>
                  </pic:spPr>
                </pic:pic>
              </a:graphicData>
            </a:graphic>
          </wp:inline>
        </w:drawing>
      </w:r>
    </w:p>
    <w:p w:rsidR="00F74812" w:rsidRDefault="00494D3A" w:rsidP="0035466E">
      <w:pPr>
        <w:pStyle w:val="StepList"/>
      </w:pPr>
      <w:r>
        <w:t>Go to Network:</w:t>
      </w:r>
    </w:p>
    <w:p w:rsidR="0035466E" w:rsidRDefault="0035466E" w:rsidP="0035466E">
      <w:pPr>
        <w:pStyle w:val="StepList"/>
        <w:numPr>
          <w:ilvl w:val="0"/>
          <w:numId w:val="0"/>
        </w:numPr>
        <w:ind w:left="792"/>
      </w:pPr>
      <w:r>
        <w:rPr>
          <w:noProof/>
        </w:rPr>
        <w:lastRenderedPageBreak/>
        <w:drawing>
          <wp:inline distT="0" distB="0" distL="0" distR="0">
            <wp:extent cx="4612640" cy="3661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29">
                      <a:extLst>
                        <a:ext uri="{28A0092B-C50C-407E-A947-70E740481C1C}">
                          <a14:useLocalDpi xmlns:a14="http://schemas.microsoft.com/office/drawing/2010/main" val="0"/>
                        </a:ext>
                      </a:extLst>
                    </a:blip>
                    <a:stretch>
                      <a:fillRect/>
                    </a:stretch>
                  </pic:blipFill>
                  <pic:spPr>
                    <a:xfrm>
                      <a:off x="0" y="0"/>
                      <a:ext cx="4637360" cy="3681152"/>
                    </a:xfrm>
                    <a:prstGeom prst="rect">
                      <a:avLst/>
                    </a:prstGeom>
                  </pic:spPr>
                </pic:pic>
              </a:graphicData>
            </a:graphic>
          </wp:inline>
        </w:drawing>
      </w:r>
    </w:p>
    <w:p w:rsidR="00F74812" w:rsidRDefault="00494D3A" w:rsidP="0035466E">
      <w:pPr>
        <w:pStyle w:val="StepList"/>
      </w:pPr>
      <w:r>
        <w:t>For the DR Replication adapter (IP address 10.0.4.1).</w:t>
      </w:r>
    </w:p>
    <w:p w:rsidR="00F74812" w:rsidRDefault="00494D3A" w:rsidP="0035466E">
      <w:pPr>
        <w:pStyle w:val="StepListContno"/>
      </w:pPr>
      <w:r>
        <w:t>Click the button to switch it off.</w:t>
      </w:r>
    </w:p>
    <w:p w:rsidR="0035466E" w:rsidRDefault="0035466E" w:rsidP="0035466E">
      <w:pPr>
        <w:pStyle w:val="StepListContno"/>
      </w:pPr>
      <w:r>
        <w:rPr>
          <w:noProof/>
        </w:rPr>
        <w:drawing>
          <wp:inline distT="0" distB="0" distL="0" distR="0">
            <wp:extent cx="4917440" cy="23315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png"/>
                    <pic:cNvPicPr/>
                  </pic:nvPicPr>
                  <pic:blipFill>
                    <a:blip r:embed="rId30">
                      <a:extLst>
                        <a:ext uri="{28A0092B-C50C-407E-A947-70E740481C1C}">
                          <a14:useLocalDpi xmlns:a14="http://schemas.microsoft.com/office/drawing/2010/main" val="0"/>
                        </a:ext>
                      </a:extLst>
                    </a:blip>
                    <a:stretch>
                      <a:fillRect/>
                    </a:stretch>
                  </pic:blipFill>
                  <pic:spPr>
                    <a:xfrm>
                      <a:off x="0" y="0"/>
                      <a:ext cx="4949106" cy="2346595"/>
                    </a:xfrm>
                    <a:prstGeom prst="rect">
                      <a:avLst/>
                    </a:prstGeom>
                  </pic:spPr>
                </pic:pic>
              </a:graphicData>
            </a:graphic>
          </wp:inline>
        </w:drawing>
      </w:r>
    </w:p>
    <w:p w:rsidR="00F74812" w:rsidRDefault="00494D3A" w:rsidP="0035466E">
      <w:pPr>
        <w:pStyle w:val="StepList"/>
      </w:pPr>
      <w:r>
        <w:t xml:space="preserve">On node </w:t>
      </w:r>
      <w:proofErr w:type="spellStart"/>
      <w:r>
        <w:t>miqmp</w:t>
      </w:r>
      <w:proofErr w:type="spellEnd"/>
      <w:r>
        <w:t>, stop the queue manager:</w:t>
      </w:r>
    </w:p>
    <w:p w:rsidR="00F74812" w:rsidRPr="0035466E" w:rsidRDefault="00494D3A" w:rsidP="0035466E">
      <w:pPr>
        <w:pStyle w:val="SourceCode"/>
        <w:numPr>
          <w:ilvl w:val="0"/>
          <w:numId w:val="1"/>
        </w:numPr>
        <w:rPr>
          <w:b/>
          <w:i/>
        </w:rPr>
      </w:pPr>
      <w:r w:rsidRPr="0035466E">
        <w:rPr>
          <w:rStyle w:val="VerbatimChar"/>
          <w:b w:val="0"/>
          <w:i/>
        </w:rPr>
        <w:t>endmqm DRQM1</w:t>
      </w:r>
    </w:p>
    <w:p w:rsidR="00F74812" w:rsidRDefault="0035466E">
      <w:pPr>
        <w:numPr>
          <w:ilvl w:val="0"/>
          <w:numId w:val="1"/>
        </w:numPr>
      </w:pPr>
      <w:r>
        <w:rPr>
          <w:noProof/>
        </w:rPr>
        <w:lastRenderedPageBreak/>
        <w:drawing>
          <wp:inline distT="0" distB="0" distL="0" distR="0">
            <wp:extent cx="5381008" cy="2957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png"/>
                    <pic:cNvPicPr/>
                  </pic:nvPicPr>
                  <pic:blipFill>
                    <a:blip r:embed="rId31">
                      <a:extLst>
                        <a:ext uri="{28A0092B-C50C-407E-A947-70E740481C1C}">
                          <a14:useLocalDpi xmlns:a14="http://schemas.microsoft.com/office/drawing/2010/main" val="0"/>
                        </a:ext>
                      </a:extLst>
                    </a:blip>
                    <a:stretch>
                      <a:fillRect/>
                    </a:stretch>
                  </pic:blipFill>
                  <pic:spPr>
                    <a:xfrm>
                      <a:off x="0" y="0"/>
                      <a:ext cx="5409802" cy="2973658"/>
                    </a:xfrm>
                    <a:prstGeom prst="rect">
                      <a:avLst/>
                    </a:prstGeom>
                  </pic:spPr>
                </pic:pic>
              </a:graphicData>
            </a:graphic>
          </wp:inline>
        </w:drawing>
      </w:r>
    </w:p>
    <w:p w:rsidR="00F74812" w:rsidRDefault="00494D3A" w:rsidP="0035466E">
      <w:pPr>
        <w:pStyle w:val="StepList"/>
      </w:pPr>
      <w:r>
        <w:t>Remove the queue manager:</w:t>
      </w:r>
    </w:p>
    <w:p w:rsidR="00F74812" w:rsidRPr="0035466E" w:rsidRDefault="00494D3A">
      <w:pPr>
        <w:pStyle w:val="SourceCode"/>
        <w:numPr>
          <w:ilvl w:val="0"/>
          <w:numId w:val="1"/>
        </w:numPr>
        <w:rPr>
          <w:b/>
          <w:i/>
        </w:rPr>
      </w:pPr>
      <w:r w:rsidRPr="0035466E">
        <w:rPr>
          <w:rStyle w:val="VerbatimChar"/>
          <w:b w:val="0"/>
          <w:i/>
        </w:rPr>
        <w:t>dltmqm DRQM1</w:t>
      </w:r>
    </w:p>
    <w:p w:rsidR="00F74812" w:rsidRDefault="0035466E">
      <w:pPr>
        <w:numPr>
          <w:ilvl w:val="0"/>
          <w:numId w:val="1"/>
        </w:numPr>
      </w:pPr>
      <w:r>
        <w:rPr>
          <w:noProof/>
        </w:rPr>
        <w:drawing>
          <wp:inline distT="0" distB="0" distL="0" distR="0">
            <wp:extent cx="5334000" cy="3335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png"/>
                    <pic:cNvPicPr/>
                  </pic:nvPicPr>
                  <pic:blipFill>
                    <a:blip r:embed="rId32">
                      <a:extLst>
                        <a:ext uri="{28A0092B-C50C-407E-A947-70E740481C1C}">
                          <a14:useLocalDpi xmlns:a14="http://schemas.microsoft.com/office/drawing/2010/main" val="0"/>
                        </a:ext>
                      </a:extLst>
                    </a:blip>
                    <a:stretch>
                      <a:fillRect/>
                    </a:stretch>
                  </pic:blipFill>
                  <pic:spPr>
                    <a:xfrm>
                      <a:off x="0" y="0"/>
                      <a:ext cx="5364345" cy="3354436"/>
                    </a:xfrm>
                    <a:prstGeom prst="rect">
                      <a:avLst/>
                    </a:prstGeom>
                  </pic:spPr>
                </pic:pic>
              </a:graphicData>
            </a:graphic>
          </wp:inline>
        </w:drawing>
      </w:r>
    </w:p>
    <w:p w:rsidR="0035466E" w:rsidRDefault="00494D3A" w:rsidP="0035466E">
      <w:pPr>
        <w:pStyle w:val="Heading3"/>
      </w:pPr>
      <w:r>
        <w:t>Make the Secondary instance the Primary</w:t>
      </w:r>
    </w:p>
    <w:p w:rsidR="00F74812" w:rsidRDefault="00494D3A" w:rsidP="0035466E">
      <w:pPr>
        <w:pStyle w:val="BodyText"/>
      </w:pPr>
      <w:r>
        <w:t>Designate the Secondary node as the Primary instance.</w:t>
      </w:r>
    </w:p>
    <w:p w:rsidR="00F74812" w:rsidRDefault="00494D3A" w:rsidP="00D55AC6">
      <w:pPr>
        <w:pStyle w:val="StepList"/>
        <w:numPr>
          <w:ilvl w:val="0"/>
          <w:numId w:val="27"/>
        </w:numPr>
      </w:pPr>
      <w:r>
        <w:t>On the recovery node miqms, designate it as the primary instance:</w:t>
      </w:r>
    </w:p>
    <w:p w:rsidR="00F74812" w:rsidRPr="00E70148" w:rsidRDefault="00494D3A">
      <w:pPr>
        <w:pStyle w:val="SourceCode"/>
        <w:numPr>
          <w:ilvl w:val="0"/>
          <w:numId w:val="1"/>
        </w:numPr>
        <w:rPr>
          <w:b/>
          <w:i/>
        </w:rPr>
      </w:pPr>
      <w:r w:rsidRPr="00E70148">
        <w:rPr>
          <w:rStyle w:val="VerbatimChar"/>
          <w:b w:val="0"/>
          <w:i/>
        </w:rPr>
        <w:lastRenderedPageBreak/>
        <w:t>rdqmdr -m DRQM1 -p</w:t>
      </w:r>
    </w:p>
    <w:p w:rsidR="00F74812" w:rsidRDefault="00494D3A" w:rsidP="00E70148">
      <w:pPr>
        <w:pStyle w:val="StepList"/>
      </w:pPr>
      <w:r>
        <w:t>Start the queue manager:</w:t>
      </w:r>
    </w:p>
    <w:p w:rsidR="00F74812" w:rsidRPr="00E70148" w:rsidRDefault="00494D3A">
      <w:pPr>
        <w:pStyle w:val="SourceCode"/>
        <w:numPr>
          <w:ilvl w:val="0"/>
          <w:numId w:val="1"/>
        </w:numPr>
        <w:rPr>
          <w:b/>
          <w:i/>
        </w:rPr>
      </w:pPr>
      <w:r w:rsidRPr="00E70148">
        <w:rPr>
          <w:rStyle w:val="VerbatimChar"/>
          <w:b w:val="0"/>
          <w:i/>
        </w:rPr>
        <w:t>strmqm DRQM1</w:t>
      </w:r>
    </w:p>
    <w:p w:rsidR="00F74812" w:rsidRDefault="00C90E42">
      <w:pPr>
        <w:numPr>
          <w:ilvl w:val="0"/>
          <w:numId w:val="1"/>
        </w:numPr>
      </w:pPr>
      <w:r>
        <w:rPr>
          <w:noProof/>
        </w:rPr>
        <w:drawing>
          <wp:inline distT="0" distB="0" distL="0" distR="0">
            <wp:extent cx="5069840" cy="17316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png"/>
                    <pic:cNvPicPr/>
                  </pic:nvPicPr>
                  <pic:blipFill>
                    <a:blip r:embed="rId33">
                      <a:extLst>
                        <a:ext uri="{28A0092B-C50C-407E-A947-70E740481C1C}">
                          <a14:useLocalDpi xmlns:a14="http://schemas.microsoft.com/office/drawing/2010/main" val="0"/>
                        </a:ext>
                      </a:extLst>
                    </a:blip>
                    <a:stretch>
                      <a:fillRect/>
                    </a:stretch>
                  </pic:blipFill>
                  <pic:spPr>
                    <a:xfrm>
                      <a:off x="0" y="0"/>
                      <a:ext cx="5105711" cy="1743906"/>
                    </a:xfrm>
                    <a:prstGeom prst="rect">
                      <a:avLst/>
                    </a:prstGeom>
                  </pic:spPr>
                </pic:pic>
              </a:graphicData>
            </a:graphic>
          </wp:inline>
        </w:drawing>
      </w:r>
    </w:p>
    <w:p w:rsidR="00F74812" w:rsidRDefault="00494D3A" w:rsidP="00E70148">
      <w:pPr>
        <w:pStyle w:val="StepList"/>
      </w:pPr>
      <w:r>
        <w:t>Confirm the status of both nodes:</w:t>
      </w:r>
    </w:p>
    <w:p w:rsidR="00F74812" w:rsidRPr="00C90E42" w:rsidRDefault="00494D3A">
      <w:pPr>
        <w:pStyle w:val="SourceCode"/>
        <w:numPr>
          <w:ilvl w:val="0"/>
          <w:numId w:val="1"/>
        </w:numPr>
        <w:rPr>
          <w:b/>
          <w:i/>
        </w:rPr>
      </w:pPr>
      <w:r w:rsidRPr="00C90E42">
        <w:rPr>
          <w:rStyle w:val="VerbatimChar"/>
          <w:b w:val="0"/>
          <w:i/>
        </w:rPr>
        <w:t>rdqmstatus -m DRQM1</w:t>
      </w:r>
    </w:p>
    <w:p w:rsidR="00F74812" w:rsidRDefault="00494D3A" w:rsidP="00C90E42">
      <w:pPr>
        <w:pStyle w:val="StepListContno"/>
      </w:pPr>
      <w:r>
        <w:t>On miqms:</w:t>
      </w:r>
    </w:p>
    <w:p w:rsidR="00F74812" w:rsidRDefault="00C90E42" w:rsidP="006D1A0A">
      <w:pPr>
        <w:ind w:left="792"/>
      </w:pPr>
      <w:r>
        <w:rPr>
          <w:noProof/>
        </w:rPr>
        <w:drawing>
          <wp:inline distT="0" distB="0" distL="0" distR="0">
            <wp:extent cx="4839970" cy="19964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png"/>
                    <pic:cNvPicPr/>
                  </pic:nvPicPr>
                  <pic:blipFill>
                    <a:blip r:embed="rId34">
                      <a:extLst>
                        <a:ext uri="{28A0092B-C50C-407E-A947-70E740481C1C}">
                          <a14:useLocalDpi xmlns:a14="http://schemas.microsoft.com/office/drawing/2010/main" val="0"/>
                        </a:ext>
                      </a:extLst>
                    </a:blip>
                    <a:stretch>
                      <a:fillRect/>
                    </a:stretch>
                  </pic:blipFill>
                  <pic:spPr>
                    <a:xfrm>
                      <a:off x="0" y="0"/>
                      <a:ext cx="4899448" cy="2021022"/>
                    </a:xfrm>
                    <a:prstGeom prst="rect">
                      <a:avLst/>
                    </a:prstGeom>
                  </pic:spPr>
                </pic:pic>
              </a:graphicData>
            </a:graphic>
          </wp:inline>
        </w:drawing>
      </w:r>
    </w:p>
    <w:p w:rsidR="00F74812" w:rsidRDefault="00494D3A" w:rsidP="00C90E42">
      <w:pPr>
        <w:pStyle w:val="StepListContno"/>
      </w:pPr>
      <w:r>
        <w:t>As there is no longer a queue manager defined on node miqmp, the output should look similar to the following:</w:t>
      </w:r>
    </w:p>
    <w:p w:rsidR="00F74812" w:rsidRDefault="00C90E42" w:rsidP="006D1A0A">
      <w:pPr>
        <w:ind w:left="792"/>
      </w:pPr>
      <w:r>
        <w:rPr>
          <w:noProof/>
        </w:rPr>
        <w:drawing>
          <wp:inline distT="0" distB="0" distL="0" distR="0">
            <wp:extent cx="4815840" cy="13850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png"/>
                    <pic:cNvPicPr/>
                  </pic:nvPicPr>
                  <pic:blipFill>
                    <a:blip r:embed="rId35">
                      <a:extLst>
                        <a:ext uri="{28A0092B-C50C-407E-A947-70E740481C1C}">
                          <a14:useLocalDpi xmlns:a14="http://schemas.microsoft.com/office/drawing/2010/main" val="0"/>
                        </a:ext>
                      </a:extLst>
                    </a:blip>
                    <a:stretch>
                      <a:fillRect/>
                    </a:stretch>
                  </pic:blipFill>
                  <pic:spPr>
                    <a:xfrm>
                      <a:off x="0" y="0"/>
                      <a:ext cx="4848461" cy="1394451"/>
                    </a:xfrm>
                    <a:prstGeom prst="rect">
                      <a:avLst/>
                    </a:prstGeom>
                  </pic:spPr>
                </pic:pic>
              </a:graphicData>
            </a:graphic>
          </wp:inline>
        </w:drawing>
      </w:r>
    </w:p>
    <w:p w:rsidR="00C90E42" w:rsidRDefault="00494D3A" w:rsidP="00C90E42">
      <w:pPr>
        <w:pStyle w:val="Heading3"/>
      </w:pPr>
      <w:r>
        <w:lastRenderedPageBreak/>
        <w:t>Add the new Primary node into the DR configuration</w:t>
      </w:r>
    </w:p>
    <w:p w:rsidR="00F74812" w:rsidRDefault="00494D3A" w:rsidP="00C90E42">
      <w:pPr>
        <w:pStyle w:val="BodyText"/>
      </w:pPr>
      <w:r>
        <w:t>For the replacement node to be brought back into the DR configuration, it must assume the identity of the failed node: the name and IP address must therefore be the same.</w:t>
      </w:r>
    </w:p>
    <w:p w:rsidR="00F74812" w:rsidRDefault="00494D3A" w:rsidP="00D55AC6">
      <w:pPr>
        <w:pStyle w:val="StepList"/>
        <w:numPr>
          <w:ilvl w:val="0"/>
          <w:numId w:val="32"/>
        </w:numPr>
      </w:pPr>
      <w:r>
        <w:t xml:space="preserve">You will determine the command that needs to be run on the new Primary node. On node miqms, run the </w:t>
      </w:r>
      <w:proofErr w:type="gramStart"/>
      <w:r>
        <w:t>command :</w:t>
      </w:r>
      <w:proofErr w:type="gramEnd"/>
    </w:p>
    <w:p w:rsidR="00F74812" w:rsidRPr="006D1A0A" w:rsidRDefault="00494D3A">
      <w:pPr>
        <w:pStyle w:val="SourceCode"/>
        <w:numPr>
          <w:ilvl w:val="0"/>
          <w:numId w:val="1"/>
        </w:numPr>
        <w:rPr>
          <w:b/>
          <w:i/>
        </w:rPr>
      </w:pPr>
      <w:r w:rsidRPr="006D1A0A">
        <w:rPr>
          <w:rStyle w:val="VerbatimChar"/>
          <w:b w:val="0"/>
          <w:i/>
        </w:rPr>
        <w:t>rdqmdr -m DRQM1 -d</w:t>
      </w:r>
    </w:p>
    <w:p w:rsidR="00F74812" w:rsidRDefault="00494D3A" w:rsidP="006D1A0A">
      <w:pPr>
        <w:pStyle w:val="StepListContno"/>
      </w:pPr>
      <w:r>
        <w:t>The output should look similar to the following:</w:t>
      </w:r>
    </w:p>
    <w:p w:rsidR="00F74812" w:rsidRDefault="001C43F8" w:rsidP="006D1A0A">
      <w:pPr>
        <w:ind w:left="720"/>
      </w:pPr>
      <w:r>
        <w:rPr>
          <w:noProof/>
        </w:rPr>
        <w:drawing>
          <wp:inline distT="0" distB="0" distL="0" distR="0">
            <wp:extent cx="5232400" cy="21572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png"/>
                    <pic:cNvPicPr/>
                  </pic:nvPicPr>
                  <pic:blipFill>
                    <a:blip r:embed="rId36">
                      <a:extLst>
                        <a:ext uri="{28A0092B-C50C-407E-A947-70E740481C1C}">
                          <a14:useLocalDpi xmlns:a14="http://schemas.microsoft.com/office/drawing/2010/main" val="0"/>
                        </a:ext>
                      </a:extLst>
                    </a:blip>
                    <a:stretch>
                      <a:fillRect/>
                    </a:stretch>
                  </pic:blipFill>
                  <pic:spPr>
                    <a:xfrm>
                      <a:off x="0" y="0"/>
                      <a:ext cx="5257692" cy="2167675"/>
                    </a:xfrm>
                    <a:prstGeom prst="rect">
                      <a:avLst/>
                    </a:prstGeom>
                  </pic:spPr>
                </pic:pic>
              </a:graphicData>
            </a:graphic>
          </wp:inline>
        </w:drawing>
      </w:r>
    </w:p>
    <w:p w:rsidR="00F74812" w:rsidRDefault="00494D3A" w:rsidP="001C43F8">
      <w:pPr>
        <w:pStyle w:val="StepList"/>
      </w:pPr>
      <w:r>
        <w:t>On node miqmp, restart the DR Replication network interface. Go to Applications -&gt; System Tools -&gt; Settings -&gt; Network.</w:t>
      </w:r>
    </w:p>
    <w:p w:rsidR="00F74812" w:rsidRDefault="001C43F8" w:rsidP="006D1A0A">
      <w:pPr>
        <w:ind w:left="792"/>
      </w:pPr>
      <w:r>
        <w:rPr>
          <w:noProof/>
        </w:rPr>
        <w:drawing>
          <wp:inline distT="0" distB="0" distL="0" distR="0">
            <wp:extent cx="4998720" cy="3152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png"/>
                    <pic:cNvPicPr/>
                  </pic:nvPicPr>
                  <pic:blipFill>
                    <a:blip r:embed="rId37">
                      <a:extLst>
                        <a:ext uri="{28A0092B-C50C-407E-A947-70E740481C1C}">
                          <a14:useLocalDpi xmlns:a14="http://schemas.microsoft.com/office/drawing/2010/main" val="0"/>
                        </a:ext>
                      </a:extLst>
                    </a:blip>
                    <a:stretch>
                      <a:fillRect/>
                    </a:stretch>
                  </pic:blipFill>
                  <pic:spPr>
                    <a:xfrm>
                      <a:off x="0" y="0"/>
                      <a:ext cx="5008627" cy="3158753"/>
                    </a:xfrm>
                    <a:prstGeom prst="rect">
                      <a:avLst/>
                    </a:prstGeom>
                  </pic:spPr>
                </pic:pic>
              </a:graphicData>
            </a:graphic>
          </wp:inline>
        </w:drawing>
      </w:r>
    </w:p>
    <w:p w:rsidR="00F74812" w:rsidRDefault="00494D3A" w:rsidP="001C43F8">
      <w:pPr>
        <w:pStyle w:val="StepList"/>
      </w:pPr>
      <w:r>
        <w:lastRenderedPageBreak/>
        <w:t>Copy the command (as highlighted above) into the command line of the new Primary node, miqmp, to run it:</w:t>
      </w:r>
    </w:p>
    <w:p w:rsidR="00F74812" w:rsidRPr="006D1A0A" w:rsidRDefault="00494D3A">
      <w:pPr>
        <w:pStyle w:val="SourceCode"/>
        <w:numPr>
          <w:ilvl w:val="0"/>
          <w:numId w:val="1"/>
        </w:numPr>
        <w:rPr>
          <w:b/>
          <w:i/>
        </w:rPr>
      </w:pPr>
      <w:r w:rsidRPr="006D1A0A">
        <w:rPr>
          <w:rStyle w:val="VerbatimChar"/>
          <w:b w:val="0"/>
          <w:i/>
        </w:rPr>
        <w:t xml:space="preserve">crtmqm -rr s -rl </w:t>
      </w:r>
      <w:proofErr w:type="gramStart"/>
      <w:r w:rsidRPr="006D1A0A">
        <w:rPr>
          <w:rStyle w:val="VerbatimChar"/>
          <w:b w:val="0"/>
          <w:i/>
        </w:rPr>
        <w:t>10.0.4.1  -</w:t>
      </w:r>
      <w:proofErr w:type="gramEnd"/>
      <w:r w:rsidRPr="006D1A0A">
        <w:rPr>
          <w:rStyle w:val="VerbatimChar"/>
          <w:b w:val="0"/>
          <w:i/>
        </w:rPr>
        <w:t>ri 10.0.4.2 -rn host-2 -rp 7001 DRQM1</w:t>
      </w:r>
    </w:p>
    <w:p w:rsidR="00F74812" w:rsidRDefault="00494D3A" w:rsidP="006D1A0A">
      <w:pPr>
        <w:pStyle w:val="StepListContno"/>
      </w:pPr>
      <w:r w:rsidRPr="006D1A0A">
        <w:rPr>
          <w:rStyle w:val="VerbatimChar"/>
          <w:b w:val="0"/>
        </w:rPr>
        <w:t>The output should look similar to the following</w:t>
      </w:r>
      <w:r>
        <w:rPr>
          <w:rStyle w:val="VerbatimChar"/>
        </w:rPr>
        <w:t>:</w:t>
      </w:r>
    </w:p>
    <w:p w:rsidR="00F74812" w:rsidRDefault="006D1A0A" w:rsidP="006D1A0A">
      <w:pPr>
        <w:ind w:left="792"/>
      </w:pPr>
      <w:r>
        <w:rPr>
          <w:noProof/>
        </w:rPr>
        <w:drawing>
          <wp:inline distT="0" distB="0" distL="0" distR="0">
            <wp:extent cx="5120640" cy="29662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png"/>
                    <pic:cNvPicPr/>
                  </pic:nvPicPr>
                  <pic:blipFill>
                    <a:blip r:embed="rId38">
                      <a:extLst>
                        <a:ext uri="{28A0092B-C50C-407E-A947-70E740481C1C}">
                          <a14:useLocalDpi xmlns:a14="http://schemas.microsoft.com/office/drawing/2010/main" val="0"/>
                        </a:ext>
                      </a:extLst>
                    </a:blip>
                    <a:stretch>
                      <a:fillRect/>
                    </a:stretch>
                  </pic:blipFill>
                  <pic:spPr>
                    <a:xfrm>
                      <a:off x="0" y="0"/>
                      <a:ext cx="5132138" cy="2972911"/>
                    </a:xfrm>
                    <a:prstGeom prst="rect">
                      <a:avLst/>
                    </a:prstGeom>
                  </pic:spPr>
                </pic:pic>
              </a:graphicData>
            </a:graphic>
          </wp:inline>
        </w:drawing>
      </w:r>
    </w:p>
    <w:p w:rsidR="00F74812" w:rsidRDefault="00494D3A" w:rsidP="001C43F8">
      <w:pPr>
        <w:pStyle w:val="StepList"/>
      </w:pPr>
      <w:r>
        <w:t>Check the status of the synchronisation on both nodes:</w:t>
      </w:r>
    </w:p>
    <w:p w:rsidR="00F74812" w:rsidRPr="006D1A0A" w:rsidRDefault="00494D3A">
      <w:pPr>
        <w:pStyle w:val="SourceCode"/>
        <w:numPr>
          <w:ilvl w:val="0"/>
          <w:numId w:val="1"/>
        </w:numPr>
        <w:rPr>
          <w:b/>
          <w:i/>
        </w:rPr>
      </w:pPr>
      <w:r w:rsidRPr="006D1A0A">
        <w:rPr>
          <w:rStyle w:val="VerbatimChar"/>
          <w:b w:val="0"/>
          <w:i/>
        </w:rPr>
        <w:t>rdqmstatus -m DRQM1</w:t>
      </w:r>
    </w:p>
    <w:p w:rsidR="00F74812" w:rsidRDefault="00494D3A" w:rsidP="006D1A0A">
      <w:pPr>
        <w:ind w:left="720"/>
      </w:pPr>
      <w:r>
        <w:t xml:space="preserve">On </w:t>
      </w:r>
      <w:proofErr w:type="spellStart"/>
      <w:r>
        <w:t>miqmp</w:t>
      </w:r>
      <w:proofErr w:type="spellEnd"/>
      <w:r>
        <w:t>:</w:t>
      </w:r>
    </w:p>
    <w:p w:rsidR="00F74812" w:rsidRDefault="006D1A0A" w:rsidP="006D1A0A">
      <w:pPr>
        <w:ind w:left="720"/>
      </w:pPr>
      <w:r>
        <w:rPr>
          <w:noProof/>
        </w:rPr>
        <w:drawing>
          <wp:inline distT="0" distB="0" distL="0" distR="0">
            <wp:extent cx="5943600" cy="2741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F74812" w:rsidRDefault="00494D3A" w:rsidP="006D1A0A">
      <w:pPr>
        <w:ind w:left="720"/>
      </w:pPr>
      <w:r>
        <w:t xml:space="preserve">On </w:t>
      </w:r>
      <w:proofErr w:type="spellStart"/>
      <w:r>
        <w:t>miqms</w:t>
      </w:r>
      <w:proofErr w:type="spellEnd"/>
      <w:r>
        <w:t>:</w:t>
      </w:r>
    </w:p>
    <w:p w:rsidR="00F74812" w:rsidRDefault="006D1A0A" w:rsidP="006D1A0A">
      <w:pPr>
        <w:ind w:left="720"/>
      </w:pPr>
      <w:r>
        <w:rPr>
          <w:noProof/>
        </w:rPr>
        <w:lastRenderedPageBreak/>
        <w:drawing>
          <wp:inline distT="0" distB="0" distL="0" distR="0">
            <wp:extent cx="5943600" cy="2309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rsidR="001C43F8" w:rsidRDefault="00494D3A">
      <w:pPr>
        <w:pStyle w:val="Heading3"/>
      </w:pPr>
      <w:r>
        <w:t>Restore the original DR configuration</w:t>
      </w:r>
    </w:p>
    <w:p w:rsidR="00F74812" w:rsidRDefault="00494D3A" w:rsidP="001C43F8">
      <w:pPr>
        <w:pStyle w:val="BodyText"/>
      </w:pPr>
      <w:r>
        <w:t>To restore the original DR configuration, you would want to designate the Primary node as the Primary instance again.</w:t>
      </w:r>
    </w:p>
    <w:p w:rsidR="00F74812" w:rsidRDefault="00494D3A" w:rsidP="00D55AC6">
      <w:pPr>
        <w:pStyle w:val="StepList"/>
        <w:numPr>
          <w:ilvl w:val="0"/>
          <w:numId w:val="31"/>
        </w:numPr>
      </w:pPr>
      <w:r>
        <w:t>When the initial synchronisation is complete on the primary node miqmp, you can designate the secondary node as the secondary instance again. End the queue manager on node miqms:</w:t>
      </w:r>
    </w:p>
    <w:p w:rsidR="00F74812" w:rsidRPr="006D1A0A" w:rsidRDefault="00494D3A" w:rsidP="006D1A0A">
      <w:pPr>
        <w:pStyle w:val="SourceCode"/>
        <w:ind w:left="1200"/>
        <w:rPr>
          <w:b/>
          <w:i/>
        </w:rPr>
      </w:pPr>
      <w:proofErr w:type="spellStart"/>
      <w:r w:rsidRPr="006D1A0A">
        <w:rPr>
          <w:rStyle w:val="VerbatimChar"/>
          <w:b w:val="0"/>
          <w:i/>
        </w:rPr>
        <w:t>endmqm</w:t>
      </w:r>
      <w:proofErr w:type="spellEnd"/>
      <w:r w:rsidRPr="006D1A0A">
        <w:rPr>
          <w:rStyle w:val="VerbatimChar"/>
          <w:b w:val="0"/>
          <w:i/>
        </w:rPr>
        <w:t xml:space="preserve"> DRQM1</w:t>
      </w:r>
    </w:p>
    <w:p w:rsidR="00F74812" w:rsidRDefault="00494D3A" w:rsidP="006D1A0A">
      <w:pPr>
        <w:pStyle w:val="StepList"/>
      </w:pPr>
      <w:r>
        <w:t>Designate node miqms as the secondary instance again:</w:t>
      </w:r>
    </w:p>
    <w:p w:rsidR="00F74812" w:rsidRPr="006D1A0A" w:rsidRDefault="00494D3A" w:rsidP="006D1A0A">
      <w:pPr>
        <w:pStyle w:val="SourceCode"/>
        <w:ind w:left="1200"/>
        <w:rPr>
          <w:b/>
          <w:i/>
        </w:rPr>
      </w:pPr>
      <w:proofErr w:type="spellStart"/>
      <w:r w:rsidRPr="006D1A0A">
        <w:rPr>
          <w:rStyle w:val="VerbatimChar"/>
          <w:b w:val="0"/>
          <w:i/>
        </w:rPr>
        <w:t>rdqmdr</w:t>
      </w:r>
      <w:proofErr w:type="spellEnd"/>
      <w:r w:rsidRPr="006D1A0A">
        <w:rPr>
          <w:rStyle w:val="VerbatimChar"/>
          <w:b w:val="0"/>
          <w:i/>
        </w:rPr>
        <w:t xml:space="preserve"> -m DRQM1 -s</w:t>
      </w:r>
    </w:p>
    <w:p w:rsidR="00F74812" w:rsidRDefault="006D1A0A" w:rsidP="006D1A0A">
      <w:pPr>
        <w:ind w:left="792"/>
      </w:pPr>
      <w:r>
        <w:rPr>
          <w:noProof/>
        </w:rPr>
        <w:drawing>
          <wp:inline distT="0" distB="0" distL="0" distR="0">
            <wp:extent cx="5354320" cy="2746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png"/>
                    <pic:cNvPicPr/>
                  </pic:nvPicPr>
                  <pic:blipFill>
                    <a:blip r:embed="rId41">
                      <a:extLst>
                        <a:ext uri="{28A0092B-C50C-407E-A947-70E740481C1C}">
                          <a14:useLocalDpi xmlns:a14="http://schemas.microsoft.com/office/drawing/2010/main" val="0"/>
                        </a:ext>
                      </a:extLst>
                    </a:blip>
                    <a:stretch>
                      <a:fillRect/>
                    </a:stretch>
                  </pic:blipFill>
                  <pic:spPr>
                    <a:xfrm>
                      <a:off x="0" y="0"/>
                      <a:ext cx="5376760" cy="2758461"/>
                    </a:xfrm>
                    <a:prstGeom prst="rect">
                      <a:avLst/>
                    </a:prstGeom>
                  </pic:spPr>
                </pic:pic>
              </a:graphicData>
            </a:graphic>
          </wp:inline>
        </w:drawing>
      </w:r>
    </w:p>
    <w:p w:rsidR="00F74812" w:rsidRDefault="00494D3A" w:rsidP="006D1A0A">
      <w:pPr>
        <w:pStyle w:val="StepList"/>
      </w:pPr>
      <w:r>
        <w:t>On node miqmp, designate it as the primary instance again:</w:t>
      </w:r>
    </w:p>
    <w:p w:rsidR="00F74812" w:rsidRPr="006D1A0A" w:rsidRDefault="00494D3A" w:rsidP="006D1A0A">
      <w:pPr>
        <w:pStyle w:val="SourceCode"/>
        <w:ind w:left="1200"/>
        <w:rPr>
          <w:b/>
          <w:i/>
        </w:rPr>
      </w:pPr>
      <w:proofErr w:type="spellStart"/>
      <w:r w:rsidRPr="006D1A0A">
        <w:rPr>
          <w:rStyle w:val="VerbatimChar"/>
          <w:b w:val="0"/>
          <w:i/>
        </w:rPr>
        <w:lastRenderedPageBreak/>
        <w:t>rdqmdr</w:t>
      </w:r>
      <w:proofErr w:type="spellEnd"/>
      <w:r w:rsidRPr="006D1A0A">
        <w:rPr>
          <w:rStyle w:val="VerbatimChar"/>
          <w:b w:val="0"/>
          <w:i/>
        </w:rPr>
        <w:t xml:space="preserve"> -m DRQM1 -p</w:t>
      </w:r>
    </w:p>
    <w:p w:rsidR="00F74812" w:rsidRDefault="00494D3A" w:rsidP="006D1A0A">
      <w:pPr>
        <w:pStyle w:val="StepList"/>
      </w:pPr>
      <w:r>
        <w:t>Start the queue manager on the primary node:</w:t>
      </w:r>
    </w:p>
    <w:p w:rsidR="00F74812" w:rsidRPr="006D1A0A" w:rsidRDefault="00494D3A" w:rsidP="006D1A0A">
      <w:pPr>
        <w:pStyle w:val="SourceCode"/>
        <w:ind w:left="1200"/>
        <w:rPr>
          <w:b/>
          <w:i/>
        </w:rPr>
      </w:pPr>
      <w:proofErr w:type="spellStart"/>
      <w:r w:rsidRPr="006D1A0A">
        <w:rPr>
          <w:rStyle w:val="VerbatimChar"/>
          <w:b w:val="0"/>
          <w:i/>
        </w:rPr>
        <w:t>strmqm</w:t>
      </w:r>
      <w:proofErr w:type="spellEnd"/>
      <w:r w:rsidRPr="006D1A0A">
        <w:rPr>
          <w:rStyle w:val="VerbatimChar"/>
          <w:b w:val="0"/>
          <w:i/>
        </w:rPr>
        <w:t xml:space="preserve"> DRQM1</w:t>
      </w:r>
    </w:p>
    <w:p w:rsidR="00F74812" w:rsidRDefault="006D1A0A" w:rsidP="006D1A0A">
      <w:pPr>
        <w:ind w:left="1200"/>
      </w:pPr>
      <w:r>
        <w:rPr>
          <w:noProof/>
        </w:rPr>
        <w:drawing>
          <wp:inline distT="0" distB="0" distL="0" distR="0">
            <wp:extent cx="5943600" cy="3187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rsidR="00F74812" w:rsidRDefault="00494D3A" w:rsidP="006D1A0A">
      <w:pPr>
        <w:pStyle w:val="StepList"/>
      </w:pPr>
      <w:r>
        <w:t>Confirm the status of both nodes:</w:t>
      </w:r>
    </w:p>
    <w:p w:rsidR="00F74812" w:rsidRPr="006D1A0A" w:rsidRDefault="00494D3A" w:rsidP="006D1A0A">
      <w:pPr>
        <w:pStyle w:val="SourceCode"/>
        <w:ind w:left="1200"/>
        <w:rPr>
          <w:b/>
          <w:i/>
        </w:rPr>
      </w:pPr>
      <w:proofErr w:type="spellStart"/>
      <w:r w:rsidRPr="006D1A0A">
        <w:rPr>
          <w:rStyle w:val="VerbatimChar"/>
          <w:b w:val="0"/>
          <w:i/>
        </w:rPr>
        <w:t>rdqmstatus</w:t>
      </w:r>
      <w:proofErr w:type="spellEnd"/>
      <w:r w:rsidRPr="006D1A0A">
        <w:rPr>
          <w:rStyle w:val="VerbatimChar"/>
          <w:b w:val="0"/>
          <w:i/>
        </w:rPr>
        <w:t xml:space="preserve"> -m DRQM1</w:t>
      </w:r>
    </w:p>
    <w:p w:rsidR="00F74812" w:rsidRDefault="00494D3A" w:rsidP="006D1A0A">
      <w:pPr>
        <w:pStyle w:val="StepListContno"/>
      </w:pPr>
      <w:r>
        <w:t xml:space="preserve">On </w:t>
      </w:r>
      <w:proofErr w:type="spellStart"/>
      <w:r>
        <w:t>miqmp</w:t>
      </w:r>
      <w:proofErr w:type="spellEnd"/>
      <w:r>
        <w:t>:</w:t>
      </w:r>
    </w:p>
    <w:p w:rsidR="00F74812" w:rsidRDefault="006D1A0A" w:rsidP="006D1A0A">
      <w:pPr>
        <w:ind w:left="1200"/>
      </w:pPr>
      <w:r>
        <w:rPr>
          <w:noProof/>
        </w:rPr>
        <w:drawing>
          <wp:inline distT="0" distB="0" distL="0" distR="0">
            <wp:extent cx="5943600" cy="18865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886585"/>
                    </a:xfrm>
                    <a:prstGeom prst="rect">
                      <a:avLst/>
                    </a:prstGeom>
                  </pic:spPr>
                </pic:pic>
              </a:graphicData>
            </a:graphic>
          </wp:inline>
        </w:drawing>
      </w:r>
    </w:p>
    <w:p w:rsidR="00F74812" w:rsidRDefault="00494D3A" w:rsidP="006D1A0A">
      <w:pPr>
        <w:pStyle w:val="StepListContno"/>
      </w:pPr>
      <w:r>
        <w:t xml:space="preserve">On </w:t>
      </w:r>
      <w:proofErr w:type="spellStart"/>
      <w:r>
        <w:t>miqmp</w:t>
      </w:r>
      <w:proofErr w:type="spellEnd"/>
      <w:r>
        <w:t>:</w:t>
      </w:r>
    </w:p>
    <w:p w:rsidR="00F74812" w:rsidRDefault="00F74812" w:rsidP="006D1A0A">
      <w:pPr>
        <w:ind w:left="1200"/>
      </w:pPr>
    </w:p>
    <w:p w:rsidR="001C43F8" w:rsidRDefault="00494D3A" w:rsidP="001C43F8">
      <w:pPr>
        <w:pStyle w:val="Heading2"/>
      </w:pPr>
      <w:r>
        <w:lastRenderedPageBreak/>
        <w:t>Replace node that was running a DR Secondary</w:t>
      </w:r>
    </w:p>
    <w:p w:rsidR="001C43F8" w:rsidRDefault="00494D3A" w:rsidP="001C43F8">
      <w:pPr>
        <w:pStyle w:val="BodyText"/>
      </w:pPr>
      <w:r>
        <w:t>If it is a secondary node that needs to be replaced, you would just replace it and restore it to the original disaster recovery configuration.</w:t>
      </w:r>
    </w:p>
    <w:p w:rsidR="001C43F8" w:rsidRDefault="00494D3A" w:rsidP="001C43F8">
      <w:pPr>
        <w:pStyle w:val="Heading3"/>
      </w:pPr>
      <w:r>
        <w:t>Add the new Secondary node into the DR configuration</w:t>
      </w:r>
    </w:p>
    <w:p w:rsidR="00F74812" w:rsidRDefault="00494D3A" w:rsidP="001C43F8">
      <w:pPr>
        <w:pStyle w:val="BodyText"/>
      </w:pPr>
      <w:r>
        <w:t>To simulate this, there is no need to change the DR designations, prior to the Secondary node being replaced. You will simply disable the DR Replication Network adapter.</w:t>
      </w:r>
    </w:p>
    <w:p w:rsidR="00F74812" w:rsidRDefault="00494D3A" w:rsidP="001C43F8">
      <w:pPr>
        <w:pStyle w:val="BodyText"/>
      </w:pPr>
      <w:r>
        <w:t>For the replacement node to be brought back into the DR configuration, again it must assume the identity of the failed node: the name and IP address must be the same.</w:t>
      </w:r>
    </w:p>
    <w:p w:rsidR="00F74812" w:rsidRDefault="00494D3A" w:rsidP="00D55AC6">
      <w:pPr>
        <w:pStyle w:val="StepList"/>
        <w:numPr>
          <w:ilvl w:val="0"/>
          <w:numId w:val="28"/>
        </w:numPr>
      </w:pPr>
      <w:r>
        <w:t>On node miqms, go to Applications -&gt; System Tools -&gt; Settings.</w:t>
      </w:r>
    </w:p>
    <w:p w:rsidR="00F74812" w:rsidRDefault="006D1A0A" w:rsidP="006D1A0A">
      <w:pPr>
        <w:ind w:left="792"/>
      </w:pPr>
      <w:r>
        <w:rPr>
          <w:noProof/>
        </w:rPr>
        <w:drawing>
          <wp:inline distT="0" distB="0" distL="0" distR="0">
            <wp:extent cx="5332795" cy="2306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png"/>
                    <pic:cNvPicPr/>
                  </pic:nvPicPr>
                  <pic:blipFill>
                    <a:blip r:embed="rId44">
                      <a:extLst>
                        <a:ext uri="{28A0092B-C50C-407E-A947-70E740481C1C}">
                          <a14:useLocalDpi xmlns:a14="http://schemas.microsoft.com/office/drawing/2010/main" val="0"/>
                        </a:ext>
                      </a:extLst>
                    </a:blip>
                    <a:stretch>
                      <a:fillRect/>
                    </a:stretch>
                  </pic:blipFill>
                  <pic:spPr>
                    <a:xfrm>
                      <a:off x="0" y="0"/>
                      <a:ext cx="5343153" cy="2310800"/>
                    </a:xfrm>
                    <a:prstGeom prst="rect">
                      <a:avLst/>
                    </a:prstGeom>
                  </pic:spPr>
                </pic:pic>
              </a:graphicData>
            </a:graphic>
          </wp:inline>
        </w:drawing>
      </w:r>
    </w:p>
    <w:p w:rsidR="00F74812" w:rsidRDefault="00494D3A" w:rsidP="006D1A0A">
      <w:pPr>
        <w:pStyle w:val="StepListContno"/>
      </w:pPr>
      <w:r>
        <w:t>Select Network.</w:t>
      </w:r>
    </w:p>
    <w:p w:rsidR="00F74812" w:rsidRDefault="006D1A0A" w:rsidP="006D1A0A">
      <w:pPr>
        <w:ind w:left="792"/>
      </w:pPr>
      <w:r>
        <w:rPr>
          <w:noProof/>
        </w:rPr>
        <w:drawing>
          <wp:inline distT="0" distB="0" distL="0" distR="0">
            <wp:extent cx="5201920" cy="2853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png"/>
                    <pic:cNvPicPr/>
                  </pic:nvPicPr>
                  <pic:blipFill>
                    <a:blip r:embed="rId45">
                      <a:extLst>
                        <a:ext uri="{28A0092B-C50C-407E-A947-70E740481C1C}">
                          <a14:useLocalDpi xmlns:a14="http://schemas.microsoft.com/office/drawing/2010/main" val="0"/>
                        </a:ext>
                      </a:extLst>
                    </a:blip>
                    <a:stretch>
                      <a:fillRect/>
                    </a:stretch>
                  </pic:blipFill>
                  <pic:spPr>
                    <a:xfrm>
                      <a:off x="0" y="0"/>
                      <a:ext cx="5215826" cy="2860903"/>
                    </a:xfrm>
                    <a:prstGeom prst="rect">
                      <a:avLst/>
                    </a:prstGeom>
                  </pic:spPr>
                </pic:pic>
              </a:graphicData>
            </a:graphic>
          </wp:inline>
        </w:drawing>
      </w:r>
    </w:p>
    <w:p w:rsidR="00F74812" w:rsidRDefault="00494D3A" w:rsidP="006D1A0A">
      <w:pPr>
        <w:pStyle w:val="StepList"/>
      </w:pPr>
      <w:r>
        <w:lastRenderedPageBreak/>
        <w:t>For the DR Replication adapter (IP address 10.0.4.2). Click the button to switch it off.</w:t>
      </w:r>
    </w:p>
    <w:p w:rsidR="00F74812" w:rsidRDefault="006D1A0A" w:rsidP="006D1A0A">
      <w:pPr>
        <w:ind w:left="792"/>
      </w:pPr>
      <w:r>
        <w:rPr>
          <w:noProof/>
        </w:rPr>
        <w:drawing>
          <wp:inline distT="0" distB="0" distL="0" distR="0">
            <wp:extent cx="5943600" cy="3171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rsidR="00F74812" w:rsidRDefault="00494D3A" w:rsidP="006D1A0A">
      <w:pPr>
        <w:pStyle w:val="StepList"/>
      </w:pPr>
      <w:r>
        <w:t xml:space="preserve">You will assume the secondary node has been replaced. Determine the command that needs to be run on the new Secondary node. On node miqmp, run the </w:t>
      </w:r>
      <w:proofErr w:type="gramStart"/>
      <w:r>
        <w:t>command :</w:t>
      </w:r>
      <w:proofErr w:type="gramEnd"/>
    </w:p>
    <w:p w:rsidR="00F74812" w:rsidRPr="006D1A0A" w:rsidRDefault="00494D3A" w:rsidP="006D1A0A">
      <w:pPr>
        <w:pStyle w:val="SourceCode"/>
        <w:ind w:left="1200"/>
        <w:rPr>
          <w:b/>
          <w:i/>
        </w:rPr>
      </w:pPr>
      <w:proofErr w:type="spellStart"/>
      <w:r w:rsidRPr="006D1A0A">
        <w:rPr>
          <w:rStyle w:val="VerbatimChar"/>
          <w:b w:val="0"/>
          <w:i/>
        </w:rPr>
        <w:t>rdqmdr</w:t>
      </w:r>
      <w:proofErr w:type="spellEnd"/>
      <w:r w:rsidRPr="006D1A0A">
        <w:rPr>
          <w:rStyle w:val="VerbatimChar"/>
          <w:b w:val="0"/>
          <w:i/>
        </w:rPr>
        <w:t xml:space="preserve"> -m DRQM1 -d</w:t>
      </w:r>
    </w:p>
    <w:p w:rsidR="00F74812" w:rsidRDefault="00303D9E" w:rsidP="00303D9E">
      <w:pPr>
        <w:ind w:left="792"/>
      </w:pPr>
      <w:r>
        <w:rPr>
          <w:noProof/>
        </w:rPr>
        <w:drawing>
          <wp:inline distT="0" distB="0" distL="0" distR="0">
            <wp:extent cx="5943600" cy="2846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F74812" w:rsidRDefault="00494D3A" w:rsidP="006D1A0A">
      <w:pPr>
        <w:pStyle w:val="StepList"/>
      </w:pPr>
      <w:r>
        <w:t>On node miqms, go to Applicatiions -&gt; System Tools -&gt; Settings -&gt; Network. Click the button for the DR Replication adapter (IP address 10.0.4.2), to switch it back on.</w:t>
      </w:r>
    </w:p>
    <w:p w:rsidR="00F74812" w:rsidRDefault="00303D9E" w:rsidP="00303D9E">
      <w:pPr>
        <w:ind w:left="792"/>
      </w:pPr>
      <w:r>
        <w:rPr>
          <w:noProof/>
        </w:rPr>
        <w:lastRenderedPageBreak/>
        <w:drawing>
          <wp:inline distT="0" distB="0" distL="0" distR="0">
            <wp:extent cx="5943600" cy="3904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rsidR="00F74812" w:rsidRDefault="00494D3A" w:rsidP="006D1A0A">
      <w:pPr>
        <w:pStyle w:val="StepList"/>
      </w:pPr>
      <w:r>
        <w:t>Copy this command into the command line of the new Secondary node, miqms, then run it:</w:t>
      </w:r>
    </w:p>
    <w:p w:rsidR="00F74812" w:rsidRPr="00303D9E" w:rsidRDefault="00494D3A">
      <w:pPr>
        <w:pStyle w:val="SourceCode"/>
        <w:numPr>
          <w:ilvl w:val="0"/>
          <w:numId w:val="1"/>
        </w:numPr>
        <w:rPr>
          <w:b/>
          <w:i/>
        </w:rPr>
      </w:pPr>
      <w:r w:rsidRPr="00303D9E">
        <w:rPr>
          <w:rStyle w:val="VerbatimChar"/>
          <w:b w:val="0"/>
          <w:i/>
        </w:rPr>
        <w:t>crtmqm -rr s -rl 10.0.4.2 -ri 10.0.4.1 -rn host-1.example.com -rp 7001 DRQM1</w:t>
      </w:r>
    </w:p>
    <w:p w:rsidR="00F74812" w:rsidRDefault="00303D9E" w:rsidP="00303D9E">
      <w:pPr>
        <w:ind w:left="792"/>
      </w:pPr>
      <w:r>
        <w:rPr>
          <w:noProof/>
        </w:rPr>
        <w:drawing>
          <wp:inline distT="0" distB="0" distL="0" distR="0">
            <wp:extent cx="5943600" cy="298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rsidR="00F74812" w:rsidRDefault="00494D3A" w:rsidP="006D1A0A">
      <w:pPr>
        <w:pStyle w:val="StepList"/>
      </w:pPr>
      <w:r>
        <w:lastRenderedPageBreak/>
        <w:t>Check the status of the synchronisation on both nodes:</w:t>
      </w:r>
    </w:p>
    <w:p w:rsidR="00F74812" w:rsidRPr="00303D9E" w:rsidRDefault="00494D3A" w:rsidP="00303D9E">
      <w:pPr>
        <w:pStyle w:val="SourceCode"/>
        <w:ind w:left="1200"/>
        <w:rPr>
          <w:b/>
          <w:i/>
        </w:rPr>
      </w:pPr>
      <w:proofErr w:type="spellStart"/>
      <w:r w:rsidRPr="00303D9E">
        <w:rPr>
          <w:rStyle w:val="VerbatimChar"/>
          <w:b w:val="0"/>
          <w:i/>
        </w:rPr>
        <w:t>rdqmstatus</w:t>
      </w:r>
      <w:proofErr w:type="spellEnd"/>
      <w:r w:rsidRPr="00303D9E">
        <w:rPr>
          <w:rStyle w:val="VerbatimChar"/>
          <w:b w:val="0"/>
          <w:i/>
        </w:rPr>
        <w:t xml:space="preserve"> -m DRQM1</w:t>
      </w:r>
    </w:p>
    <w:p w:rsidR="00F74812" w:rsidRDefault="00494D3A" w:rsidP="006D1A0A">
      <w:pPr>
        <w:pStyle w:val="StepList"/>
      </w:pPr>
      <w:r>
        <w:t>When the initial synchronisation has completed, on the secondary node miqms, designate it as the secondary instance:</w:t>
      </w:r>
    </w:p>
    <w:p w:rsidR="00F74812" w:rsidRPr="00303D9E" w:rsidRDefault="00494D3A" w:rsidP="00303D9E">
      <w:pPr>
        <w:pStyle w:val="SourceCode"/>
        <w:ind w:left="1200"/>
        <w:rPr>
          <w:b/>
          <w:i/>
        </w:rPr>
      </w:pPr>
      <w:proofErr w:type="spellStart"/>
      <w:r w:rsidRPr="00303D9E">
        <w:rPr>
          <w:rStyle w:val="VerbatimChar"/>
          <w:b w:val="0"/>
          <w:i/>
        </w:rPr>
        <w:t>rdqmdr</w:t>
      </w:r>
      <w:proofErr w:type="spellEnd"/>
      <w:r w:rsidRPr="00303D9E">
        <w:rPr>
          <w:rStyle w:val="VerbatimChar"/>
          <w:b w:val="0"/>
          <w:i/>
        </w:rPr>
        <w:t xml:space="preserve"> -m DRQM1 -s</w:t>
      </w:r>
    </w:p>
    <w:p w:rsidR="00F74812" w:rsidRDefault="00303D9E" w:rsidP="00303D9E">
      <w:pPr>
        <w:ind w:left="792"/>
      </w:pPr>
      <w:r>
        <w:rPr>
          <w:noProof/>
        </w:rPr>
        <w:drawing>
          <wp:inline distT="0" distB="0" distL="0" distR="0">
            <wp:extent cx="5943600" cy="30854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rsidR="00F74812" w:rsidRDefault="00494D3A" w:rsidP="006D1A0A">
      <w:pPr>
        <w:pStyle w:val="StepList"/>
      </w:pPr>
      <w:r>
        <w:t>Confirm the status of the DR configuration on both nodes:</w:t>
      </w:r>
    </w:p>
    <w:p w:rsidR="00F74812" w:rsidRDefault="00494D3A" w:rsidP="00303D9E">
      <w:pPr>
        <w:pStyle w:val="SourceCode"/>
        <w:ind w:left="1200"/>
      </w:pPr>
      <w:proofErr w:type="spellStart"/>
      <w:r>
        <w:rPr>
          <w:rStyle w:val="VerbatimChar"/>
        </w:rPr>
        <w:t>rdqmstatus</w:t>
      </w:r>
      <w:proofErr w:type="spellEnd"/>
      <w:r>
        <w:rPr>
          <w:rStyle w:val="VerbatimChar"/>
        </w:rPr>
        <w:t xml:space="preserve"> -m DRQM1</w:t>
      </w:r>
    </w:p>
    <w:p w:rsidR="00F74812" w:rsidRDefault="00494D3A" w:rsidP="00303D9E">
      <w:pPr>
        <w:ind w:left="1200"/>
      </w:pPr>
      <w:r>
        <w:t xml:space="preserve">On </w:t>
      </w:r>
      <w:proofErr w:type="spellStart"/>
      <w:r>
        <w:t>miqms</w:t>
      </w:r>
      <w:proofErr w:type="spellEnd"/>
      <w:r>
        <w:t>:</w:t>
      </w:r>
    </w:p>
    <w:p w:rsidR="00F74812" w:rsidRDefault="00303D9E" w:rsidP="00303D9E">
      <w:pPr>
        <w:ind w:left="720"/>
      </w:pPr>
      <w:r>
        <w:rPr>
          <w:noProof/>
        </w:rPr>
        <w:lastRenderedPageBreak/>
        <w:drawing>
          <wp:inline distT="0" distB="0" distL="0" distR="0">
            <wp:extent cx="5943600" cy="4745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inline>
        </w:drawing>
      </w:r>
    </w:p>
    <w:p w:rsidR="00F74812" w:rsidRDefault="00494D3A" w:rsidP="00303D9E">
      <w:pPr>
        <w:ind w:left="1200"/>
      </w:pPr>
      <w:r>
        <w:t xml:space="preserve">On </w:t>
      </w:r>
      <w:proofErr w:type="spellStart"/>
      <w:r>
        <w:t>miqmp</w:t>
      </w:r>
      <w:proofErr w:type="spellEnd"/>
      <w:r>
        <w:t>:</w:t>
      </w:r>
    </w:p>
    <w:p w:rsidR="00F74812" w:rsidRDefault="00303D9E" w:rsidP="00303D9E">
      <w:pPr>
        <w:ind w:left="792"/>
      </w:pPr>
      <w:r>
        <w:rPr>
          <w:noProof/>
        </w:rPr>
        <w:drawing>
          <wp:inline distT="0" distB="0" distL="0" distR="0">
            <wp:extent cx="5943600" cy="2324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rsidR="001C43F8" w:rsidRDefault="00494D3A">
      <w:pPr>
        <w:pStyle w:val="Heading2"/>
      </w:pPr>
      <w:r>
        <w:lastRenderedPageBreak/>
        <w:t>Reverting to a snapshot</w:t>
      </w:r>
    </w:p>
    <w:p w:rsidR="00F74812" w:rsidRDefault="00494D3A" w:rsidP="001C43F8">
      <w:pPr>
        <w:pStyle w:val="BodyText"/>
      </w:pPr>
      <w:r>
        <w:t>Suppose a network connection between the nodes is lost, the changes to the persistent data for the primary instance of a queue manager are tracked. When the network connection is restored, a synchronisation process is used to get the secondary instance up to speed as quickly as possible.</w:t>
      </w:r>
    </w:p>
    <w:p w:rsidR="00F74812" w:rsidRDefault="00494D3A">
      <w:pPr>
        <w:pStyle w:val="FirstParagraph"/>
      </w:pPr>
      <w:r>
        <w:t>While synchronization is in progress, the data on the secondary instance is in an inconsistent state. A snapshot of the state of the secondary queue manager data is taken.If a failure of the main node or the network connection occurs during synchronization, it would be necessary to revert the secondary instance back to this snapshot.</w:t>
      </w:r>
    </w:p>
    <w:p w:rsidR="001C43F8" w:rsidRDefault="00494D3A" w:rsidP="001C43F8">
      <w:pPr>
        <w:pStyle w:val="Heading3"/>
      </w:pPr>
      <w:r>
        <w:t>Create a snapshot</w:t>
      </w:r>
    </w:p>
    <w:p w:rsidR="00F74812" w:rsidRDefault="00494D3A" w:rsidP="001C43F8">
      <w:pPr>
        <w:pStyle w:val="BodyText"/>
      </w:pPr>
      <w:r>
        <w:t>You will first create an Inconsistent state on your DR nodes.</w:t>
      </w:r>
    </w:p>
    <w:p w:rsidR="00F74812" w:rsidRDefault="00494D3A" w:rsidP="00D55AC6">
      <w:pPr>
        <w:pStyle w:val="StepList"/>
        <w:numPr>
          <w:ilvl w:val="0"/>
          <w:numId w:val="29"/>
        </w:numPr>
      </w:pPr>
      <w:r>
        <w:t xml:space="preserve">On miqmp, open a new terminal and switch user to ibmdemo. Enter </w:t>
      </w:r>
      <w:r w:rsidRPr="001C43F8">
        <w:rPr>
          <w:i/>
        </w:rPr>
        <w:t>MQpot2018</w:t>
      </w:r>
      <w:r>
        <w:t xml:space="preserve"> for ibmdemo's password when prompted.</w:t>
      </w:r>
    </w:p>
    <w:p w:rsidR="00F74812" w:rsidRPr="00303D9E" w:rsidRDefault="00494D3A" w:rsidP="00303D9E">
      <w:pPr>
        <w:pStyle w:val="SourceCode"/>
        <w:ind w:left="1200"/>
        <w:rPr>
          <w:b/>
          <w:i/>
        </w:rPr>
      </w:pPr>
      <w:proofErr w:type="spellStart"/>
      <w:r w:rsidRPr="00303D9E">
        <w:rPr>
          <w:rStyle w:val="VerbatimChar"/>
          <w:b w:val="0"/>
          <w:i/>
        </w:rPr>
        <w:t>su</w:t>
      </w:r>
      <w:proofErr w:type="spellEnd"/>
      <w:r w:rsidRPr="00303D9E">
        <w:rPr>
          <w:rStyle w:val="VerbatimChar"/>
          <w:b w:val="0"/>
          <w:i/>
        </w:rPr>
        <w:t xml:space="preserve"> - </w:t>
      </w:r>
      <w:proofErr w:type="spellStart"/>
      <w:r w:rsidRPr="00303D9E">
        <w:rPr>
          <w:rStyle w:val="VerbatimChar"/>
          <w:b w:val="0"/>
          <w:i/>
        </w:rPr>
        <w:t>ibmdemo</w:t>
      </w:r>
      <w:proofErr w:type="spellEnd"/>
    </w:p>
    <w:p w:rsidR="00F74812" w:rsidRDefault="00494D3A" w:rsidP="00D55AC6">
      <w:pPr>
        <w:numPr>
          <w:ilvl w:val="0"/>
          <w:numId w:val="4"/>
        </w:numPr>
      </w:pPr>
      <w:r>
        <w:t>Create a local queue for placing messages to provide some data for later synchronisation. Use the runmqsc command to create a local, persistent queue, called Q1DR.</w:t>
      </w:r>
    </w:p>
    <w:p w:rsidR="00F74812" w:rsidRPr="00303D9E" w:rsidRDefault="00494D3A" w:rsidP="00303D9E">
      <w:pPr>
        <w:pStyle w:val="SourceCode"/>
        <w:ind w:left="1200"/>
        <w:rPr>
          <w:b/>
          <w:i/>
        </w:rPr>
      </w:pPr>
      <w:proofErr w:type="spellStart"/>
      <w:r w:rsidRPr="00303D9E">
        <w:rPr>
          <w:rStyle w:val="VerbatimChar"/>
          <w:b w:val="0"/>
          <w:i/>
        </w:rPr>
        <w:t>runmqsc</w:t>
      </w:r>
      <w:proofErr w:type="spellEnd"/>
      <w:r w:rsidRPr="00303D9E">
        <w:rPr>
          <w:rStyle w:val="VerbatimChar"/>
          <w:b w:val="0"/>
          <w:i/>
        </w:rPr>
        <w:t xml:space="preserve"> DRQM1</w:t>
      </w:r>
    </w:p>
    <w:p w:rsidR="00F74812" w:rsidRPr="00303D9E" w:rsidRDefault="00494D3A" w:rsidP="00303D9E">
      <w:pPr>
        <w:pStyle w:val="SourceCode"/>
        <w:ind w:left="1200"/>
        <w:rPr>
          <w:b/>
          <w:i/>
        </w:rPr>
      </w:pPr>
      <w:r w:rsidRPr="00303D9E">
        <w:rPr>
          <w:rStyle w:val="VerbatimChar"/>
          <w:b w:val="0"/>
          <w:i/>
        </w:rPr>
        <w:t>DEFINE QLOCAL(Q1DR) DEFPSIST(YES)</w:t>
      </w:r>
    </w:p>
    <w:p w:rsidR="00F74812" w:rsidRPr="00303D9E" w:rsidRDefault="00494D3A" w:rsidP="00303D9E">
      <w:pPr>
        <w:pStyle w:val="SourceCode"/>
        <w:ind w:left="1200"/>
        <w:rPr>
          <w:b/>
          <w:i/>
        </w:rPr>
      </w:pPr>
      <w:r w:rsidRPr="00303D9E">
        <w:rPr>
          <w:rStyle w:val="VerbatimChar"/>
          <w:b w:val="0"/>
          <w:i/>
        </w:rPr>
        <w:t>end</w:t>
      </w:r>
    </w:p>
    <w:p w:rsidR="00F74812" w:rsidRDefault="00303D9E" w:rsidP="00303D9E">
      <w:pPr>
        <w:ind w:left="720"/>
      </w:pPr>
      <w:r>
        <w:rPr>
          <w:noProof/>
        </w:rPr>
        <w:drawing>
          <wp:inline distT="0" distB="0" distL="0" distR="0">
            <wp:extent cx="5943600" cy="30327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F74812" w:rsidRDefault="00494D3A" w:rsidP="00303D9E">
      <w:pPr>
        <w:pStyle w:val="StepList"/>
      </w:pPr>
      <w:r>
        <w:lastRenderedPageBreak/>
        <w:t>Check the status on both nodes is normal.</w:t>
      </w:r>
    </w:p>
    <w:p w:rsidR="00F74812" w:rsidRPr="00303D9E" w:rsidRDefault="00494D3A" w:rsidP="00303D9E">
      <w:pPr>
        <w:pStyle w:val="SourceCode"/>
        <w:ind w:left="1200"/>
        <w:rPr>
          <w:b/>
          <w:i/>
        </w:rPr>
      </w:pPr>
      <w:proofErr w:type="spellStart"/>
      <w:r w:rsidRPr="00303D9E">
        <w:rPr>
          <w:rStyle w:val="VerbatimChar"/>
          <w:b w:val="0"/>
          <w:i/>
        </w:rPr>
        <w:t>rdqmstatus</w:t>
      </w:r>
      <w:proofErr w:type="spellEnd"/>
      <w:r w:rsidRPr="00303D9E">
        <w:rPr>
          <w:rStyle w:val="VerbatimChar"/>
          <w:b w:val="0"/>
          <w:i/>
        </w:rPr>
        <w:t xml:space="preserve"> -m DRQM1</w:t>
      </w:r>
    </w:p>
    <w:p w:rsidR="00F74812" w:rsidRDefault="00494D3A" w:rsidP="00303D9E">
      <w:pPr>
        <w:pStyle w:val="StepList"/>
      </w:pPr>
      <w:r>
        <w:t xml:space="preserve">Get ready to simulate a failure of the DR replication network </w:t>
      </w:r>
      <w:proofErr w:type="gramStart"/>
      <w:r>
        <w:t>adapter.On</w:t>
      </w:r>
      <w:proofErr w:type="gramEnd"/>
      <w:r>
        <w:t xml:space="preserve"> node miqmp, open a new window, as user </w:t>
      </w:r>
      <w:r>
        <w:rPr>
          <w:i/>
        </w:rPr>
        <w:t>root / Passw0rd!</w:t>
      </w:r>
      <w:r>
        <w:t>. Use the iptables rules to remove all output packets from the network adapter interface.</w:t>
      </w:r>
    </w:p>
    <w:p w:rsidR="00F74812" w:rsidRPr="00303D9E" w:rsidRDefault="00494D3A" w:rsidP="00303D9E">
      <w:pPr>
        <w:ind w:left="1200"/>
        <w:rPr>
          <w:i/>
        </w:rPr>
      </w:pPr>
      <w:proofErr w:type="spellStart"/>
      <w:r w:rsidRPr="00303D9E">
        <w:rPr>
          <w:i/>
        </w:rPr>
        <w:t>su</w:t>
      </w:r>
      <w:proofErr w:type="spellEnd"/>
      <w:r w:rsidRPr="00303D9E">
        <w:rPr>
          <w:i/>
        </w:rPr>
        <w:t xml:space="preserve"> –</w:t>
      </w:r>
    </w:p>
    <w:p w:rsidR="00F74812" w:rsidRPr="00303D9E" w:rsidRDefault="00494D3A" w:rsidP="00303D9E">
      <w:pPr>
        <w:pStyle w:val="SourceCode"/>
        <w:ind w:left="1200"/>
        <w:rPr>
          <w:b/>
          <w:i/>
        </w:rPr>
      </w:pPr>
      <w:r w:rsidRPr="00303D9E">
        <w:rPr>
          <w:rStyle w:val="VerbatimChar"/>
          <w:b w:val="0"/>
          <w:i/>
        </w:rPr>
        <w:t>iptables -I OUTPUT -o ens35 -j DROP</w:t>
      </w:r>
    </w:p>
    <w:p w:rsidR="00F74812" w:rsidRPr="00967267" w:rsidRDefault="00303D9E" w:rsidP="00967267">
      <w:pPr>
        <w:pStyle w:val="StepListContno"/>
      </w:pPr>
      <w:r w:rsidRPr="00967267">
        <w:rPr>
          <w:rStyle w:val="VerbatimChar"/>
          <w:rFonts w:ascii="Arial" w:hAnsi="Arial" w:cs="Arial"/>
        </w:rPr>
        <w:t>DO NOT PRESS ENTER YET</w:t>
      </w:r>
      <w:r w:rsidR="00494D3A" w:rsidRPr="00967267">
        <w:rPr>
          <w:rStyle w:val="VerbatimChar"/>
          <w:rFonts w:ascii="Arial" w:hAnsi="Arial" w:cs="Arial"/>
        </w:rPr>
        <w:t xml:space="preserve"> - </w:t>
      </w:r>
      <w:r w:rsidR="00494D3A" w:rsidRPr="00967267">
        <w:rPr>
          <w:rStyle w:val="VerbatimChar"/>
          <w:rFonts w:ascii="Arial" w:hAnsi="Arial" w:cs="Arial"/>
          <w:b w:val="0"/>
        </w:rPr>
        <w:t>the rule will be applied BEFORE all the messages have been put on the queue.</w:t>
      </w:r>
    </w:p>
    <w:p w:rsidR="00F74812" w:rsidRDefault="00494D3A" w:rsidP="00303D9E">
      <w:pPr>
        <w:pStyle w:val="StepList"/>
      </w:pPr>
      <w:r>
        <w:t>In the user ibmdemo window, start putting some messages onto the queue. Use the amqsblst sample to do this:</w:t>
      </w:r>
    </w:p>
    <w:p w:rsidR="00F74812" w:rsidRPr="00303D9E" w:rsidRDefault="00494D3A" w:rsidP="00303D9E">
      <w:pPr>
        <w:pStyle w:val="SourceCode"/>
        <w:ind w:left="1200"/>
        <w:rPr>
          <w:b/>
          <w:i/>
        </w:rPr>
      </w:pPr>
      <w:r w:rsidRPr="00303D9E">
        <w:rPr>
          <w:rStyle w:val="VerbatimChar"/>
          <w:b w:val="0"/>
          <w:i/>
        </w:rPr>
        <w:t>cd /opt/</w:t>
      </w:r>
      <w:proofErr w:type="spellStart"/>
      <w:r w:rsidRPr="00303D9E">
        <w:rPr>
          <w:rStyle w:val="VerbatimChar"/>
          <w:b w:val="0"/>
          <w:i/>
        </w:rPr>
        <w:t>mqm</w:t>
      </w:r>
      <w:proofErr w:type="spellEnd"/>
      <w:r w:rsidRPr="00303D9E">
        <w:rPr>
          <w:rStyle w:val="VerbatimChar"/>
          <w:b w:val="0"/>
          <w:i/>
        </w:rPr>
        <w:t>/</w:t>
      </w:r>
      <w:proofErr w:type="spellStart"/>
      <w:r w:rsidRPr="00303D9E">
        <w:rPr>
          <w:rStyle w:val="VerbatimChar"/>
          <w:b w:val="0"/>
          <w:i/>
        </w:rPr>
        <w:t>samp</w:t>
      </w:r>
      <w:proofErr w:type="spellEnd"/>
      <w:r w:rsidRPr="00303D9E">
        <w:rPr>
          <w:rStyle w:val="VerbatimChar"/>
          <w:b w:val="0"/>
          <w:i/>
        </w:rPr>
        <w:t>/bin</w:t>
      </w:r>
    </w:p>
    <w:p w:rsidR="00F74812" w:rsidRDefault="00494D3A" w:rsidP="00303D9E">
      <w:pPr>
        <w:ind w:left="1200"/>
      </w:pPr>
      <w:proofErr w:type="gramStart"/>
      <w:r>
        <w:t>./</w:t>
      </w:r>
      <w:proofErr w:type="spellStart"/>
      <w:proofErr w:type="gramEnd"/>
      <w:r>
        <w:t>amqsblst</w:t>
      </w:r>
      <w:proofErr w:type="spellEnd"/>
      <w:r>
        <w:t xml:space="preserve"> DRQM1 Q1DR -W -s 1000 -c 5000</w:t>
      </w:r>
    </w:p>
    <w:p w:rsidR="00F74812" w:rsidRDefault="00494D3A" w:rsidP="00967267">
      <w:pPr>
        <w:pStyle w:val="SourceCode"/>
        <w:ind w:left="792"/>
      </w:pPr>
      <w:r>
        <w:rPr>
          <w:rStyle w:val="VerbatimChar"/>
        </w:rPr>
        <w:t>The output should look similar to the following:</w:t>
      </w:r>
      <w:r>
        <w:br/>
      </w:r>
      <w:r>
        <w:br/>
      </w:r>
      <w:r w:rsidR="00967267">
        <w:rPr>
          <w:noProof/>
        </w:rPr>
        <w:drawing>
          <wp:inline distT="0" distB="0" distL="0" distR="0">
            <wp:extent cx="5943600" cy="3012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r>
        <w:br/>
      </w:r>
    </w:p>
    <w:p w:rsidR="00F74812" w:rsidRDefault="00494D3A" w:rsidP="00303D9E">
      <w:pPr>
        <w:pStyle w:val="StepList"/>
      </w:pPr>
      <w:r>
        <w:t>Before all the messages have been put onto the queue, in the user root window,</w:t>
      </w:r>
      <w:r w:rsidR="00967267">
        <w:t xml:space="preserve"> </w:t>
      </w:r>
      <w:r>
        <w:t xml:space="preserve">press </w:t>
      </w:r>
      <w:r w:rsidR="00967267">
        <w:t>&lt;enter&gt;</w:t>
      </w:r>
      <w:r>
        <w:t xml:space="preserve"> to add the iptables rule. This will simulate a network outage on node miqmp. There will be a short pause, then the placing of messages will resume.</w:t>
      </w:r>
    </w:p>
    <w:p w:rsidR="00F74812" w:rsidRDefault="00967267" w:rsidP="00967267">
      <w:pPr>
        <w:ind w:left="792"/>
      </w:pPr>
      <w:r>
        <w:rPr>
          <w:noProof/>
        </w:rPr>
        <w:lastRenderedPageBreak/>
        <w:drawing>
          <wp:inline distT="0" distB="0" distL="0" distR="0">
            <wp:extent cx="5943600" cy="3054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9.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rsidR="00F74812" w:rsidRDefault="00494D3A" w:rsidP="00303D9E">
      <w:pPr>
        <w:pStyle w:val="StepList"/>
      </w:pPr>
      <w:r>
        <w:t>In another window as user ibmdemo, check the status on both nodes</w:t>
      </w:r>
    </w:p>
    <w:p w:rsidR="00F74812" w:rsidRPr="00967267" w:rsidRDefault="00494D3A" w:rsidP="00967267">
      <w:pPr>
        <w:pStyle w:val="SourceCode"/>
        <w:ind w:left="1200"/>
        <w:rPr>
          <w:b/>
          <w:i/>
        </w:rPr>
      </w:pPr>
      <w:proofErr w:type="spellStart"/>
      <w:r w:rsidRPr="00967267">
        <w:rPr>
          <w:rStyle w:val="VerbatimChar"/>
          <w:b w:val="0"/>
          <w:i/>
        </w:rPr>
        <w:t>rdqmstatus</w:t>
      </w:r>
      <w:proofErr w:type="spellEnd"/>
      <w:r w:rsidRPr="00967267">
        <w:rPr>
          <w:rStyle w:val="VerbatimChar"/>
          <w:b w:val="0"/>
          <w:i/>
        </w:rPr>
        <w:t xml:space="preserve"> -m DRQM1</w:t>
      </w:r>
    </w:p>
    <w:p w:rsidR="00F74812" w:rsidRPr="00967267" w:rsidRDefault="00494D3A" w:rsidP="00967267">
      <w:pPr>
        <w:pStyle w:val="SourceCode"/>
        <w:ind w:left="1200"/>
        <w:rPr>
          <w:b/>
        </w:rPr>
      </w:pPr>
      <w:r w:rsidRPr="00967267">
        <w:rPr>
          <w:rStyle w:val="VerbatimChar"/>
          <w:b w:val="0"/>
        </w:rPr>
        <w:t xml:space="preserve">Notice on node </w:t>
      </w:r>
      <w:proofErr w:type="spellStart"/>
      <w:r w:rsidRPr="00967267">
        <w:rPr>
          <w:rStyle w:val="VerbatimChar"/>
          <w:b w:val="0"/>
        </w:rPr>
        <w:t>miqmp</w:t>
      </w:r>
      <w:proofErr w:type="spellEnd"/>
      <w:r w:rsidRPr="00967267">
        <w:rPr>
          <w:rStyle w:val="VerbatimChar"/>
          <w:b w:val="0"/>
        </w:rPr>
        <w:t>, the DR status is showing as ‘Remote unavailable’.</w:t>
      </w:r>
    </w:p>
    <w:p w:rsidR="00F74812" w:rsidRDefault="00967267" w:rsidP="00967267">
      <w:pPr>
        <w:ind w:left="1200"/>
      </w:pPr>
      <w:r>
        <w:rPr>
          <w:noProof/>
        </w:rPr>
        <w:drawing>
          <wp:inline distT="0" distB="0" distL="0" distR="0">
            <wp:extent cx="5943600" cy="20434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F74812" w:rsidRDefault="00494D3A" w:rsidP="00967267">
      <w:pPr>
        <w:ind w:left="1200"/>
      </w:pPr>
      <w:proofErr w:type="gramStart"/>
      <w:r>
        <w:t>Similarly</w:t>
      </w:r>
      <w:proofErr w:type="gramEnd"/>
      <w:r>
        <w:t xml:space="preserve"> on node miqms:</w:t>
      </w:r>
    </w:p>
    <w:p w:rsidR="00F74812" w:rsidRDefault="00F74812" w:rsidP="00967267">
      <w:pPr>
        <w:ind w:left="1200"/>
      </w:pPr>
    </w:p>
    <w:p w:rsidR="00F74812" w:rsidRDefault="00494D3A" w:rsidP="00303D9E">
      <w:pPr>
        <w:pStyle w:val="StepList"/>
      </w:pPr>
      <w:r>
        <w:t>Issuing the command again on node miqmp, when all the messages have been placed on the queue, you will notice the ‘DR out of sync data’ has changed.</w:t>
      </w:r>
    </w:p>
    <w:p w:rsidR="00F74812" w:rsidRDefault="00967267" w:rsidP="00967267">
      <w:pPr>
        <w:ind w:left="792"/>
      </w:pPr>
      <w:r>
        <w:rPr>
          <w:noProof/>
        </w:rPr>
        <w:lastRenderedPageBreak/>
        <w:drawing>
          <wp:inline distT="0" distB="0" distL="0" distR="0">
            <wp:extent cx="5943600" cy="2602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0.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rsidR="00F74812" w:rsidRDefault="00494D3A" w:rsidP="00303D9E">
      <w:pPr>
        <w:pStyle w:val="StepList"/>
      </w:pPr>
      <w:r>
        <w:t>Simulate the restoration of the network outage on node miqmp by issuing an iptables remove previous rule command. In the user root window:</w:t>
      </w:r>
    </w:p>
    <w:p w:rsidR="00F74812" w:rsidRPr="00967267" w:rsidRDefault="00494D3A" w:rsidP="00967267">
      <w:pPr>
        <w:pStyle w:val="SourceCode"/>
        <w:ind w:left="1200"/>
        <w:rPr>
          <w:b/>
          <w:i/>
        </w:rPr>
      </w:pPr>
      <w:r w:rsidRPr="00967267">
        <w:rPr>
          <w:rStyle w:val="VerbatimChar"/>
          <w:b w:val="0"/>
          <w:i/>
        </w:rPr>
        <w:t>iptables -D OUTPUT -o ens35 -j DROP</w:t>
      </w:r>
    </w:p>
    <w:p w:rsidR="00F74812" w:rsidRDefault="00494D3A" w:rsidP="00303D9E">
      <w:pPr>
        <w:pStyle w:val="StepList"/>
      </w:pPr>
      <w:r>
        <w:t>The nodes will start synchronising as soon as this happens. Immediately (before synchronisation is complete), simulate a network outage on node miqmp again.</w:t>
      </w:r>
    </w:p>
    <w:p w:rsidR="00F74812" w:rsidRPr="00967267" w:rsidRDefault="00494D3A" w:rsidP="00967267">
      <w:pPr>
        <w:pStyle w:val="SourceCode"/>
        <w:ind w:left="1200"/>
        <w:rPr>
          <w:b/>
          <w:i/>
        </w:rPr>
      </w:pPr>
      <w:r w:rsidRPr="00967267">
        <w:rPr>
          <w:rStyle w:val="VerbatimChar"/>
          <w:b w:val="0"/>
          <w:i/>
        </w:rPr>
        <w:t>iptables -I OUTPUT -o ens35 -j DROP</w:t>
      </w:r>
    </w:p>
    <w:p w:rsidR="00F74812" w:rsidRDefault="00494D3A" w:rsidP="00303D9E">
      <w:pPr>
        <w:pStyle w:val="StepList"/>
      </w:pPr>
      <w:r>
        <w:t>Checking the status on both nodes immediately before switching off the network will look similar to the following:</w:t>
      </w:r>
    </w:p>
    <w:p w:rsidR="00F74812" w:rsidRPr="00967267" w:rsidRDefault="00494D3A" w:rsidP="00967267">
      <w:pPr>
        <w:pStyle w:val="SourceCode"/>
        <w:ind w:left="1200"/>
        <w:rPr>
          <w:b/>
          <w:i/>
        </w:rPr>
      </w:pPr>
      <w:proofErr w:type="spellStart"/>
      <w:r w:rsidRPr="00967267">
        <w:rPr>
          <w:rStyle w:val="VerbatimChar"/>
          <w:b w:val="0"/>
          <w:i/>
        </w:rPr>
        <w:t>rdqmstatus</w:t>
      </w:r>
      <w:proofErr w:type="spellEnd"/>
      <w:r w:rsidRPr="00967267">
        <w:rPr>
          <w:rStyle w:val="VerbatimChar"/>
          <w:b w:val="0"/>
          <w:i/>
        </w:rPr>
        <w:t xml:space="preserve"> -m DRQM1</w:t>
      </w:r>
    </w:p>
    <w:p w:rsidR="00F74812" w:rsidRDefault="00185C21" w:rsidP="00185C21">
      <w:pPr>
        <w:ind w:left="792"/>
      </w:pPr>
      <w:r>
        <w:rPr>
          <w:noProof/>
        </w:rPr>
        <w:drawing>
          <wp:inline distT="0" distB="0" distL="0" distR="0">
            <wp:extent cx="5943600" cy="21367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inline>
        </w:drawing>
      </w:r>
    </w:p>
    <w:p w:rsidR="00F74812" w:rsidRDefault="00185C21" w:rsidP="00185C21">
      <w:pPr>
        <w:ind w:left="792"/>
      </w:pPr>
      <w:r>
        <w:rPr>
          <w:noProof/>
        </w:rPr>
        <w:lastRenderedPageBreak/>
        <w:drawing>
          <wp:inline distT="0" distB="0" distL="0" distR="0">
            <wp:extent cx="5943600" cy="2005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inline>
        </w:drawing>
      </w:r>
    </w:p>
    <w:p w:rsidR="00F74812" w:rsidRDefault="00494D3A" w:rsidP="00967267">
      <w:pPr>
        <w:pStyle w:val="StepList"/>
      </w:pPr>
      <w:r>
        <w:t>When the network is detected to have failed again, the status on the primary node, miqmp goes back to ‘Remote unavailable’.</w:t>
      </w:r>
    </w:p>
    <w:p w:rsidR="00F74812" w:rsidRDefault="00185C21" w:rsidP="00185C21">
      <w:pPr>
        <w:ind w:left="792"/>
      </w:pPr>
      <w:r>
        <w:rPr>
          <w:noProof/>
        </w:rPr>
        <w:drawing>
          <wp:inline distT="0" distB="0" distL="0" distR="0">
            <wp:extent cx="5943600" cy="2043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F74812" w:rsidRDefault="00494D3A" w:rsidP="00967267">
      <w:pPr>
        <w:pStyle w:val="StepListContno"/>
      </w:pPr>
      <w:r>
        <w:t>The status on the secondary node, miqms is ‘Inconsistent’.</w:t>
      </w:r>
    </w:p>
    <w:p w:rsidR="00F74812" w:rsidRDefault="00967267" w:rsidP="00967267">
      <w:pPr>
        <w:ind w:left="792"/>
      </w:pPr>
      <w:r>
        <w:rPr>
          <w:noProof/>
        </w:rPr>
        <w:drawing>
          <wp:inline distT="0" distB="0" distL="0" distR="0">
            <wp:extent cx="5943600" cy="2005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inline>
        </w:drawing>
      </w:r>
    </w:p>
    <w:p w:rsidR="00F74812" w:rsidRDefault="00494D3A" w:rsidP="00967267">
      <w:pPr>
        <w:pStyle w:val="StepListContno"/>
      </w:pPr>
      <w:r>
        <w:t>There is also an indication of the amount of data that is out of synchronisation on both nodes.</w:t>
      </w:r>
    </w:p>
    <w:p w:rsidR="001C43F8" w:rsidRDefault="00494D3A" w:rsidP="001C43F8">
      <w:pPr>
        <w:pStyle w:val="Heading3"/>
      </w:pPr>
      <w:r>
        <w:lastRenderedPageBreak/>
        <w:t>Revert to a snapshot</w:t>
      </w:r>
    </w:p>
    <w:p w:rsidR="00F74812" w:rsidRDefault="00494D3A" w:rsidP="001C43F8">
      <w:pPr>
        <w:pStyle w:val="BodyText"/>
      </w:pPr>
      <w:r>
        <w:t>You will now see how the secondary instance reverts to its snapshot and the queue manager data. Note any updates that have happened since the original network failure will however be lost.</w:t>
      </w:r>
    </w:p>
    <w:p w:rsidR="00F74812" w:rsidRDefault="00494D3A" w:rsidP="00D55AC6">
      <w:pPr>
        <w:pStyle w:val="StepList"/>
        <w:numPr>
          <w:ilvl w:val="0"/>
          <w:numId w:val="30"/>
        </w:numPr>
      </w:pPr>
      <w:r>
        <w:t>The assumption now is that the Primary node is no longer usable, so the replication node must be made the new Primary instance. Designate miqms as the primary instance:</w:t>
      </w:r>
    </w:p>
    <w:p w:rsidR="00F74812" w:rsidRPr="00A606C2" w:rsidRDefault="00494D3A" w:rsidP="00CE205E">
      <w:pPr>
        <w:pStyle w:val="SourceCode"/>
        <w:ind w:left="1200"/>
        <w:rPr>
          <w:b/>
          <w:i/>
        </w:rPr>
      </w:pPr>
      <w:proofErr w:type="spellStart"/>
      <w:r w:rsidRPr="00A606C2">
        <w:rPr>
          <w:rStyle w:val="VerbatimChar"/>
          <w:b w:val="0"/>
          <w:i/>
        </w:rPr>
        <w:t>rdqmdr</w:t>
      </w:r>
      <w:proofErr w:type="spellEnd"/>
      <w:r w:rsidRPr="00A606C2">
        <w:rPr>
          <w:rStyle w:val="VerbatimChar"/>
          <w:b w:val="0"/>
          <w:i/>
        </w:rPr>
        <w:t xml:space="preserve"> -m DRQM1 -p</w:t>
      </w:r>
    </w:p>
    <w:p w:rsidR="00F74812" w:rsidRDefault="00494D3A" w:rsidP="00A606C2">
      <w:pPr>
        <w:pStyle w:val="StepList"/>
      </w:pPr>
      <w:r>
        <w:t>Due to its former ‘Inconsistent’ state, miqms will revert to a snapshot. Check the status to confirm this.</w:t>
      </w:r>
    </w:p>
    <w:p w:rsidR="00F74812" w:rsidRPr="00A606C2" w:rsidRDefault="00494D3A" w:rsidP="00A606C2">
      <w:pPr>
        <w:pStyle w:val="SourceCode"/>
        <w:ind w:left="1200"/>
        <w:rPr>
          <w:b/>
          <w:i/>
        </w:rPr>
      </w:pPr>
      <w:proofErr w:type="spellStart"/>
      <w:r w:rsidRPr="00A606C2">
        <w:rPr>
          <w:rStyle w:val="VerbatimChar"/>
          <w:b w:val="0"/>
          <w:i/>
        </w:rPr>
        <w:t>rdqmstatus</w:t>
      </w:r>
      <w:proofErr w:type="spellEnd"/>
      <w:r w:rsidRPr="00A606C2">
        <w:rPr>
          <w:rStyle w:val="VerbatimChar"/>
          <w:b w:val="0"/>
          <w:i/>
        </w:rPr>
        <w:t xml:space="preserve"> -m DRQM1</w:t>
      </w:r>
    </w:p>
    <w:p w:rsidR="00F74812" w:rsidRDefault="00494D3A" w:rsidP="00A606C2">
      <w:pPr>
        <w:ind w:left="1200"/>
      </w:pPr>
      <w:r>
        <w:t>The output should look like the following:</w:t>
      </w:r>
    </w:p>
    <w:p w:rsidR="00F74812" w:rsidRDefault="00494D3A" w:rsidP="00A606C2">
      <w:pPr>
        <w:pStyle w:val="StepList"/>
      </w:pPr>
      <w:r>
        <w:t xml:space="preserve">When node </w:t>
      </w:r>
      <w:proofErr w:type="spellStart"/>
      <w:r>
        <w:t>miqms</w:t>
      </w:r>
      <w:proofErr w:type="spellEnd"/>
      <w:r>
        <w:t xml:space="preserve"> has completed reverting to the snapshot. Checking the status again.</w:t>
      </w:r>
    </w:p>
    <w:p w:rsidR="00F74812" w:rsidRPr="00A606C2" w:rsidRDefault="00494D3A" w:rsidP="00A606C2">
      <w:pPr>
        <w:pStyle w:val="SourceCode"/>
        <w:ind w:left="1200"/>
        <w:rPr>
          <w:b/>
          <w:i/>
        </w:rPr>
      </w:pPr>
      <w:proofErr w:type="spellStart"/>
      <w:r w:rsidRPr="00A606C2">
        <w:rPr>
          <w:rStyle w:val="VerbatimChar"/>
          <w:b w:val="0"/>
          <w:i/>
        </w:rPr>
        <w:t>rdqmstatus</w:t>
      </w:r>
      <w:proofErr w:type="spellEnd"/>
      <w:r w:rsidRPr="00A606C2">
        <w:rPr>
          <w:rStyle w:val="VerbatimChar"/>
          <w:b w:val="0"/>
          <w:i/>
        </w:rPr>
        <w:t xml:space="preserve"> -m DRQM1</w:t>
      </w:r>
    </w:p>
    <w:p w:rsidR="00F74812" w:rsidRDefault="00494D3A" w:rsidP="00A606C2">
      <w:pPr>
        <w:pStyle w:val="StepListContno"/>
      </w:pPr>
      <w:r>
        <w:t>should look similar to the following:</w:t>
      </w:r>
    </w:p>
    <w:p w:rsidR="00F74812" w:rsidRDefault="00A606C2" w:rsidP="00A606C2">
      <w:pPr>
        <w:ind w:left="792"/>
      </w:pPr>
      <w:r>
        <w:rPr>
          <w:noProof/>
        </w:rPr>
        <w:drawing>
          <wp:inline distT="0" distB="0" distL="0" distR="0" wp14:anchorId="16448BAA" wp14:editId="5EAEBFDD">
            <wp:extent cx="5943600" cy="2186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p>
    <w:p w:rsidR="00F74812" w:rsidRDefault="00494D3A" w:rsidP="00A606C2">
      <w:pPr>
        <w:pStyle w:val="StepListContno"/>
      </w:pPr>
      <w:r>
        <w:t>Notice the status indicates the queue manager ‘Ended unexpectedly", and there is data that is out of synchronisation.</w:t>
      </w:r>
    </w:p>
    <w:p w:rsidR="00A606C2" w:rsidRDefault="00494D3A" w:rsidP="00A606C2">
      <w:pPr>
        <w:pStyle w:val="StepListContno"/>
      </w:pPr>
      <w:r>
        <w:t xml:space="preserve">As this situation would have occurred as a result of a possible failure of the Primary node, in reality you would go through the process described earlier to ‘Add the new Primary node into the DR configuration’. </w:t>
      </w:r>
    </w:p>
    <w:p w:rsidR="00A606C2" w:rsidRDefault="00494D3A" w:rsidP="00A606C2">
      <w:pPr>
        <w:pStyle w:val="StepListContno"/>
      </w:pPr>
      <w:r>
        <w:t xml:space="preserve">Once the new Primary node was part of the DR configuration again, you would follow the steps to ‘Restore the original DR configuration’ of the Primary node being the primary instance of the queue manager. </w:t>
      </w:r>
    </w:p>
    <w:p w:rsidR="00A606C2" w:rsidRDefault="00494D3A" w:rsidP="00A606C2">
      <w:pPr>
        <w:pStyle w:val="StepListContno"/>
      </w:pPr>
      <w:r>
        <w:lastRenderedPageBreak/>
        <w:t>Here you will simulate something similar. You will start the queue manager on node miqms. You will delete the queue manager on node miqmp, and go through the latter of the above again, to show some additional screens not seen previously.</w:t>
      </w:r>
    </w:p>
    <w:p w:rsidR="00F74812" w:rsidRDefault="00494D3A" w:rsidP="00A606C2">
      <w:pPr>
        <w:pStyle w:val="StepList"/>
      </w:pPr>
      <w:r>
        <w:t>Start the queue manager on node miqm2, which is now the primary instance.</w:t>
      </w:r>
    </w:p>
    <w:p w:rsidR="00F74812" w:rsidRPr="00A606C2" w:rsidRDefault="00494D3A" w:rsidP="00A606C2">
      <w:pPr>
        <w:pStyle w:val="SourceCode"/>
        <w:ind w:left="1200"/>
        <w:rPr>
          <w:b/>
          <w:i/>
        </w:rPr>
      </w:pPr>
      <w:proofErr w:type="spellStart"/>
      <w:r w:rsidRPr="00A606C2">
        <w:rPr>
          <w:rStyle w:val="VerbatimChar"/>
          <w:b w:val="0"/>
          <w:i/>
        </w:rPr>
        <w:t>strmqm</w:t>
      </w:r>
      <w:proofErr w:type="spellEnd"/>
      <w:r w:rsidRPr="00A606C2">
        <w:rPr>
          <w:rStyle w:val="VerbatimChar"/>
          <w:b w:val="0"/>
          <w:i/>
        </w:rPr>
        <w:t xml:space="preserve"> DRQM1</w:t>
      </w:r>
    </w:p>
    <w:p w:rsidR="00F74812" w:rsidRDefault="00A606C2" w:rsidP="00856B2F">
      <w:pPr>
        <w:ind w:left="1200"/>
      </w:pPr>
      <w:r>
        <w:rPr>
          <w:noProof/>
        </w:rPr>
        <w:drawing>
          <wp:inline distT="0" distB="0" distL="0" distR="0">
            <wp:extent cx="5943600" cy="24364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7.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F74812" w:rsidRDefault="00494D3A" w:rsidP="00A606C2">
      <w:pPr>
        <w:pStyle w:val="StepList"/>
      </w:pPr>
      <w:r>
        <w:t>Confirm the queue manager on node miqms is running as the primary instance by checking the status.</w:t>
      </w:r>
    </w:p>
    <w:p w:rsidR="00F74812" w:rsidRPr="00A606C2" w:rsidRDefault="00494D3A" w:rsidP="00A606C2">
      <w:pPr>
        <w:pStyle w:val="SourceCode"/>
        <w:ind w:left="1200"/>
        <w:rPr>
          <w:b/>
          <w:i/>
        </w:rPr>
      </w:pPr>
      <w:proofErr w:type="spellStart"/>
      <w:r w:rsidRPr="00A606C2">
        <w:rPr>
          <w:rStyle w:val="VerbatimChar"/>
          <w:b w:val="0"/>
          <w:i/>
        </w:rPr>
        <w:t>rdqmstatus</w:t>
      </w:r>
      <w:proofErr w:type="spellEnd"/>
      <w:r w:rsidRPr="00A606C2">
        <w:rPr>
          <w:rStyle w:val="VerbatimChar"/>
          <w:b w:val="0"/>
          <w:i/>
        </w:rPr>
        <w:t xml:space="preserve"> -m DRQM1</w:t>
      </w:r>
    </w:p>
    <w:p w:rsidR="00F74812" w:rsidRDefault="00A606C2" w:rsidP="00A606C2">
      <w:pPr>
        <w:ind w:left="1200"/>
      </w:pPr>
      <w:r>
        <w:rPr>
          <w:noProof/>
        </w:rPr>
        <w:drawing>
          <wp:inline distT="0" distB="0" distL="0" distR="0">
            <wp:extent cx="5689328" cy="1818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8.png"/>
                    <pic:cNvPicPr/>
                  </pic:nvPicPr>
                  <pic:blipFill>
                    <a:blip r:embed="rId62">
                      <a:extLst>
                        <a:ext uri="{28A0092B-C50C-407E-A947-70E740481C1C}">
                          <a14:useLocalDpi xmlns:a14="http://schemas.microsoft.com/office/drawing/2010/main" val="0"/>
                        </a:ext>
                      </a:extLst>
                    </a:blip>
                    <a:stretch>
                      <a:fillRect/>
                    </a:stretch>
                  </pic:blipFill>
                  <pic:spPr>
                    <a:xfrm>
                      <a:off x="0" y="0"/>
                      <a:ext cx="5708041" cy="1824622"/>
                    </a:xfrm>
                    <a:prstGeom prst="rect">
                      <a:avLst/>
                    </a:prstGeom>
                  </pic:spPr>
                </pic:pic>
              </a:graphicData>
            </a:graphic>
          </wp:inline>
        </w:drawing>
      </w:r>
    </w:p>
    <w:p w:rsidR="00F74812" w:rsidRDefault="00494D3A" w:rsidP="00A606C2">
      <w:pPr>
        <w:ind w:left="1200"/>
      </w:pPr>
      <w:r>
        <w:t>Notice that as a result of reverting to a snapshot there is data out of synchronisation.</w:t>
      </w:r>
    </w:p>
    <w:p w:rsidR="00F74812" w:rsidRDefault="00494D3A" w:rsidP="00A606C2">
      <w:pPr>
        <w:pStyle w:val="StepList"/>
      </w:pPr>
      <w:r>
        <w:t>‘Simulate’ the replacement of node miqmp. On node miqmp, in the user ibmdemo window stop the queue manager:</w:t>
      </w:r>
    </w:p>
    <w:p w:rsidR="00F74812" w:rsidRPr="00A606C2" w:rsidRDefault="00494D3A" w:rsidP="00A606C2">
      <w:pPr>
        <w:pStyle w:val="SourceCode"/>
        <w:ind w:left="1200"/>
        <w:rPr>
          <w:b/>
          <w:i/>
        </w:rPr>
      </w:pPr>
      <w:proofErr w:type="spellStart"/>
      <w:r w:rsidRPr="00A606C2">
        <w:rPr>
          <w:rStyle w:val="VerbatimChar"/>
          <w:b w:val="0"/>
          <w:i/>
        </w:rPr>
        <w:t>endmqm</w:t>
      </w:r>
      <w:proofErr w:type="spellEnd"/>
      <w:r w:rsidRPr="00A606C2">
        <w:rPr>
          <w:rStyle w:val="VerbatimChar"/>
          <w:b w:val="0"/>
          <w:i/>
        </w:rPr>
        <w:t xml:space="preserve"> DRQM1</w:t>
      </w:r>
    </w:p>
    <w:p w:rsidR="00F74812" w:rsidRDefault="00A606C2" w:rsidP="00A606C2">
      <w:pPr>
        <w:ind w:left="1200"/>
      </w:pPr>
      <w:r>
        <w:rPr>
          <w:noProof/>
        </w:rPr>
        <w:lastRenderedPageBreak/>
        <w:drawing>
          <wp:inline distT="0" distB="0" distL="0" distR="0">
            <wp:extent cx="5303520" cy="269878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png"/>
                    <pic:cNvPicPr/>
                  </pic:nvPicPr>
                  <pic:blipFill>
                    <a:blip r:embed="rId63">
                      <a:extLst>
                        <a:ext uri="{28A0092B-C50C-407E-A947-70E740481C1C}">
                          <a14:useLocalDpi xmlns:a14="http://schemas.microsoft.com/office/drawing/2010/main" val="0"/>
                        </a:ext>
                      </a:extLst>
                    </a:blip>
                    <a:stretch>
                      <a:fillRect/>
                    </a:stretch>
                  </pic:blipFill>
                  <pic:spPr>
                    <a:xfrm>
                      <a:off x="0" y="0"/>
                      <a:ext cx="5331461" cy="2713007"/>
                    </a:xfrm>
                    <a:prstGeom prst="rect">
                      <a:avLst/>
                    </a:prstGeom>
                  </pic:spPr>
                </pic:pic>
              </a:graphicData>
            </a:graphic>
          </wp:inline>
        </w:drawing>
      </w:r>
    </w:p>
    <w:p w:rsidR="00F74812" w:rsidRDefault="00494D3A" w:rsidP="00A606C2">
      <w:pPr>
        <w:pStyle w:val="StepList"/>
      </w:pPr>
      <w:r>
        <w:t>Confirm the queue manager on node miqmp ended normally by checking the status</w:t>
      </w:r>
    </w:p>
    <w:p w:rsidR="00F74812" w:rsidRPr="00A606C2" w:rsidRDefault="00494D3A" w:rsidP="00A606C2">
      <w:pPr>
        <w:pStyle w:val="SourceCode"/>
        <w:ind w:left="1200"/>
        <w:rPr>
          <w:b/>
          <w:i/>
        </w:rPr>
      </w:pPr>
      <w:proofErr w:type="spellStart"/>
      <w:r w:rsidRPr="00A606C2">
        <w:rPr>
          <w:rStyle w:val="VerbatimChar"/>
          <w:b w:val="0"/>
          <w:i/>
        </w:rPr>
        <w:t>rdqmstatus</w:t>
      </w:r>
      <w:proofErr w:type="spellEnd"/>
      <w:r w:rsidRPr="00A606C2">
        <w:rPr>
          <w:rStyle w:val="VerbatimChar"/>
          <w:b w:val="0"/>
          <w:i/>
        </w:rPr>
        <w:t xml:space="preserve"> -m DRQM1</w:t>
      </w:r>
    </w:p>
    <w:p w:rsidR="00F74812" w:rsidRDefault="00A606C2" w:rsidP="00A606C2">
      <w:pPr>
        <w:ind w:left="1200"/>
      </w:pPr>
      <w:r>
        <w:rPr>
          <w:noProof/>
        </w:rPr>
        <w:drawing>
          <wp:inline distT="0" distB="0" distL="0" distR="0">
            <wp:extent cx="5262880" cy="19246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0.png"/>
                    <pic:cNvPicPr/>
                  </pic:nvPicPr>
                  <pic:blipFill>
                    <a:blip r:embed="rId64">
                      <a:extLst>
                        <a:ext uri="{28A0092B-C50C-407E-A947-70E740481C1C}">
                          <a14:useLocalDpi xmlns:a14="http://schemas.microsoft.com/office/drawing/2010/main" val="0"/>
                        </a:ext>
                      </a:extLst>
                    </a:blip>
                    <a:stretch>
                      <a:fillRect/>
                    </a:stretch>
                  </pic:blipFill>
                  <pic:spPr>
                    <a:xfrm>
                      <a:off x="0" y="0"/>
                      <a:ext cx="5301686" cy="1938854"/>
                    </a:xfrm>
                    <a:prstGeom prst="rect">
                      <a:avLst/>
                    </a:prstGeom>
                  </pic:spPr>
                </pic:pic>
              </a:graphicData>
            </a:graphic>
          </wp:inline>
        </w:drawing>
      </w:r>
    </w:p>
    <w:p w:rsidR="00F74812" w:rsidRDefault="00494D3A" w:rsidP="00A606C2">
      <w:pPr>
        <w:pStyle w:val="StepList"/>
      </w:pPr>
      <w:r>
        <w:t>Delete the queue manager on node miqmp.</w:t>
      </w:r>
    </w:p>
    <w:p w:rsidR="00F74812" w:rsidRPr="00A606C2" w:rsidRDefault="00494D3A" w:rsidP="00A606C2">
      <w:pPr>
        <w:pStyle w:val="SourceCode"/>
        <w:ind w:left="1200"/>
        <w:rPr>
          <w:b/>
          <w:i/>
        </w:rPr>
      </w:pPr>
      <w:proofErr w:type="spellStart"/>
      <w:r w:rsidRPr="00A606C2">
        <w:rPr>
          <w:rStyle w:val="VerbatimChar"/>
          <w:b w:val="0"/>
          <w:i/>
        </w:rPr>
        <w:t>dltmqm</w:t>
      </w:r>
      <w:proofErr w:type="spellEnd"/>
      <w:r w:rsidRPr="00A606C2">
        <w:rPr>
          <w:rStyle w:val="VerbatimChar"/>
          <w:b w:val="0"/>
          <w:i/>
        </w:rPr>
        <w:t xml:space="preserve"> DRQM1</w:t>
      </w:r>
    </w:p>
    <w:p w:rsidR="00F74812" w:rsidRDefault="00A606C2" w:rsidP="00A606C2">
      <w:pPr>
        <w:ind w:left="1200"/>
      </w:pPr>
      <w:r>
        <w:rPr>
          <w:noProof/>
        </w:rPr>
        <w:drawing>
          <wp:inline distT="0" distB="0" distL="0" distR="0">
            <wp:extent cx="5171440" cy="1233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1.png"/>
                    <pic:cNvPicPr/>
                  </pic:nvPicPr>
                  <pic:blipFill>
                    <a:blip r:embed="rId65">
                      <a:extLst>
                        <a:ext uri="{28A0092B-C50C-407E-A947-70E740481C1C}">
                          <a14:useLocalDpi xmlns:a14="http://schemas.microsoft.com/office/drawing/2010/main" val="0"/>
                        </a:ext>
                      </a:extLst>
                    </a:blip>
                    <a:stretch>
                      <a:fillRect/>
                    </a:stretch>
                  </pic:blipFill>
                  <pic:spPr>
                    <a:xfrm>
                      <a:off x="0" y="0"/>
                      <a:ext cx="5217431" cy="1244157"/>
                    </a:xfrm>
                    <a:prstGeom prst="rect">
                      <a:avLst/>
                    </a:prstGeom>
                  </pic:spPr>
                </pic:pic>
              </a:graphicData>
            </a:graphic>
          </wp:inline>
        </w:drawing>
      </w:r>
    </w:p>
    <w:p w:rsidR="00F74812" w:rsidRDefault="00494D3A" w:rsidP="00A606C2">
      <w:pPr>
        <w:pStyle w:val="StepList"/>
      </w:pPr>
      <w:r>
        <w:t>On node miqmp, as user root restart the network interface.</w:t>
      </w:r>
    </w:p>
    <w:p w:rsidR="00F74812" w:rsidRPr="00A606C2" w:rsidRDefault="00494D3A" w:rsidP="00A606C2">
      <w:pPr>
        <w:pStyle w:val="SourceCode"/>
        <w:ind w:left="1200"/>
        <w:rPr>
          <w:b/>
          <w:i/>
        </w:rPr>
      </w:pPr>
      <w:r w:rsidRPr="00A606C2">
        <w:rPr>
          <w:rStyle w:val="VerbatimChar"/>
          <w:b w:val="0"/>
          <w:i/>
        </w:rPr>
        <w:t>iptables -D OUTPUT -o ens35 -j DROP</w:t>
      </w:r>
    </w:p>
    <w:p w:rsidR="00F74812" w:rsidRDefault="00494D3A" w:rsidP="00A606C2">
      <w:pPr>
        <w:pStyle w:val="StepList"/>
      </w:pPr>
      <w:r>
        <w:lastRenderedPageBreak/>
        <w:t>On node miqms, enter the command to determine the command needed to recreate the queue manager on node miqmp.</w:t>
      </w:r>
    </w:p>
    <w:p w:rsidR="00F74812" w:rsidRPr="00A606C2" w:rsidRDefault="00494D3A" w:rsidP="00A606C2">
      <w:pPr>
        <w:pStyle w:val="SourceCode"/>
        <w:ind w:left="1200"/>
        <w:rPr>
          <w:b/>
          <w:i/>
        </w:rPr>
      </w:pPr>
      <w:proofErr w:type="spellStart"/>
      <w:r w:rsidRPr="00A606C2">
        <w:rPr>
          <w:rStyle w:val="VerbatimChar"/>
          <w:b w:val="0"/>
          <w:i/>
        </w:rPr>
        <w:t>rdqmdr</w:t>
      </w:r>
      <w:proofErr w:type="spellEnd"/>
      <w:r w:rsidRPr="00A606C2">
        <w:rPr>
          <w:rStyle w:val="VerbatimChar"/>
          <w:b w:val="0"/>
          <w:i/>
        </w:rPr>
        <w:t xml:space="preserve"> -m DRQM1 -d</w:t>
      </w:r>
    </w:p>
    <w:p w:rsidR="00F74812" w:rsidRDefault="00A606C2" w:rsidP="00A606C2">
      <w:pPr>
        <w:ind w:left="1200"/>
      </w:pPr>
      <w:r>
        <w:rPr>
          <w:noProof/>
        </w:rPr>
        <w:drawing>
          <wp:inline distT="0" distB="0" distL="0" distR="0">
            <wp:extent cx="5140960" cy="110948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2.png"/>
                    <pic:cNvPicPr/>
                  </pic:nvPicPr>
                  <pic:blipFill>
                    <a:blip r:embed="rId66">
                      <a:extLst>
                        <a:ext uri="{28A0092B-C50C-407E-A947-70E740481C1C}">
                          <a14:useLocalDpi xmlns:a14="http://schemas.microsoft.com/office/drawing/2010/main" val="0"/>
                        </a:ext>
                      </a:extLst>
                    </a:blip>
                    <a:stretch>
                      <a:fillRect/>
                    </a:stretch>
                  </pic:blipFill>
                  <pic:spPr>
                    <a:xfrm>
                      <a:off x="0" y="0"/>
                      <a:ext cx="5214051" cy="1125255"/>
                    </a:xfrm>
                    <a:prstGeom prst="rect">
                      <a:avLst/>
                    </a:prstGeom>
                  </pic:spPr>
                </pic:pic>
              </a:graphicData>
            </a:graphic>
          </wp:inline>
        </w:drawing>
      </w:r>
    </w:p>
    <w:p w:rsidR="00F74812" w:rsidRDefault="00494D3A" w:rsidP="00A606C2">
      <w:pPr>
        <w:pStyle w:val="StepList"/>
      </w:pPr>
      <w:r>
        <w:t>On node miqmp, as user root issue the command to recreate the queue manager:</w:t>
      </w:r>
    </w:p>
    <w:p w:rsidR="00F74812" w:rsidRPr="00A606C2" w:rsidRDefault="00494D3A" w:rsidP="00A606C2">
      <w:pPr>
        <w:pStyle w:val="SourceCode"/>
        <w:ind w:left="1200"/>
        <w:rPr>
          <w:b/>
          <w:i/>
        </w:rPr>
      </w:pPr>
      <w:proofErr w:type="spellStart"/>
      <w:r w:rsidRPr="00A606C2">
        <w:rPr>
          <w:rStyle w:val="VerbatimChar"/>
          <w:b w:val="0"/>
          <w:i/>
        </w:rPr>
        <w:t>crtmqm</w:t>
      </w:r>
      <w:proofErr w:type="spellEnd"/>
      <w:r w:rsidRPr="00A606C2">
        <w:rPr>
          <w:rStyle w:val="VerbatimChar"/>
          <w:b w:val="0"/>
          <w:i/>
        </w:rPr>
        <w:t xml:space="preserve"> -</w:t>
      </w:r>
      <w:proofErr w:type="spellStart"/>
      <w:r w:rsidRPr="00A606C2">
        <w:rPr>
          <w:rStyle w:val="VerbatimChar"/>
          <w:b w:val="0"/>
          <w:i/>
        </w:rPr>
        <w:t>rr</w:t>
      </w:r>
      <w:proofErr w:type="spellEnd"/>
      <w:r w:rsidRPr="00A606C2">
        <w:rPr>
          <w:rStyle w:val="VerbatimChar"/>
          <w:b w:val="0"/>
          <w:i/>
        </w:rPr>
        <w:t xml:space="preserve"> s -</w:t>
      </w:r>
      <w:proofErr w:type="spellStart"/>
      <w:r w:rsidRPr="00A606C2">
        <w:rPr>
          <w:rStyle w:val="VerbatimChar"/>
          <w:b w:val="0"/>
          <w:i/>
        </w:rPr>
        <w:t>rl</w:t>
      </w:r>
      <w:proofErr w:type="spellEnd"/>
      <w:r w:rsidRPr="00A606C2">
        <w:rPr>
          <w:rStyle w:val="VerbatimChar"/>
          <w:b w:val="0"/>
          <w:i/>
        </w:rPr>
        <w:t xml:space="preserve"> 10.0.4.1 -ri 10.0.4.2 -rn host-2 -rp 7001 DRQM1</w:t>
      </w:r>
    </w:p>
    <w:p w:rsidR="00F74812" w:rsidRDefault="00A606C2" w:rsidP="00A606C2">
      <w:pPr>
        <w:ind w:left="1200"/>
      </w:pPr>
      <w:r>
        <w:rPr>
          <w:noProof/>
        </w:rPr>
        <w:drawing>
          <wp:inline distT="0" distB="0" distL="0" distR="0">
            <wp:extent cx="5334000" cy="12679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3.png"/>
                    <pic:cNvPicPr/>
                  </pic:nvPicPr>
                  <pic:blipFill>
                    <a:blip r:embed="rId67">
                      <a:extLst>
                        <a:ext uri="{28A0092B-C50C-407E-A947-70E740481C1C}">
                          <a14:useLocalDpi xmlns:a14="http://schemas.microsoft.com/office/drawing/2010/main" val="0"/>
                        </a:ext>
                      </a:extLst>
                    </a:blip>
                    <a:stretch>
                      <a:fillRect/>
                    </a:stretch>
                  </pic:blipFill>
                  <pic:spPr>
                    <a:xfrm>
                      <a:off x="0" y="0"/>
                      <a:ext cx="5387931" cy="1280785"/>
                    </a:xfrm>
                    <a:prstGeom prst="rect">
                      <a:avLst/>
                    </a:prstGeom>
                  </pic:spPr>
                </pic:pic>
              </a:graphicData>
            </a:graphic>
          </wp:inline>
        </w:drawing>
      </w:r>
    </w:p>
    <w:p w:rsidR="00F74812" w:rsidRDefault="00494D3A" w:rsidP="00A606C2">
      <w:pPr>
        <w:pStyle w:val="StepList"/>
      </w:pPr>
      <w:r>
        <w:t>Check the status on both nodes:</w:t>
      </w:r>
    </w:p>
    <w:p w:rsidR="00F74812" w:rsidRPr="00A606C2" w:rsidRDefault="00494D3A" w:rsidP="00A606C2">
      <w:pPr>
        <w:pStyle w:val="SourceCode"/>
        <w:ind w:left="1200"/>
        <w:rPr>
          <w:b/>
          <w:i/>
        </w:rPr>
      </w:pPr>
      <w:proofErr w:type="spellStart"/>
      <w:r w:rsidRPr="00A606C2">
        <w:rPr>
          <w:rStyle w:val="VerbatimChar"/>
          <w:b w:val="0"/>
          <w:i/>
        </w:rPr>
        <w:t>rdqmstatus</w:t>
      </w:r>
      <w:proofErr w:type="spellEnd"/>
      <w:r w:rsidRPr="00A606C2">
        <w:rPr>
          <w:rStyle w:val="VerbatimChar"/>
          <w:b w:val="0"/>
          <w:i/>
        </w:rPr>
        <w:t xml:space="preserve"> -m DRQM1</w:t>
      </w:r>
    </w:p>
    <w:p w:rsidR="00F74812" w:rsidRDefault="00494D3A" w:rsidP="00A606C2">
      <w:pPr>
        <w:ind w:left="1200"/>
      </w:pPr>
      <w:r>
        <w:t xml:space="preserve">On </w:t>
      </w:r>
      <w:proofErr w:type="spellStart"/>
      <w:r>
        <w:t>miqmp</w:t>
      </w:r>
      <w:proofErr w:type="spellEnd"/>
      <w:r>
        <w:t>:</w:t>
      </w:r>
    </w:p>
    <w:p w:rsidR="00F74812" w:rsidRDefault="00A606C2" w:rsidP="00A606C2">
      <w:pPr>
        <w:ind w:left="1200"/>
      </w:pPr>
      <w:r>
        <w:rPr>
          <w:noProof/>
        </w:rPr>
        <w:drawing>
          <wp:inline distT="0" distB="0" distL="0" distR="0">
            <wp:extent cx="5385352" cy="1960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4.png"/>
                    <pic:cNvPicPr/>
                  </pic:nvPicPr>
                  <pic:blipFill>
                    <a:blip r:embed="rId68">
                      <a:extLst>
                        <a:ext uri="{28A0092B-C50C-407E-A947-70E740481C1C}">
                          <a14:useLocalDpi xmlns:a14="http://schemas.microsoft.com/office/drawing/2010/main" val="0"/>
                        </a:ext>
                      </a:extLst>
                    </a:blip>
                    <a:stretch>
                      <a:fillRect/>
                    </a:stretch>
                  </pic:blipFill>
                  <pic:spPr>
                    <a:xfrm>
                      <a:off x="0" y="0"/>
                      <a:ext cx="5423469" cy="1974119"/>
                    </a:xfrm>
                    <a:prstGeom prst="rect">
                      <a:avLst/>
                    </a:prstGeom>
                  </pic:spPr>
                </pic:pic>
              </a:graphicData>
            </a:graphic>
          </wp:inline>
        </w:drawing>
      </w:r>
    </w:p>
    <w:p w:rsidR="00F74812" w:rsidRDefault="00494D3A" w:rsidP="00A606C2">
      <w:pPr>
        <w:ind w:left="1200"/>
      </w:pPr>
      <w:r>
        <w:t xml:space="preserve">On </w:t>
      </w:r>
      <w:proofErr w:type="spellStart"/>
      <w:r>
        <w:t>miqms</w:t>
      </w:r>
      <w:proofErr w:type="spellEnd"/>
      <w:r>
        <w:t>:</w:t>
      </w:r>
    </w:p>
    <w:p w:rsidR="00F74812" w:rsidRDefault="00A606C2" w:rsidP="00A606C2">
      <w:pPr>
        <w:ind w:left="1200"/>
      </w:pPr>
      <w:r>
        <w:rPr>
          <w:noProof/>
        </w:rPr>
        <w:lastRenderedPageBreak/>
        <w:drawing>
          <wp:inline distT="0" distB="0" distL="0" distR="0">
            <wp:extent cx="5325739" cy="22879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5.png"/>
                    <pic:cNvPicPr/>
                  </pic:nvPicPr>
                  <pic:blipFill>
                    <a:blip r:embed="rId69">
                      <a:extLst>
                        <a:ext uri="{28A0092B-C50C-407E-A947-70E740481C1C}">
                          <a14:useLocalDpi xmlns:a14="http://schemas.microsoft.com/office/drawing/2010/main" val="0"/>
                        </a:ext>
                      </a:extLst>
                    </a:blip>
                    <a:stretch>
                      <a:fillRect/>
                    </a:stretch>
                  </pic:blipFill>
                  <pic:spPr>
                    <a:xfrm>
                      <a:off x="0" y="0"/>
                      <a:ext cx="5363073" cy="2303944"/>
                    </a:xfrm>
                    <a:prstGeom prst="rect">
                      <a:avLst/>
                    </a:prstGeom>
                  </pic:spPr>
                </pic:pic>
              </a:graphicData>
            </a:graphic>
          </wp:inline>
        </w:drawing>
      </w:r>
    </w:p>
    <w:p w:rsidR="00F74812" w:rsidRDefault="00494D3A" w:rsidP="00856B2F">
      <w:pPr>
        <w:pStyle w:val="StepListContno"/>
      </w:pPr>
      <w:r>
        <w:t>Notice that synchronisation of data is taking place between the nodes. Indications are given on its progress and estimated completion time.</w:t>
      </w:r>
    </w:p>
    <w:p w:rsidR="00F74812" w:rsidRDefault="00494D3A" w:rsidP="00A606C2">
      <w:pPr>
        <w:pStyle w:val="StepList"/>
      </w:pPr>
      <w:r>
        <w:t>When data synchronisation has completed the status of the nodes will look similar to the following:</w:t>
      </w:r>
    </w:p>
    <w:p w:rsidR="00F74812" w:rsidRDefault="00494D3A" w:rsidP="00856B2F">
      <w:pPr>
        <w:ind w:left="1200"/>
      </w:pPr>
      <w:r>
        <w:t xml:space="preserve">On </w:t>
      </w:r>
      <w:proofErr w:type="spellStart"/>
      <w:r>
        <w:t>miqmp</w:t>
      </w:r>
      <w:proofErr w:type="spellEnd"/>
      <w:r>
        <w:t>:</w:t>
      </w:r>
    </w:p>
    <w:p w:rsidR="00F74812" w:rsidRDefault="00856B2F" w:rsidP="00856B2F">
      <w:pPr>
        <w:ind w:left="1200"/>
      </w:pPr>
      <w:r>
        <w:rPr>
          <w:noProof/>
        </w:rPr>
        <w:drawing>
          <wp:inline distT="0" distB="0" distL="0" distR="0">
            <wp:extent cx="5943600" cy="1870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6.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rsidR="00F74812" w:rsidRDefault="00494D3A" w:rsidP="00856B2F">
      <w:pPr>
        <w:ind w:left="1200"/>
      </w:pPr>
      <w:r>
        <w:t xml:space="preserve">On </w:t>
      </w:r>
      <w:proofErr w:type="spellStart"/>
      <w:r>
        <w:t>miqms</w:t>
      </w:r>
      <w:proofErr w:type="spellEnd"/>
      <w:r>
        <w:t>:</w:t>
      </w:r>
    </w:p>
    <w:p w:rsidR="00F74812" w:rsidRDefault="00856B2F" w:rsidP="00856B2F">
      <w:pPr>
        <w:ind w:left="1200"/>
      </w:pPr>
      <w:r>
        <w:rPr>
          <w:noProof/>
        </w:rPr>
        <w:lastRenderedPageBreak/>
        <w:drawing>
          <wp:inline distT="0" distB="0" distL="0" distR="0">
            <wp:extent cx="5943600" cy="2312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7.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rsidR="00F74812" w:rsidRDefault="00494D3A" w:rsidP="00A606C2">
      <w:pPr>
        <w:pStyle w:val="StepList"/>
      </w:pPr>
      <w:r>
        <w:t>Restore the DR configuration. On node miqms, as user root, stop the queue manager</w:t>
      </w:r>
    </w:p>
    <w:p w:rsidR="00F74812" w:rsidRPr="00856B2F" w:rsidRDefault="00494D3A" w:rsidP="00856B2F">
      <w:pPr>
        <w:pStyle w:val="SourceCode"/>
        <w:ind w:left="1200"/>
        <w:rPr>
          <w:b/>
          <w:i/>
        </w:rPr>
      </w:pPr>
      <w:proofErr w:type="spellStart"/>
      <w:r w:rsidRPr="00856B2F">
        <w:rPr>
          <w:rStyle w:val="VerbatimChar"/>
          <w:b w:val="0"/>
          <w:i/>
        </w:rPr>
        <w:t>endmqm</w:t>
      </w:r>
      <w:proofErr w:type="spellEnd"/>
      <w:r w:rsidRPr="00856B2F">
        <w:rPr>
          <w:rStyle w:val="VerbatimChar"/>
          <w:b w:val="0"/>
          <w:i/>
        </w:rPr>
        <w:t xml:space="preserve"> DRQM1</w:t>
      </w:r>
    </w:p>
    <w:p w:rsidR="00F74812" w:rsidRDefault="00856B2F" w:rsidP="00856B2F">
      <w:pPr>
        <w:ind w:left="1200"/>
      </w:pPr>
      <w:r>
        <w:rPr>
          <w:noProof/>
        </w:rPr>
        <w:drawing>
          <wp:inline distT="0" distB="0" distL="0" distR="0">
            <wp:extent cx="5943600" cy="9798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8.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979805"/>
                    </a:xfrm>
                    <a:prstGeom prst="rect">
                      <a:avLst/>
                    </a:prstGeom>
                  </pic:spPr>
                </pic:pic>
              </a:graphicData>
            </a:graphic>
          </wp:inline>
        </w:drawing>
      </w:r>
    </w:p>
    <w:p w:rsidR="00F74812" w:rsidRDefault="00494D3A" w:rsidP="00D55AC6">
      <w:pPr>
        <w:numPr>
          <w:ilvl w:val="0"/>
          <w:numId w:val="5"/>
        </w:numPr>
      </w:pPr>
      <w:r>
        <w:t>Make node miqms the secondary instance:</w:t>
      </w:r>
    </w:p>
    <w:p w:rsidR="00F74812" w:rsidRPr="00856B2F" w:rsidRDefault="00494D3A" w:rsidP="00856B2F">
      <w:pPr>
        <w:pStyle w:val="SourceCode"/>
        <w:ind w:left="1200"/>
        <w:rPr>
          <w:b/>
          <w:i/>
        </w:rPr>
      </w:pPr>
      <w:proofErr w:type="spellStart"/>
      <w:r w:rsidRPr="00856B2F">
        <w:rPr>
          <w:rStyle w:val="VerbatimChar"/>
          <w:b w:val="0"/>
          <w:i/>
        </w:rPr>
        <w:t>rdqmdr</w:t>
      </w:r>
      <w:proofErr w:type="spellEnd"/>
      <w:r w:rsidRPr="00856B2F">
        <w:rPr>
          <w:rStyle w:val="VerbatimChar"/>
          <w:b w:val="0"/>
          <w:i/>
        </w:rPr>
        <w:t xml:space="preserve"> -m DRQM1 -s</w:t>
      </w:r>
    </w:p>
    <w:p w:rsidR="00F74812" w:rsidRDefault="00856B2F" w:rsidP="00856B2F">
      <w:pPr>
        <w:ind w:left="1200"/>
      </w:pPr>
      <w:r>
        <w:rPr>
          <w:noProof/>
        </w:rPr>
        <w:drawing>
          <wp:inline distT="0" distB="0" distL="0" distR="0">
            <wp:extent cx="5943600" cy="4743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9.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74345"/>
                    </a:xfrm>
                    <a:prstGeom prst="rect">
                      <a:avLst/>
                    </a:prstGeom>
                  </pic:spPr>
                </pic:pic>
              </a:graphicData>
            </a:graphic>
          </wp:inline>
        </w:drawing>
      </w:r>
    </w:p>
    <w:p w:rsidR="00F74812" w:rsidRDefault="00494D3A" w:rsidP="00D55AC6">
      <w:pPr>
        <w:numPr>
          <w:ilvl w:val="0"/>
          <w:numId w:val="5"/>
        </w:numPr>
      </w:pPr>
      <w:r>
        <w:t>On node miqmp, as user ibmdemo, make it the primary instance of the queue manager:</w:t>
      </w:r>
    </w:p>
    <w:p w:rsidR="00F74812" w:rsidRPr="00856B2F" w:rsidRDefault="00494D3A" w:rsidP="00856B2F">
      <w:pPr>
        <w:pStyle w:val="SourceCode"/>
        <w:ind w:left="1200"/>
        <w:rPr>
          <w:b/>
          <w:i/>
        </w:rPr>
      </w:pPr>
      <w:proofErr w:type="spellStart"/>
      <w:r w:rsidRPr="00856B2F">
        <w:rPr>
          <w:rStyle w:val="VerbatimChar"/>
          <w:b w:val="0"/>
          <w:i/>
        </w:rPr>
        <w:t>rdqmdr</w:t>
      </w:r>
      <w:proofErr w:type="spellEnd"/>
      <w:r w:rsidRPr="00856B2F">
        <w:rPr>
          <w:rStyle w:val="VerbatimChar"/>
          <w:b w:val="0"/>
          <w:i/>
        </w:rPr>
        <w:t xml:space="preserve"> -m DRQM1 -p</w:t>
      </w:r>
    </w:p>
    <w:p w:rsidR="00F74812" w:rsidRDefault="00856B2F" w:rsidP="00856B2F">
      <w:pPr>
        <w:ind w:left="1200"/>
      </w:pPr>
      <w:r>
        <w:rPr>
          <w:noProof/>
        </w:rPr>
        <w:drawing>
          <wp:inline distT="0" distB="0" distL="0" distR="0">
            <wp:extent cx="5943600" cy="9848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0.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rsidR="00F74812" w:rsidRDefault="00494D3A" w:rsidP="00D55AC6">
      <w:pPr>
        <w:numPr>
          <w:ilvl w:val="0"/>
          <w:numId w:val="5"/>
        </w:numPr>
      </w:pPr>
      <w:r>
        <w:t>Start the queue manager on node miqmp:</w:t>
      </w:r>
    </w:p>
    <w:p w:rsidR="00F74812" w:rsidRPr="00856B2F" w:rsidRDefault="00494D3A" w:rsidP="00856B2F">
      <w:pPr>
        <w:pStyle w:val="SourceCode"/>
        <w:ind w:left="1200"/>
        <w:rPr>
          <w:b/>
          <w:i/>
        </w:rPr>
      </w:pPr>
      <w:proofErr w:type="spellStart"/>
      <w:r w:rsidRPr="00856B2F">
        <w:rPr>
          <w:rStyle w:val="VerbatimChar"/>
          <w:b w:val="0"/>
          <w:i/>
        </w:rPr>
        <w:t>strmqm</w:t>
      </w:r>
      <w:proofErr w:type="spellEnd"/>
      <w:r w:rsidRPr="00856B2F">
        <w:rPr>
          <w:rStyle w:val="VerbatimChar"/>
          <w:b w:val="0"/>
          <w:i/>
        </w:rPr>
        <w:t xml:space="preserve"> DRQM1</w:t>
      </w:r>
    </w:p>
    <w:p w:rsidR="00F74812" w:rsidRDefault="00856B2F" w:rsidP="00856B2F">
      <w:pPr>
        <w:ind w:left="1200"/>
      </w:pPr>
      <w:r>
        <w:rPr>
          <w:noProof/>
        </w:rPr>
        <w:lastRenderedPageBreak/>
        <w:drawing>
          <wp:inline distT="0" distB="0" distL="0" distR="0">
            <wp:extent cx="5943600" cy="1720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F74812" w:rsidRDefault="00494D3A" w:rsidP="00D55AC6">
      <w:pPr>
        <w:numPr>
          <w:ilvl w:val="0"/>
          <w:numId w:val="5"/>
        </w:numPr>
      </w:pPr>
      <w:r>
        <w:t>Confirm the DR configuration by checking the status on both nodes:</w:t>
      </w:r>
    </w:p>
    <w:p w:rsidR="00F74812" w:rsidRPr="00856B2F" w:rsidRDefault="00494D3A" w:rsidP="00856B2F">
      <w:pPr>
        <w:pStyle w:val="SourceCode"/>
        <w:ind w:left="1200"/>
        <w:rPr>
          <w:b/>
          <w:i/>
        </w:rPr>
      </w:pPr>
      <w:proofErr w:type="spellStart"/>
      <w:r w:rsidRPr="00856B2F">
        <w:rPr>
          <w:rStyle w:val="VerbatimChar"/>
          <w:b w:val="0"/>
          <w:i/>
        </w:rPr>
        <w:t>rdqmstatus</w:t>
      </w:r>
      <w:proofErr w:type="spellEnd"/>
      <w:r w:rsidRPr="00856B2F">
        <w:rPr>
          <w:rStyle w:val="VerbatimChar"/>
          <w:b w:val="0"/>
          <w:i/>
        </w:rPr>
        <w:t xml:space="preserve"> -m DRQM1</w:t>
      </w:r>
    </w:p>
    <w:p w:rsidR="00F74812" w:rsidRDefault="00856B2F" w:rsidP="00856B2F">
      <w:pPr>
        <w:ind w:left="1200"/>
      </w:pPr>
      <w:r>
        <w:rPr>
          <w:noProof/>
        </w:rPr>
        <w:drawing>
          <wp:inline distT="0" distB="0" distL="0" distR="0">
            <wp:extent cx="5943600" cy="2287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2.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rsidR="00F74812" w:rsidRDefault="00856B2F" w:rsidP="00856B2F">
      <w:pPr>
        <w:ind w:left="1200"/>
      </w:pPr>
      <w:r>
        <w:rPr>
          <w:noProof/>
        </w:rPr>
        <w:drawing>
          <wp:inline distT="0" distB="0" distL="0" distR="0">
            <wp:extent cx="5943600" cy="19018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3.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a:graphicData>
            </a:graphic>
          </wp:inline>
        </w:drawing>
      </w:r>
    </w:p>
    <w:p w:rsidR="001C43F8" w:rsidRDefault="00494D3A" w:rsidP="001C43F8">
      <w:pPr>
        <w:pStyle w:val="Heading2"/>
      </w:pPr>
      <w:r>
        <w:t>Delete a DR RDQM</w:t>
      </w:r>
    </w:p>
    <w:p w:rsidR="00F74812" w:rsidRDefault="00494D3A" w:rsidP="001C43F8">
      <w:pPr>
        <w:pStyle w:val="BodyText"/>
      </w:pPr>
      <w:r>
        <w:t>If Disaster Recovery is no longer required for a queue manager, the queue manager needs to be deleted to be removed from the DR configuration. This is achieved as follows:</w:t>
      </w:r>
    </w:p>
    <w:p w:rsidR="00F74812" w:rsidRDefault="00494D3A" w:rsidP="00D55AC6">
      <w:pPr>
        <w:numPr>
          <w:ilvl w:val="0"/>
          <w:numId w:val="6"/>
        </w:numPr>
      </w:pPr>
      <w:r>
        <w:t>On miqmp stop the queue manager:</w:t>
      </w:r>
    </w:p>
    <w:p w:rsidR="00F74812" w:rsidRPr="002F5DC4" w:rsidRDefault="00494D3A" w:rsidP="00856B2F">
      <w:pPr>
        <w:pStyle w:val="SourceCode"/>
        <w:ind w:left="1200"/>
        <w:rPr>
          <w:b/>
          <w:i/>
        </w:rPr>
      </w:pPr>
      <w:bookmarkStart w:id="0" w:name="_GoBack"/>
      <w:proofErr w:type="spellStart"/>
      <w:r w:rsidRPr="002F5DC4">
        <w:rPr>
          <w:rStyle w:val="VerbatimChar"/>
          <w:b w:val="0"/>
          <w:i/>
        </w:rPr>
        <w:lastRenderedPageBreak/>
        <w:t>endmqm</w:t>
      </w:r>
      <w:proofErr w:type="spellEnd"/>
      <w:r w:rsidRPr="002F5DC4">
        <w:rPr>
          <w:rStyle w:val="VerbatimChar"/>
          <w:b w:val="0"/>
          <w:i/>
        </w:rPr>
        <w:t xml:space="preserve"> DRQM1</w:t>
      </w:r>
    </w:p>
    <w:bookmarkEnd w:id="0"/>
    <w:p w:rsidR="00F74812" w:rsidRDefault="00494D3A" w:rsidP="00D55AC6">
      <w:pPr>
        <w:numPr>
          <w:ilvl w:val="0"/>
          <w:numId w:val="6"/>
        </w:numPr>
      </w:pPr>
      <w:r>
        <w:t xml:space="preserve">View the status to confirm that has </w:t>
      </w:r>
      <w:proofErr w:type="gramStart"/>
      <w:r>
        <w:t>happened :</w:t>
      </w:r>
      <w:proofErr w:type="gramEnd"/>
    </w:p>
    <w:p w:rsidR="00F74812" w:rsidRPr="002F5DC4" w:rsidRDefault="00494D3A" w:rsidP="00856B2F">
      <w:pPr>
        <w:pStyle w:val="SourceCode"/>
        <w:ind w:left="1200"/>
        <w:rPr>
          <w:b/>
          <w:i/>
        </w:rPr>
      </w:pPr>
      <w:proofErr w:type="spellStart"/>
      <w:r w:rsidRPr="002F5DC4">
        <w:rPr>
          <w:rStyle w:val="VerbatimChar"/>
          <w:b w:val="0"/>
          <w:i/>
        </w:rPr>
        <w:t>rdqmstatus</w:t>
      </w:r>
      <w:proofErr w:type="spellEnd"/>
      <w:r w:rsidRPr="002F5DC4">
        <w:rPr>
          <w:rStyle w:val="VerbatimChar"/>
          <w:b w:val="0"/>
          <w:i/>
        </w:rPr>
        <w:t xml:space="preserve"> -m DRQM1</w:t>
      </w:r>
    </w:p>
    <w:p w:rsidR="00F74812" w:rsidRDefault="002F5DC4" w:rsidP="00856B2F">
      <w:pPr>
        <w:ind w:left="1200"/>
      </w:pPr>
      <w:r>
        <w:rPr>
          <w:noProof/>
        </w:rPr>
        <w:drawing>
          <wp:inline distT="0" distB="0" distL="0" distR="0">
            <wp:extent cx="5943600" cy="2414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5.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rsidR="00F74812" w:rsidRDefault="00494D3A" w:rsidP="00D55AC6">
      <w:pPr>
        <w:numPr>
          <w:ilvl w:val="0"/>
          <w:numId w:val="6"/>
        </w:numPr>
      </w:pPr>
      <w:r>
        <w:t>On miqmp remove the queue manager:</w:t>
      </w:r>
    </w:p>
    <w:p w:rsidR="00F74812" w:rsidRPr="002F5DC4" w:rsidRDefault="00494D3A" w:rsidP="00856B2F">
      <w:pPr>
        <w:pStyle w:val="SourceCode"/>
        <w:ind w:left="1200"/>
        <w:rPr>
          <w:b/>
          <w:i/>
        </w:rPr>
      </w:pPr>
      <w:proofErr w:type="spellStart"/>
      <w:r w:rsidRPr="002F5DC4">
        <w:rPr>
          <w:rStyle w:val="VerbatimChar"/>
          <w:b w:val="0"/>
          <w:i/>
        </w:rPr>
        <w:t>dltmqm</w:t>
      </w:r>
      <w:proofErr w:type="spellEnd"/>
      <w:r w:rsidRPr="002F5DC4">
        <w:rPr>
          <w:rStyle w:val="VerbatimChar"/>
          <w:b w:val="0"/>
          <w:i/>
        </w:rPr>
        <w:t xml:space="preserve"> DRQM1</w:t>
      </w:r>
    </w:p>
    <w:p w:rsidR="00F74812" w:rsidRDefault="00494D3A" w:rsidP="00D55AC6">
      <w:pPr>
        <w:numPr>
          <w:ilvl w:val="0"/>
          <w:numId w:val="6"/>
        </w:numPr>
      </w:pPr>
      <w:r>
        <w:t>Viewing the status:</w:t>
      </w:r>
    </w:p>
    <w:p w:rsidR="00F74812" w:rsidRPr="002F5DC4" w:rsidRDefault="00494D3A" w:rsidP="00856B2F">
      <w:pPr>
        <w:pStyle w:val="SourceCode"/>
        <w:ind w:left="1200"/>
        <w:rPr>
          <w:b/>
          <w:i/>
        </w:rPr>
      </w:pPr>
      <w:proofErr w:type="spellStart"/>
      <w:r w:rsidRPr="002F5DC4">
        <w:rPr>
          <w:rStyle w:val="VerbatimChar"/>
          <w:b w:val="0"/>
          <w:i/>
        </w:rPr>
        <w:t>rdqmstatus</w:t>
      </w:r>
      <w:proofErr w:type="spellEnd"/>
      <w:r w:rsidRPr="002F5DC4">
        <w:rPr>
          <w:rStyle w:val="VerbatimChar"/>
          <w:b w:val="0"/>
          <w:i/>
        </w:rPr>
        <w:t xml:space="preserve"> -m DRQM1</w:t>
      </w:r>
    </w:p>
    <w:p w:rsidR="00F74812" w:rsidRDefault="00494D3A" w:rsidP="002F5DC4">
      <w:pPr>
        <w:pStyle w:val="StepListContno"/>
      </w:pPr>
      <w:r>
        <w:t>will confirm the queue manager no longer exists on the primary node.</w:t>
      </w:r>
    </w:p>
    <w:p w:rsidR="00F74812" w:rsidRDefault="002F5DC4" w:rsidP="002F5DC4">
      <w:pPr>
        <w:ind w:left="792"/>
      </w:pPr>
      <w:r>
        <w:rPr>
          <w:noProof/>
        </w:rPr>
        <w:drawing>
          <wp:inline distT="0" distB="0" distL="0" distR="0">
            <wp:extent cx="5943600" cy="24307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6.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rsidR="00F74812" w:rsidRDefault="00494D3A" w:rsidP="00D55AC6">
      <w:pPr>
        <w:numPr>
          <w:ilvl w:val="0"/>
          <w:numId w:val="6"/>
        </w:numPr>
      </w:pPr>
      <w:r>
        <w:t>Also remove the queue manager on miqms:</w:t>
      </w:r>
    </w:p>
    <w:p w:rsidR="00F74812" w:rsidRPr="002F5DC4" w:rsidRDefault="00494D3A" w:rsidP="00856B2F">
      <w:pPr>
        <w:pStyle w:val="SourceCode"/>
        <w:ind w:left="1200"/>
        <w:rPr>
          <w:b/>
          <w:i/>
        </w:rPr>
      </w:pPr>
      <w:proofErr w:type="spellStart"/>
      <w:r w:rsidRPr="002F5DC4">
        <w:rPr>
          <w:rStyle w:val="VerbatimChar"/>
          <w:b w:val="0"/>
          <w:i/>
        </w:rPr>
        <w:t>dltmqm</w:t>
      </w:r>
      <w:proofErr w:type="spellEnd"/>
      <w:r w:rsidRPr="002F5DC4">
        <w:rPr>
          <w:rStyle w:val="VerbatimChar"/>
          <w:b w:val="0"/>
          <w:i/>
        </w:rPr>
        <w:t xml:space="preserve"> DRQM1</w:t>
      </w:r>
    </w:p>
    <w:p w:rsidR="00F74812" w:rsidRDefault="00494D3A" w:rsidP="00D55AC6">
      <w:pPr>
        <w:numPr>
          <w:ilvl w:val="0"/>
          <w:numId w:val="6"/>
        </w:numPr>
      </w:pPr>
      <w:r>
        <w:lastRenderedPageBreak/>
        <w:t>Again, viewing the status:</w:t>
      </w:r>
    </w:p>
    <w:p w:rsidR="00F74812" w:rsidRPr="002F5DC4" w:rsidRDefault="00494D3A" w:rsidP="00856B2F">
      <w:pPr>
        <w:pStyle w:val="SourceCode"/>
        <w:ind w:left="1200"/>
        <w:rPr>
          <w:b/>
          <w:i/>
        </w:rPr>
      </w:pPr>
      <w:proofErr w:type="spellStart"/>
      <w:r w:rsidRPr="002F5DC4">
        <w:rPr>
          <w:rStyle w:val="VerbatimChar"/>
          <w:b w:val="0"/>
          <w:i/>
        </w:rPr>
        <w:t>rdqmstatus</w:t>
      </w:r>
      <w:proofErr w:type="spellEnd"/>
      <w:r w:rsidRPr="002F5DC4">
        <w:rPr>
          <w:rStyle w:val="VerbatimChar"/>
          <w:b w:val="0"/>
          <w:i/>
        </w:rPr>
        <w:t xml:space="preserve"> -m DRQM1</w:t>
      </w:r>
    </w:p>
    <w:p w:rsidR="00F74812" w:rsidRPr="002F5DC4" w:rsidRDefault="00494D3A" w:rsidP="002F5DC4">
      <w:pPr>
        <w:pStyle w:val="StepListContno"/>
        <w:rPr>
          <w:b/>
        </w:rPr>
      </w:pPr>
      <w:r w:rsidRPr="002F5DC4">
        <w:rPr>
          <w:rStyle w:val="VerbatimChar"/>
          <w:b w:val="0"/>
        </w:rPr>
        <w:t>will confirm the queue manager no longer exists on the secondary node either.</w:t>
      </w:r>
    </w:p>
    <w:p w:rsidR="00F74812" w:rsidRDefault="002F5DC4" w:rsidP="002F5DC4">
      <w:pPr>
        <w:ind w:left="792"/>
      </w:pPr>
      <w:r>
        <w:rPr>
          <w:noProof/>
        </w:rPr>
        <w:drawing>
          <wp:inline distT="0" distB="0" distL="0" distR="0">
            <wp:extent cx="5943600" cy="18522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7.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852295"/>
                    </a:xfrm>
                    <a:prstGeom prst="rect">
                      <a:avLst/>
                    </a:prstGeom>
                  </pic:spPr>
                </pic:pic>
              </a:graphicData>
            </a:graphic>
          </wp:inline>
        </w:drawing>
      </w:r>
    </w:p>
    <w:p w:rsidR="001C43F8" w:rsidRDefault="00494D3A">
      <w:pPr>
        <w:pStyle w:val="Heading2"/>
      </w:pPr>
      <w:r>
        <w:t xml:space="preserve">CONGRATULATIONS! </w:t>
      </w:r>
    </w:p>
    <w:p w:rsidR="001C43F8" w:rsidRDefault="00494D3A" w:rsidP="001C43F8">
      <w:pPr>
        <w:pStyle w:val="Heading3"/>
      </w:pPr>
      <w:r>
        <w:t>You have completed this hands-on lab.</w:t>
      </w:r>
    </w:p>
    <w:p w:rsidR="00F74812" w:rsidRDefault="00494D3A" w:rsidP="001C43F8">
      <w:pPr>
        <w:pStyle w:val="BodyText"/>
      </w:pPr>
      <w:r>
        <w:t>You have created replicated data queue managers to provide high availability for IBM MQ.</w:t>
      </w:r>
    </w:p>
    <w:p w:rsidR="00D42CE0" w:rsidRDefault="00D42CE0" w:rsidP="00D42CE0">
      <w:pPr>
        <w:rPr>
          <w:lang w:eastAsia="zh-CN"/>
        </w:rPr>
      </w:pPr>
    </w:p>
    <w:sectPr w:rsidR="00D42CE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5AC6" w:rsidRDefault="00D55AC6">
      <w:pPr>
        <w:spacing w:after="0"/>
      </w:pPr>
      <w:r>
        <w:separator/>
      </w:r>
    </w:p>
  </w:endnote>
  <w:endnote w:type="continuationSeparator" w:id="0">
    <w:p w:rsidR="00D55AC6" w:rsidRDefault="00D55A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old">
    <w:altName w:val="Arial"/>
    <w:panose1 w:val="020B060402020202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pple Braille">
    <w:panose1 w:val="05000000000000000000"/>
    <w:charset w:val="00"/>
    <w:family w:val="decorative"/>
    <w:pitch w:val="variable"/>
    <w:sig w:usb0="80000043" w:usb1="00000000" w:usb2="00040000" w:usb3="00000000" w:csb0="00000001" w:csb1="00000000"/>
  </w:font>
  <w:font w:name="Courier New">
    <w:panose1 w:val="02070309020205020404"/>
    <w:charset w:val="00"/>
    <w:family w:val="modern"/>
    <w:pitch w:val="fixed"/>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5AC6" w:rsidRDefault="00D55AC6">
      <w:r>
        <w:separator/>
      </w:r>
    </w:p>
  </w:footnote>
  <w:footnote w:type="continuationSeparator" w:id="0">
    <w:p w:rsidR="00D55AC6" w:rsidRDefault="00D55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8" w15:restartNumberingAfterBreak="0">
    <w:nsid w:val="170CD2DE"/>
    <w:multiLevelType w:val="multilevel"/>
    <w:tmpl w:val="68A626E6"/>
    <w:lvl w:ilvl="0">
      <w:numFmt w:val="bullet"/>
      <w:lvlText w:val=" "/>
      <w:lvlJc w:val="left"/>
      <w:pPr>
        <w:tabs>
          <w:tab w:val="num" w:pos="720"/>
        </w:tabs>
        <w:ind w:left="1200" w:hanging="480"/>
      </w:pPr>
    </w:lvl>
    <w:lvl w:ilvl="1">
      <w:numFmt w:val="bullet"/>
      <w:lvlText w:val=" "/>
      <w:lvlJc w:val="left"/>
      <w:pPr>
        <w:tabs>
          <w:tab w:val="num" w:pos="1440"/>
        </w:tabs>
        <w:ind w:left="1920" w:hanging="480"/>
      </w:pPr>
    </w:lvl>
    <w:lvl w:ilvl="2">
      <w:numFmt w:val="bullet"/>
      <w:lvlText w:val=" "/>
      <w:lvlJc w:val="left"/>
      <w:pPr>
        <w:tabs>
          <w:tab w:val="num" w:pos="2160"/>
        </w:tabs>
        <w:ind w:left="2640" w:hanging="480"/>
      </w:pPr>
    </w:lvl>
    <w:lvl w:ilvl="3">
      <w:numFmt w:val="bullet"/>
      <w:lvlText w:val=" "/>
      <w:lvlJc w:val="left"/>
      <w:pPr>
        <w:tabs>
          <w:tab w:val="num" w:pos="2880"/>
        </w:tabs>
        <w:ind w:left="3360" w:hanging="480"/>
      </w:pPr>
    </w:lvl>
    <w:lvl w:ilvl="4">
      <w:numFmt w:val="bullet"/>
      <w:lvlText w:val=" "/>
      <w:lvlJc w:val="left"/>
      <w:pPr>
        <w:tabs>
          <w:tab w:val="num" w:pos="3600"/>
        </w:tabs>
        <w:ind w:left="4080" w:hanging="480"/>
      </w:pPr>
    </w:lvl>
    <w:lvl w:ilvl="5">
      <w:numFmt w:val="bullet"/>
      <w:lvlText w:val=" "/>
      <w:lvlJc w:val="left"/>
      <w:pPr>
        <w:tabs>
          <w:tab w:val="num" w:pos="4320"/>
        </w:tabs>
        <w:ind w:left="4800" w:hanging="480"/>
      </w:pPr>
    </w:lvl>
    <w:lvl w:ilvl="6">
      <w:numFmt w:val="bullet"/>
      <w:lvlText w:val=" "/>
      <w:lvlJc w:val="left"/>
      <w:pPr>
        <w:tabs>
          <w:tab w:val="num" w:pos="5040"/>
        </w:tabs>
        <w:ind w:left="5520" w:hanging="480"/>
      </w:pPr>
    </w:lvl>
    <w:lvl w:ilvl="7">
      <w:numFmt w:val="bullet"/>
      <w:lvlText w:val=" "/>
      <w:lvlJc w:val="left"/>
      <w:pPr>
        <w:tabs>
          <w:tab w:val="num" w:pos="5760"/>
        </w:tabs>
        <w:ind w:left="6240" w:hanging="480"/>
      </w:pPr>
    </w:lvl>
    <w:lvl w:ilvl="8">
      <w:numFmt w:val="bullet"/>
      <w:lvlText w:val=" "/>
      <w:lvlJc w:val="left"/>
      <w:pPr>
        <w:tabs>
          <w:tab w:val="num" w:pos="6480"/>
        </w:tabs>
        <w:ind w:left="6960" w:hanging="480"/>
      </w:pPr>
    </w:lvl>
  </w:abstractNum>
  <w:abstractNum w:abstractNumId="9"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1"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2"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35A0902"/>
    <w:multiLevelType w:val="multilevel"/>
    <w:tmpl w:val="7972766C"/>
    <w:lvl w:ilvl="0">
      <w:start w:val="1"/>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5" w15:restartNumberingAfterBreak="0">
    <w:nsid w:val="47261BAD"/>
    <w:multiLevelType w:val="multilevel"/>
    <w:tmpl w:val="2D00DD54"/>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6"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8"/>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9"/>
  </w:num>
  <w:num w:numId="9">
    <w:abstractNumId w:val="12"/>
  </w:num>
  <w:num w:numId="10">
    <w:abstractNumId w:val="11"/>
  </w:num>
  <w:num w:numId="11">
    <w:abstractNumId w:val="10"/>
  </w:num>
  <w:num w:numId="12">
    <w:abstractNumId w:val="7"/>
  </w:num>
  <w:num w:numId="13">
    <w:abstractNumId w:val="6"/>
  </w:num>
  <w:num w:numId="14">
    <w:abstractNumId w:val="16"/>
  </w:num>
  <w:num w:numId="15">
    <w:abstractNumId w:val="4"/>
  </w:num>
  <w:num w:numId="16">
    <w:abstractNumId w:val="5"/>
  </w:num>
  <w:num w:numId="17">
    <w:abstractNumId w:val="3"/>
  </w:num>
  <w:num w:numId="18">
    <w:abstractNumId w:val="2"/>
  </w:num>
  <w:num w:numId="19">
    <w:abstractNumId w:val="1"/>
  </w:num>
  <w:num w:numId="20">
    <w:abstractNumId w:val="0"/>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embedSystemFonts/>
  <w:proofState w:spelling="clean" w:grammar="clean"/>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96873"/>
    <w:rsid w:val="000F7147"/>
    <w:rsid w:val="00185C21"/>
    <w:rsid w:val="001956CE"/>
    <w:rsid w:val="001C43F8"/>
    <w:rsid w:val="002F5DC4"/>
    <w:rsid w:val="00303D9E"/>
    <w:rsid w:val="003410C3"/>
    <w:rsid w:val="0034660C"/>
    <w:rsid w:val="0035466E"/>
    <w:rsid w:val="003D4761"/>
    <w:rsid w:val="003D7CF4"/>
    <w:rsid w:val="0048350A"/>
    <w:rsid w:val="00494D3A"/>
    <w:rsid w:val="004E29B3"/>
    <w:rsid w:val="00521CAD"/>
    <w:rsid w:val="00590D07"/>
    <w:rsid w:val="005B5202"/>
    <w:rsid w:val="00626383"/>
    <w:rsid w:val="006D1A0A"/>
    <w:rsid w:val="00737A65"/>
    <w:rsid w:val="00767EC2"/>
    <w:rsid w:val="00784D58"/>
    <w:rsid w:val="00856B2F"/>
    <w:rsid w:val="008D6863"/>
    <w:rsid w:val="00967267"/>
    <w:rsid w:val="00A606C2"/>
    <w:rsid w:val="00B4159C"/>
    <w:rsid w:val="00B86B75"/>
    <w:rsid w:val="00BC48D5"/>
    <w:rsid w:val="00C36279"/>
    <w:rsid w:val="00C90E42"/>
    <w:rsid w:val="00CE205E"/>
    <w:rsid w:val="00D42CE0"/>
    <w:rsid w:val="00D55AC6"/>
    <w:rsid w:val="00DB1206"/>
    <w:rsid w:val="00DB7C95"/>
    <w:rsid w:val="00E315A3"/>
    <w:rsid w:val="00E70148"/>
    <w:rsid w:val="00F7481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D8952"/>
  <w15:docId w15:val="{9A3811D5-585F-3D4B-A808-760F51BC1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5466E"/>
    <w:pPr>
      <w:spacing w:before="240" w:after="120"/>
    </w:pPr>
    <w:rPr>
      <w:rFonts w:ascii="Arial" w:eastAsia="Times New Roman" w:hAnsi="Arial" w:cs="Times New Roman"/>
      <w:sz w:val="22"/>
    </w:rPr>
  </w:style>
  <w:style w:type="paragraph" w:styleId="Heading1">
    <w:name w:val="heading 1"/>
    <w:basedOn w:val="Normal"/>
    <w:next w:val="Normal"/>
    <w:qFormat/>
    <w:rsid w:val="0035466E"/>
    <w:pPr>
      <w:pageBreakBefore/>
      <w:numPr>
        <w:numId w:val="7"/>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qFormat/>
    <w:rsid w:val="0035466E"/>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qFormat/>
    <w:rsid w:val="0035466E"/>
    <w:pPr>
      <w:numPr>
        <w:ilvl w:val="2"/>
      </w:numPr>
      <w:contextualSpacing/>
      <w:outlineLvl w:val="2"/>
    </w:pPr>
    <w:rPr>
      <w:b w:val="0"/>
      <w:bCs w:val="0"/>
      <w:iCs w:val="0"/>
      <w:sz w:val="24"/>
    </w:rPr>
  </w:style>
  <w:style w:type="paragraph" w:styleId="Heading4">
    <w:name w:val="heading 4"/>
    <w:next w:val="Normal"/>
    <w:qFormat/>
    <w:rsid w:val="0035466E"/>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qFormat/>
    <w:rsid w:val="0035466E"/>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35466E"/>
    <w:pPr>
      <w:outlineLvl w:val="5"/>
    </w:pPr>
    <w:rPr>
      <w:bCs/>
      <w:sz w:val="24"/>
      <w:szCs w:val="24"/>
      <w:lang w:eastAsia="en-US"/>
    </w:rPr>
  </w:style>
  <w:style w:type="paragraph" w:styleId="Heading7">
    <w:name w:val="heading 7"/>
    <w:basedOn w:val="Normal"/>
    <w:next w:val="Normal"/>
    <w:qFormat/>
    <w:rsid w:val="0035466E"/>
    <w:pPr>
      <w:spacing w:after="60"/>
      <w:outlineLvl w:val="6"/>
    </w:pPr>
    <w:rPr>
      <w:b/>
    </w:rPr>
  </w:style>
  <w:style w:type="paragraph" w:styleId="Heading8">
    <w:name w:val="heading 8"/>
    <w:basedOn w:val="Normal"/>
    <w:next w:val="Normal"/>
    <w:qFormat/>
    <w:rsid w:val="0035466E"/>
    <w:pPr>
      <w:spacing w:after="60"/>
      <w:outlineLvl w:val="7"/>
    </w:pPr>
    <w:rPr>
      <w:b/>
      <w:iCs/>
    </w:rPr>
  </w:style>
  <w:style w:type="paragraph" w:styleId="Heading9">
    <w:name w:val="heading 9"/>
    <w:basedOn w:val="Normal"/>
    <w:next w:val="Normal"/>
    <w:qFormat/>
    <w:rsid w:val="0035466E"/>
    <w:pPr>
      <w:spacing w:after="60"/>
      <w:outlineLvl w:val="8"/>
    </w:pPr>
    <w:rPr>
      <w:b/>
      <w:sz w:val="20"/>
      <w:szCs w:val="22"/>
    </w:rPr>
  </w:style>
  <w:style w:type="character" w:default="1" w:styleId="DefaultParagraphFont">
    <w:name w:val="Default Paragraph Font"/>
    <w:semiHidden/>
    <w:rsid w:val="0035466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35466E"/>
  </w:style>
  <w:style w:type="paragraph" w:styleId="BodyText">
    <w:name w:val="Body Text"/>
    <w:basedOn w:val="Normal"/>
    <w:link w:val="BodyTextChar"/>
    <w:rsid w:val="0035466E"/>
    <w:pPr>
      <w:tabs>
        <w:tab w:val="left" w:pos="792"/>
      </w:tabs>
      <w:adjustRightInd w:val="0"/>
      <w:snapToGrid w:val="0"/>
    </w:pPr>
    <w:rPr>
      <w:rFonts w:eastAsia="Arial Unicode MS"/>
      <w:lang w:eastAsia="zh-C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qFormat/>
    <w:rsid w:val="0035466E"/>
    <w:pPr>
      <w:spacing w:after="60"/>
      <w:jc w:val="center"/>
      <w:outlineLvl w:val="0"/>
    </w:pPr>
    <w:rPr>
      <w:rFonts w:cs="Arial"/>
      <w:b/>
      <w:bCs/>
      <w:kern w:val="28"/>
      <w:sz w:val="32"/>
      <w:szCs w:val="32"/>
    </w:rPr>
  </w:style>
  <w:style w:type="paragraph" w:styleId="Subtitle">
    <w:name w:val="Subtitle"/>
    <w:basedOn w:val="Normal"/>
    <w:qFormat/>
    <w:rsid w:val="0035466E"/>
    <w:pPr>
      <w:spacing w:after="60"/>
      <w:jc w:val="center"/>
      <w:outlineLvl w:val="1"/>
    </w:pPr>
    <w:rPr>
      <w:rFonts w:cs="Arial"/>
      <w:sz w:val="24"/>
    </w:rPr>
  </w:style>
  <w:style w:type="paragraph" w:customStyle="1" w:styleId="Author">
    <w:name w:val="Author"/>
    <w:next w:val="BodyText"/>
    <w:qFormat/>
    <w:pPr>
      <w:keepNext/>
      <w:keepLines/>
      <w:jc w:val="center"/>
    </w:pPr>
  </w:style>
  <w:style w:type="paragraph" w:styleId="Date">
    <w:name w:val="Date"/>
    <w:basedOn w:val="Normal"/>
    <w:next w:val="Normal"/>
    <w:rsid w:val="0035466E"/>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Normal"/>
    <w:rsid w:val="0035466E"/>
    <w:pPr>
      <w:ind w:left="1440" w:right="1440"/>
    </w:pPr>
  </w:style>
  <w:style w:type="paragraph" w:styleId="FootnoteText">
    <w:name w:val="footnote text"/>
    <w:basedOn w:val="Normal"/>
    <w:rsid w:val="0035466E"/>
    <w:rPr>
      <w:sz w:val="20"/>
      <w:szCs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qFormat/>
    <w:rsid w:val="0035466E"/>
    <w:pPr>
      <w:keepNext/>
      <w:tabs>
        <w:tab w:val="left" w:pos="821"/>
        <w:tab w:val="left" w:pos="1526"/>
        <w:tab w:val="center" w:pos="5112"/>
      </w:tabs>
      <w:spacing w:after="20"/>
    </w:pPr>
    <w:rPr>
      <w:b/>
      <w:bCs/>
      <w:sz w:val="20"/>
      <w:szCs w:val="20"/>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Pr>
      <w:rFonts w:ascii="Arial" w:eastAsia="Times New Roman" w:hAnsi="Arial" w:cs="Times New Roman"/>
      <w:b/>
      <w:bCs/>
      <w:sz w:val="20"/>
      <w:szCs w:val="20"/>
    </w:rPr>
  </w:style>
  <w:style w:type="character" w:customStyle="1" w:styleId="VerbatimChar">
    <w:name w:val="Verbatim Char"/>
    <w:basedOn w:val="CaptionChar"/>
    <w:link w:val="SourceCode"/>
    <w:rPr>
      <w:rFonts w:ascii="Consolas" w:eastAsia="Times New Roman" w:hAnsi="Consolas" w:cs="Times New Roman"/>
      <w:b/>
      <w:bCs/>
      <w:sz w:val="22"/>
      <w:szCs w:val="20"/>
    </w:rPr>
  </w:style>
  <w:style w:type="character" w:styleId="FootnoteReference">
    <w:name w:val="footnote reference"/>
    <w:rsid w:val="0035466E"/>
    <w:rPr>
      <w:vertAlign w:val="superscript"/>
    </w:rPr>
  </w:style>
  <w:style w:type="character" w:styleId="Hyperlink">
    <w:name w:val="Hyperlink"/>
    <w:rsid w:val="0035466E"/>
    <w:rPr>
      <w:rFonts w:ascii="Arial" w:hAnsi="Arial"/>
      <w:color w:val="0000FF"/>
      <w:sz w:val="22"/>
      <w:u w:val="single"/>
    </w:rPr>
  </w:style>
  <w:style w:type="paragraph" w:styleId="TOCHeading">
    <w:name w:val="TOC Heading"/>
    <w:basedOn w:val="Heading1"/>
    <w:next w:val="BodyText"/>
    <w:uiPriority w:val="39"/>
    <w:unhideWhenUsed/>
    <w:qFormat/>
    <w:pPr>
      <w:spacing w:before="240" w:line="259" w:lineRule="auto"/>
      <w:outlineLvl w:val="9"/>
    </w:pPr>
    <w:rPr>
      <w:b/>
      <w:bCs/>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eastAsia="Times New Roman" w:hAnsi="Consolas" w:cs="Times New Roman"/>
      <w:b w:val="0"/>
      <w:bCs/>
      <w:color w:val="007020"/>
      <w:sz w:val="22"/>
      <w:szCs w:val="20"/>
    </w:rPr>
  </w:style>
  <w:style w:type="character" w:customStyle="1" w:styleId="DataTypeTok">
    <w:name w:val="DataTypeTok"/>
    <w:basedOn w:val="VerbatimChar"/>
    <w:rPr>
      <w:rFonts w:ascii="Consolas" w:eastAsia="Times New Roman" w:hAnsi="Consolas" w:cs="Times New Roman"/>
      <w:b/>
      <w:bCs/>
      <w:color w:val="902000"/>
      <w:sz w:val="22"/>
      <w:szCs w:val="20"/>
    </w:rPr>
  </w:style>
  <w:style w:type="character" w:customStyle="1" w:styleId="DecValTok">
    <w:name w:val="DecValTok"/>
    <w:basedOn w:val="VerbatimChar"/>
    <w:rPr>
      <w:rFonts w:ascii="Consolas" w:eastAsia="Times New Roman" w:hAnsi="Consolas" w:cs="Times New Roman"/>
      <w:b/>
      <w:bCs/>
      <w:color w:val="40A070"/>
      <w:sz w:val="22"/>
      <w:szCs w:val="20"/>
    </w:rPr>
  </w:style>
  <w:style w:type="character" w:customStyle="1" w:styleId="BaseNTok">
    <w:name w:val="BaseNTok"/>
    <w:basedOn w:val="VerbatimChar"/>
    <w:rPr>
      <w:rFonts w:ascii="Consolas" w:eastAsia="Times New Roman" w:hAnsi="Consolas" w:cs="Times New Roman"/>
      <w:b/>
      <w:bCs/>
      <w:color w:val="40A070"/>
      <w:sz w:val="22"/>
      <w:szCs w:val="20"/>
    </w:rPr>
  </w:style>
  <w:style w:type="character" w:customStyle="1" w:styleId="FloatTok">
    <w:name w:val="FloatTok"/>
    <w:basedOn w:val="VerbatimChar"/>
    <w:rPr>
      <w:rFonts w:ascii="Consolas" w:eastAsia="Times New Roman" w:hAnsi="Consolas" w:cs="Times New Roman"/>
      <w:b/>
      <w:bCs/>
      <w:color w:val="40A070"/>
      <w:sz w:val="22"/>
      <w:szCs w:val="20"/>
    </w:rPr>
  </w:style>
  <w:style w:type="character" w:customStyle="1" w:styleId="ConstantTok">
    <w:name w:val="ConstantTok"/>
    <w:basedOn w:val="VerbatimChar"/>
    <w:rPr>
      <w:rFonts w:ascii="Consolas" w:eastAsia="Times New Roman" w:hAnsi="Consolas" w:cs="Times New Roman"/>
      <w:b/>
      <w:bCs/>
      <w:color w:val="880000"/>
      <w:sz w:val="22"/>
      <w:szCs w:val="20"/>
    </w:rPr>
  </w:style>
  <w:style w:type="character" w:customStyle="1" w:styleId="CharTok">
    <w:name w:val="CharTok"/>
    <w:basedOn w:val="VerbatimChar"/>
    <w:rPr>
      <w:rFonts w:ascii="Consolas" w:eastAsia="Times New Roman" w:hAnsi="Consolas" w:cs="Times New Roman"/>
      <w:b/>
      <w:bCs/>
      <w:color w:val="4070A0"/>
      <w:sz w:val="22"/>
      <w:szCs w:val="20"/>
    </w:rPr>
  </w:style>
  <w:style w:type="character" w:customStyle="1" w:styleId="SpecialCharTok">
    <w:name w:val="SpecialCharTok"/>
    <w:basedOn w:val="VerbatimChar"/>
    <w:rPr>
      <w:rFonts w:ascii="Consolas" w:eastAsia="Times New Roman" w:hAnsi="Consolas" w:cs="Times New Roman"/>
      <w:b/>
      <w:bCs/>
      <w:color w:val="4070A0"/>
      <w:sz w:val="22"/>
      <w:szCs w:val="20"/>
    </w:rPr>
  </w:style>
  <w:style w:type="character" w:customStyle="1" w:styleId="StringTok">
    <w:name w:val="StringTok"/>
    <w:basedOn w:val="VerbatimChar"/>
    <w:rPr>
      <w:rFonts w:ascii="Consolas" w:eastAsia="Times New Roman" w:hAnsi="Consolas" w:cs="Times New Roman"/>
      <w:b/>
      <w:bCs/>
      <w:color w:val="4070A0"/>
      <w:sz w:val="22"/>
      <w:szCs w:val="20"/>
    </w:rPr>
  </w:style>
  <w:style w:type="character" w:customStyle="1" w:styleId="VerbatimStringTok">
    <w:name w:val="VerbatimStringTok"/>
    <w:basedOn w:val="VerbatimChar"/>
    <w:rPr>
      <w:rFonts w:ascii="Consolas" w:eastAsia="Times New Roman" w:hAnsi="Consolas" w:cs="Times New Roman"/>
      <w:b/>
      <w:bCs/>
      <w:color w:val="4070A0"/>
      <w:sz w:val="22"/>
      <w:szCs w:val="20"/>
    </w:rPr>
  </w:style>
  <w:style w:type="character" w:customStyle="1" w:styleId="SpecialStringTok">
    <w:name w:val="SpecialStringTok"/>
    <w:basedOn w:val="VerbatimChar"/>
    <w:rPr>
      <w:rFonts w:ascii="Consolas" w:eastAsia="Times New Roman" w:hAnsi="Consolas" w:cs="Times New Roman"/>
      <w:b/>
      <w:bCs/>
      <w:color w:val="BB6688"/>
      <w:sz w:val="22"/>
      <w:szCs w:val="20"/>
    </w:rPr>
  </w:style>
  <w:style w:type="character" w:customStyle="1" w:styleId="ImportTok">
    <w:name w:val="ImportTok"/>
    <w:basedOn w:val="VerbatimChar"/>
    <w:rPr>
      <w:rFonts w:ascii="Consolas" w:eastAsia="Times New Roman" w:hAnsi="Consolas" w:cs="Times New Roman"/>
      <w:b/>
      <w:bCs/>
      <w:sz w:val="22"/>
      <w:szCs w:val="20"/>
    </w:rPr>
  </w:style>
  <w:style w:type="character" w:customStyle="1" w:styleId="CommentTok">
    <w:name w:val="CommentTok"/>
    <w:basedOn w:val="VerbatimChar"/>
    <w:rPr>
      <w:rFonts w:ascii="Consolas" w:eastAsia="Times New Roman" w:hAnsi="Consolas" w:cs="Times New Roman"/>
      <w:b/>
      <w:bCs/>
      <w:i/>
      <w:color w:val="60A0B0"/>
      <w:sz w:val="22"/>
      <w:szCs w:val="20"/>
    </w:rPr>
  </w:style>
  <w:style w:type="character" w:customStyle="1" w:styleId="DocumentationTok">
    <w:name w:val="DocumentationTok"/>
    <w:basedOn w:val="VerbatimChar"/>
    <w:rPr>
      <w:rFonts w:ascii="Consolas" w:eastAsia="Times New Roman" w:hAnsi="Consolas" w:cs="Times New Roman"/>
      <w:b/>
      <w:bCs/>
      <w:i/>
      <w:color w:val="BA2121"/>
      <w:sz w:val="22"/>
      <w:szCs w:val="20"/>
    </w:rPr>
  </w:style>
  <w:style w:type="character" w:customStyle="1" w:styleId="AnnotationTok">
    <w:name w:val="AnnotationTok"/>
    <w:basedOn w:val="VerbatimChar"/>
    <w:rPr>
      <w:rFonts w:ascii="Consolas" w:eastAsia="Times New Roman" w:hAnsi="Consolas" w:cs="Times New Roman"/>
      <w:b w:val="0"/>
      <w:bCs/>
      <w:i/>
      <w:color w:val="60A0B0"/>
      <w:sz w:val="22"/>
      <w:szCs w:val="20"/>
    </w:rPr>
  </w:style>
  <w:style w:type="character" w:customStyle="1" w:styleId="CommentVarTok">
    <w:name w:val="CommentVarTok"/>
    <w:basedOn w:val="VerbatimChar"/>
    <w:rPr>
      <w:rFonts w:ascii="Consolas" w:eastAsia="Times New Roman" w:hAnsi="Consolas" w:cs="Times New Roman"/>
      <w:b w:val="0"/>
      <w:bCs/>
      <w:i/>
      <w:color w:val="60A0B0"/>
      <w:sz w:val="22"/>
      <w:szCs w:val="20"/>
    </w:rPr>
  </w:style>
  <w:style w:type="character" w:customStyle="1" w:styleId="OtherTok">
    <w:name w:val="OtherTok"/>
    <w:basedOn w:val="VerbatimChar"/>
    <w:rPr>
      <w:rFonts w:ascii="Consolas" w:eastAsia="Times New Roman" w:hAnsi="Consolas" w:cs="Times New Roman"/>
      <w:b/>
      <w:bCs/>
      <w:color w:val="007020"/>
      <w:sz w:val="22"/>
      <w:szCs w:val="20"/>
    </w:rPr>
  </w:style>
  <w:style w:type="character" w:customStyle="1" w:styleId="FunctionTok">
    <w:name w:val="FunctionTok"/>
    <w:basedOn w:val="VerbatimChar"/>
    <w:rPr>
      <w:rFonts w:ascii="Consolas" w:eastAsia="Times New Roman" w:hAnsi="Consolas" w:cs="Times New Roman"/>
      <w:b/>
      <w:bCs/>
      <w:color w:val="06287E"/>
      <w:sz w:val="22"/>
      <w:szCs w:val="20"/>
    </w:rPr>
  </w:style>
  <w:style w:type="character" w:customStyle="1" w:styleId="VariableTok">
    <w:name w:val="VariableTok"/>
    <w:basedOn w:val="VerbatimChar"/>
    <w:rPr>
      <w:rFonts w:ascii="Consolas" w:eastAsia="Times New Roman" w:hAnsi="Consolas" w:cs="Times New Roman"/>
      <w:b/>
      <w:bCs/>
      <w:color w:val="19177C"/>
      <w:sz w:val="22"/>
      <w:szCs w:val="20"/>
    </w:rPr>
  </w:style>
  <w:style w:type="character" w:customStyle="1" w:styleId="ControlFlowTok">
    <w:name w:val="ControlFlowTok"/>
    <w:basedOn w:val="VerbatimChar"/>
    <w:rPr>
      <w:rFonts w:ascii="Consolas" w:eastAsia="Times New Roman" w:hAnsi="Consolas" w:cs="Times New Roman"/>
      <w:b w:val="0"/>
      <w:bCs/>
      <w:color w:val="007020"/>
      <w:sz w:val="22"/>
      <w:szCs w:val="20"/>
    </w:rPr>
  </w:style>
  <w:style w:type="character" w:customStyle="1" w:styleId="OperatorTok">
    <w:name w:val="OperatorTok"/>
    <w:basedOn w:val="VerbatimChar"/>
    <w:rPr>
      <w:rFonts w:ascii="Consolas" w:eastAsia="Times New Roman" w:hAnsi="Consolas" w:cs="Times New Roman"/>
      <w:b/>
      <w:bCs/>
      <w:color w:val="666666"/>
      <w:sz w:val="22"/>
      <w:szCs w:val="20"/>
    </w:rPr>
  </w:style>
  <w:style w:type="character" w:customStyle="1" w:styleId="BuiltInTok">
    <w:name w:val="BuiltInTok"/>
    <w:basedOn w:val="VerbatimChar"/>
    <w:rPr>
      <w:rFonts w:ascii="Consolas" w:eastAsia="Times New Roman" w:hAnsi="Consolas" w:cs="Times New Roman"/>
      <w:b/>
      <w:bCs/>
      <w:sz w:val="22"/>
      <w:szCs w:val="20"/>
    </w:rPr>
  </w:style>
  <w:style w:type="character" w:customStyle="1" w:styleId="ExtensionTok">
    <w:name w:val="ExtensionTok"/>
    <w:basedOn w:val="VerbatimChar"/>
    <w:rPr>
      <w:rFonts w:ascii="Consolas" w:eastAsia="Times New Roman" w:hAnsi="Consolas" w:cs="Times New Roman"/>
      <w:b/>
      <w:bCs/>
      <w:sz w:val="22"/>
      <w:szCs w:val="20"/>
    </w:rPr>
  </w:style>
  <w:style w:type="character" w:customStyle="1" w:styleId="PreprocessorTok">
    <w:name w:val="PreprocessorTok"/>
    <w:basedOn w:val="VerbatimChar"/>
    <w:rPr>
      <w:rFonts w:ascii="Consolas" w:eastAsia="Times New Roman" w:hAnsi="Consolas" w:cs="Times New Roman"/>
      <w:b/>
      <w:bCs/>
      <w:color w:val="BC7A00"/>
      <w:sz w:val="22"/>
      <w:szCs w:val="20"/>
    </w:rPr>
  </w:style>
  <w:style w:type="character" w:customStyle="1" w:styleId="AttributeTok">
    <w:name w:val="AttributeTok"/>
    <w:basedOn w:val="VerbatimChar"/>
    <w:rPr>
      <w:rFonts w:ascii="Consolas" w:eastAsia="Times New Roman" w:hAnsi="Consolas" w:cs="Times New Roman"/>
      <w:b/>
      <w:bCs/>
      <w:color w:val="7D9029"/>
      <w:sz w:val="22"/>
      <w:szCs w:val="20"/>
    </w:rPr>
  </w:style>
  <w:style w:type="character" w:customStyle="1" w:styleId="RegionMarkerTok">
    <w:name w:val="RegionMarkerTok"/>
    <w:basedOn w:val="VerbatimChar"/>
    <w:rPr>
      <w:rFonts w:ascii="Consolas" w:eastAsia="Times New Roman" w:hAnsi="Consolas" w:cs="Times New Roman"/>
      <w:b/>
      <w:bCs/>
      <w:sz w:val="22"/>
      <w:szCs w:val="20"/>
    </w:rPr>
  </w:style>
  <w:style w:type="character" w:customStyle="1" w:styleId="InformationTok">
    <w:name w:val="InformationTok"/>
    <w:basedOn w:val="VerbatimChar"/>
    <w:rPr>
      <w:rFonts w:ascii="Consolas" w:eastAsia="Times New Roman" w:hAnsi="Consolas" w:cs="Times New Roman"/>
      <w:b w:val="0"/>
      <w:bCs/>
      <w:i/>
      <w:color w:val="60A0B0"/>
      <w:sz w:val="22"/>
      <w:szCs w:val="20"/>
    </w:rPr>
  </w:style>
  <w:style w:type="character" w:customStyle="1" w:styleId="WarningTok">
    <w:name w:val="WarningTok"/>
    <w:basedOn w:val="VerbatimChar"/>
    <w:rPr>
      <w:rFonts w:ascii="Consolas" w:eastAsia="Times New Roman" w:hAnsi="Consolas" w:cs="Times New Roman"/>
      <w:b w:val="0"/>
      <w:bCs/>
      <w:i/>
      <w:color w:val="60A0B0"/>
      <w:sz w:val="22"/>
      <w:szCs w:val="20"/>
    </w:rPr>
  </w:style>
  <w:style w:type="character" w:customStyle="1" w:styleId="AlertTok">
    <w:name w:val="AlertTok"/>
    <w:basedOn w:val="VerbatimChar"/>
    <w:rPr>
      <w:rFonts w:ascii="Consolas" w:eastAsia="Times New Roman" w:hAnsi="Consolas" w:cs="Times New Roman"/>
      <w:b w:val="0"/>
      <w:bCs/>
      <w:color w:val="FF0000"/>
      <w:sz w:val="22"/>
      <w:szCs w:val="20"/>
    </w:rPr>
  </w:style>
  <w:style w:type="character" w:customStyle="1" w:styleId="ErrorTok">
    <w:name w:val="ErrorTok"/>
    <w:basedOn w:val="VerbatimChar"/>
    <w:rPr>
      <w:rFonts w:ascii="Consolas" w:eastAsia="Times New Roman" w:hAnsi="Consolas" w:cs="Times New Roman"/>
      <w:b w:val="0"/>
      <w:bCs/>
      <w:color w:val="FF0000"/>
      <w:sz w:val="22"/>
      <w:szCs w:val="20"/>
    </w:rPr>
  </w:style>
  <w:style w:type="character" w:customStyle="1" w:styleId="NormalTok">
    <w:name w:val="NormalTok"/>
    <w:basedOn w:val="VerbatimChar"/>
    <w:rPr>
      <w:rFonts w:ascii="Consolas" w:eastAsia="Times New Roman" w:hAnsi="Consolas" w:cs="Times New Roman"/>
      <w:b/>
      <w:bCs/>
      <w:sz w:val="22"/>
      <w:szCs w:val="20"/>
    </w:rPr>
  </w:style>
  <w:style w:type="table" w:styleId="TableGrid">
    <w:name w:val="Table Grid"/>
    <w:basedOn w:val="TableNormal"/>
    <w:rsid w:val="0035466E"/>
    <w:pPr>
      <w:spacing w:after="0"/>
    </w:pPr>
    <w:rPr>
      <w:rFonts w:ascii="Arial" w:eastAsia="Arial Unicode MS" w:hAnsi="Arial" w:cs="Times New Roman"/>
      <w:sz w:val="20"/>
      <w:szCs w:val="20"/>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Apple Braille" w:hAnsi="Apple Braille"/>
        <w:b w:val="0"/>
        <w:sz w:val="20"/>
      </w:rPr>
      <w:tblPr/>
      <w:trPr>
        <w:cantSplit w:val="0"/>
      </w:trPr>
      <w:tcPr>
        <w:tcBorders>
          <w:top w:val="nil"/>
          <w:left w:val="nil"/>
          <w:bottom w:val="nil"/>
          <w:right w:val="nil"/>
          <w:insideH w:val="nil"/>
          <w:insideV w:val="nil"/>
          <w:tl2br w:val="nil"/>
          <w:tr2bl w:val="nil"/>
        </w:tcBorders>
      </w:tcPr>
    </w:tblStylePr>
  </w:style>
  <w:style w:type="paragraph" w:styleId="Footer">
    <w:name w:val="footer"/>
    <w:link w:val="FooterChar"/>
    <w:rsid w:val="0035466E"/>
    <w:pPr>
      <w:pBdr>
        <w:top w:val="single" w:sz="4" w:space="1" w:color="auto"/>
      </w:pBdr>
      <w:tabs>
        <w:tab w:val="right" w:pos="10224"/>
      </w:tabs>
      <w:adjustRightInd w:val="0"/>
      <w:snapToGrid w:val="0"/>
      <w:spacing w:after="0"/>
    </w:pPr>
    <w:rPr>
      <w:rFonts w:ascii="Arial" w:eastAsia="Times New Roman" w:hAnsi="Arial" w:cs="Times New Roman"/>
      <w:sz w:val="20"/>
    </w:rPr>
  </w:style>
  <w:style w:type="character" w:customStyle="1" w:styleId="FooterChar">
    <w:name w:val="Footer Char"/>
    <w:basedOn w:val="DefaultParagraphFont"/>
    <w:link w:val="Footer"/>
    <w:rsid w:val="003D4761"/>
    <w:rPr>
      <w:rFonts w:ascii="Arial" w:eastAsia="Times New Roman" w:hAnsi="Arial" w:cs="Times New Roman"/>
      <w:sz w:val="20"/>
    </w:rPr>
  </w:style>
  <w:style w:type="paragraph" w:customStyle="1" w:styleId="Cover-Title">
    <w:name w:val="Cover - Title"/>
    <w:basedOn w:val="Normal"/>
    <w:next w:val="Cover-Subtitle"/>
    <w:rsid w:val="0035466E"/>
    <w:pPr>
      <w:snapToGrid w:val="0"/>
      <w:spacing w:before="0" w:after="288"/>
      <w:ind w:right="2880"/>
    </w:pPr>
    <w:rPr>
      <w:rFonts w:ascii="Arial Bold" w:eastAsia="SimSun" w:hAnsi="Arial Bold"/>
      <w:b/>
      <w:sz w:val="44"/>
      <w:lang w:eastAsia="zh-CN"/>
    </w:rPr>
  </w:style>
  <w:style w:type="table" w:styleId="TableGrid1">
    <w:name w:val="Table Grid 1"/>
    <w:basedOn w:val="TableNormal"/>
    <w:semiHidden/>
    <w:rsid w:val="0035466E"/>
    <w:pPr>
      <w:spacing w:after="0"/>
    </w:pPr>
    <w:rPr>
      <w:rFonts w:ascii="Arial" w:eastAsia="Times New Roman" w:hAnsi="Arial" w:cs="Arial"/>
      <w:sz w:val="16"/>
      <w:szCs w:val="20"/>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semiHidden/>
    <w:rsid w:val="0035466E"/>
    <w:pPr>
      <w:tabs>
        <w:tab w:val="left" w:pos="1440"/>
        <w:tab w:val="right" w:leader="dot" w:pos="10260"/>
      </w:tabs>
      <w:snapToGrid w:val="0"/>
      <w:spacing w:before="80" w:after="0"/>
      <w:ind w:left="1440" w:right="331" w:hanging="1440"/>
    </w:pPr>
    <w:rPr>
      <w:rFonts w:ascii="Arial Bold" w:eastAsia="SimSun" w:hAnsi="Arial Bold" w:cs="Arial Bold"/>
      <w:b/>
      <w:bCs/>
      <w:caps/>
      <w:noProof/>
      <w:sz w:val="18"/>
      <w:szCs w:val="20"/>
    </w:rPr>
  </w:style>
  <w:style w:type="paragraph" w:styleId="TOC4">
    <w:name w:val="toc 4"/>
    <w:basedOn w:val="Normal"/>
    <w:next w:val="Normal"/>
    <w:autoRedefine/>
    <w:semiHidden/>
    <w:rsid w:val="0035466E"/>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semiHidden/>
    <w:rsid w:val="0035466E"/>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paragraph" w:styleId="TOC3">
    <w:name w:val="toc 3"/>
    <w:basedOn w:val="Normal"/>
    <w:next w:val="Normal"/>
    <w:autoRedefine/>
    <w:semiHidden/>
    <w:rsid w:val="0035466E"/>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35466E"/>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35466E"/>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35466E"/>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35466E"/>
    <w:pPr>
      <w:ind w:left="1680"/>
    </w:pPr>
  </w:style>
  <w:style w:type="paragraph" w:styleId="TOC9">
    <w:name w:val="toc 9"/>
    <w:basedOn w:val="Normal"/>
    <w:next w:val="Normal"/>
    <w:autoRedefine/>
    <w:semiHidden/>
    <w:rsid w:val="0035466E"/>
    <w:pPr>
      <w:ind w:left="1920"/>
    </w:pPr>
  </w:style>
  <w:style w:type="paragraph" w:customStyle="1" w:styleId="HeadingTOC">
    <w:name w:val="Heading TOC"/>
    <w:semiHidden/>
    <w:rsid w:val="0035466E"/>
    <w:pPr>
      <w:pageBreakBefore/>
      <w:pBdr>
        <w:top w:val="single" w:sz="4" w:space="1" w:color="auto"/>
      </w:pBdr>
      <w:spacing w:after="240"/>
    </w:pPr>
    <w:rPr>
      <w:rFonts w:ascii="Arial" w:eastAsia="Times New Roman" w:hAnsi="Arial" w:cs="Times New Roman"/>
      <w:b/>
      <w:bCs/>
      <w:kern w:val="32"/>
      <w:sz w:val="32"/>
      <w:szCs w:val="32"/>
    </w:rPr>
  </w:style>
  <w:style w:type="paragraph" w:styleId="Header">
    <w:name w:val="header"/>
    <w:basedOn w:val="Normal"/>
    <w:link w:val="HeaderChar"/>
    <w:semiHidden/>
    <w:rsid w:val="0035466E"/>
    <w:pPr>
      <w:tabs>
        <w:tab w:val="center" w:pos="4320"/>
        <w:tab w:val="right" w:pos="8640"/>
      </w:tabs>
      <w:spacing w:before="120"/>
    </w:pPr>
    <w:rPr>
      <w:sz w:val="20"/>
    </w:rPr>
  </w:style>
  <w:style w:type="character" w:customStyle="1" w:styleId="HeaderChar">
    <w:name w:val="Header Char"/>
    <w:basedOn w:val="DefaultParagraphFont"/>
    <w:link w:val="Header"/>
    <w:semiHidden/>
    <w:rsid w:val="003D4761"/>
    <w:rPr>
      <w:rFonts w:ascii="Arial" w:eastAsia="Times New Roman" w:hAnsi="Arial" w:cs="Times New Roman"/>
      <w:sz w:val="20"/>
    </w:rPr>
  </w:style>
  <w:style w:type="paragraph" w:customStyle="1" w:styleId="StepList">
    <w:name w:val="Step List"/>
    <w:basedOn w:val="Normal"/>
    <w:rsid w:val="0035466E"/>
    <w:pPr>
      <w:keepLines/>
      <w:numPr>
        <w:numId w:val="21"/>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35466E"/>
    <w:pPr>
      <w:keepLines/>
      <w:spacing w:before="60" w:after="60"/>
    </w:pPr>
    <w:rPr>
      <w:rFonts w:ascii="Arial" w:eastAsia="SimSun" w:hAnsi="Arial" w:cs="Times New Roman"/>
      <w:sz w:val="20"/>
      <w:szCs w:val="20"/>
      <w:lang w:eastAsia="zh-CN"/>
    </w:rPr>
  </w:style>
  <w:style w:type="paragraph" w:customStyle="1" w:styleId="InformationBoxTitle">
    <w:name w:val="Information Box Title"/>
    <w:next w:val="InformationBoxBody"/>
    <w:rsid w:val="0035466E"/>
    <w:pPr>
      <w:keepNext/>
      <w:keepLines/>
      <w:spacing w:before="60" w:after="0"/>
    </w:pPr>
    <w:rPr>
      <w:rFonts w:ascii="Arial" w:eastAsia="SimSun" w:hAnsi="Arial" w:cs="Times New Roman"/>
      <w:b/>
      <w:sz w:val="20"/>
      <w:szCs w:val="20"/>
      <w:lang w:eastAsia="zh-CN"/>
    </w:rPr>
  </w:style>
  <w:style w:type="paragraph" w:customStyle="1" w:styleId="TableText">
    <w:name w:val="Table Text"/>
    <w:basedOn w:val="Normal"/>
    <w:rsid w:val="0035466E"/>
    <w:pPr>
      <w:keepLines/>
      <w:spacing w:before="120"/>
    </w:pPr>
    <w:rPr>
      <w:rFonts w:eastAsia="SimSun"/>
      <w:lang w:eastAsia="zh-CN"/>
    </w:rPr>
  </w:style>
  <w:style w:type="paragraph" w:customStyle="1" w:styleId="Legal-1">
    <w:name w:val="Legal-1"/>
    <w:semiHidden/>
    <w:rsid w:val="0035466E"/>
    <w:pPr>
      <w:spacing w:before="120" w:after="120" w:line="360" w:lineRule="auto"/>
      <w:ind w:left="5731"/>
    </w:pPr>
    <w:rPr>
      <w:rFonts w:ascii="Times New Roman" w:eastAsia="SimSun" w:hAnsi="Times New Roman" w:cs="Times New Roman"/>
      <w:sz w:val="16"/>
      <w:szCs w:val="20"/>
      <w:lang w:eastAsia="zh-CN"/>
    </w:rPr>
  </w:style>
  <w:style w:type="paragraph" w:customStyle="1" w:styleId="TableBullet">
    <w:name w:val="Table Bullet"/>
    <w:basedOn w:val="TableText"/>
    <w:semiHidden/>
    <w:rsid w:val="0035466E"/>
    <w:pPr>
      <w:numPr>
        <w:numId w:val="8"/>
      </w:numPr>
    </w:pPr>
  </w:style>
  <w:style w:type="paragraph" w:customStyle="1" w:styleId="TableTitle">
    <w:name w:val="Table Title"/>
    <w:next w:val="TableText"/>
    <w:rsid w:val="0035466E"/>
    <w:pPr>
      <w:keepNext/>
      <w:keepLines/>
      <w:spacing w:after="0"/>
      <w:jc w:val="center"/>
    </w:pPr>
    <w:rPr>
      <w:rFonts w:ascii="Arial" w:eastAsia="Arial Unicode MS" w:hAnsi="Arial" w:cs="Times New Roman"/>
      <w:b/>
      <w:sz w:val="22"/>
      <w:lang w:eastAsia="zh-CN"/>
    </w:rPr>
  </w:style>
  <w:style w:type="table" w:styleId="TableGrid2">
    <w:name w:val="Table Grid 2"/>
    <w:basedOn w:val="TableNormal"/>
    <w:rsid w:val="0035466E"/>
    <w:pPr>
      <w:keepNext/>
      <w:keepLines/>
      <w:spacing w:before="60" w:after="60"/>
    </w:pPr>
    <w:rPr>
      <w:rFonts w:ascii="Arial" w:eastAsia="Times New Roman" w:hAnsi="Arial" w:cs="Times New Roman"/>
      <w:sz w:val="22"/>
      <w:szCs w:val="20"/>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blInd w:w="0" w:type="dxa"/>
      </w:tblPr>
      <w:trPr>
        <w:cantSplit w:val="0"/>
      </w:trPr>
    </w:tblStylePr>
    <w:tblStylePr w:type="swCell">
      <w:rPr>
        <w:rFonts w:ascii="Arial" w:hAnsi="Arial"/>
        <w:sz w:val="22"/>
      </w:rPr>
    </w:tblStylePr>
  </w:style>
  <w:style w:type="paragraph" w:customStyle="1" w:styleId="HeadingAppendix">
    <w:name w:val="Heading Appendix"/>
    <w:basedOn w:val="Heading1"/>
    <w:rsid w:val="0035466E"/>
    <w:pPr>
      <w:numPr>
        <w:numId w:val="9"/>
      </w:numPr>
    </w:pPr>
    <w:rPr>
      <w:rFonts w:eastAsia="SimSun"/>
    </w:rPr>
  </w:style>
  <w:style w:type="paragraph" w:customStyle="1" w:styleId="Cover-Subtitle">
    <w:name w:val="Cover - Subtitle"/>
    <w:basedOn w:val="Normal"/>
    <w:rsid w:val="0035466E"/>
    <w:pPr>
      <w:snapToGrid w:val="0"/>
      <w:spacing w:before="0" w:after="288"/>
      <w:ind w:right="3600"/>
    </w:pPr>
    <w:rPr>
      <w:rFonts w:ascii="Times New Roman" w:eastAsia="SimSun" w:hAnsi="Times New Roman"/>
      <w:i/>
      <w:sz w:val="32"/>
      <w:lang w:eastAsia="zh-CN"/>
    </w:rPr>
  </w:style>
  <w:style w:type="character" w:customStyle="1" w:styleId="Code-Characterstyle">
    <w:name w:val="Code - Character style"/>
    <w:semiHidden/>
    <w:rsid w:val="0035466E"/>
    <w:rPr>
      <w:rFonts w:ascii="Courier New" w:hAnsi="Courier New"/>
    </w:rPr>
  </w:style>
  <w:style w:type="paragraph" w:customStyle="1" w:styleId="StepListContno">
    <w:name w:val="Step List Cont. (no #)"/>
    <w:basedOn w:val="StepList"/>
    <w:rsid w:val="0035466E"/>
    <w:pPr>
      <w:numPr>
        <w:numId w:val="10"/>
      </w:numPr>
      <w:tabs>
        <w:tab w:val="clear" w:pos="821"/>
      </w:tabs>
    </w:pPr>
  </w:style>
  <w:style w:type="numbering" w:styleId="111111">
    <w:name w:val="Outline List 2"/>
    <w:basedOn w:val="NoList"/>
    <w:semiHidden/>
    <w:rsid w:val="0035466E"/>
    <w:pPr>
      <w:numPr>
        <w:numId w:val="12"/>
      </w:numPr>
    </w:pPr>
  </w:style>
  <w:style w:type="paragraph" w:styleId="ListBullet">
    <w:name w:val="List Bullet"/>
    <w:basedOn w:val="Normal"/>
    <w:rsid w:val="0035466E"/>
    <w:pPr>
      <w:keepLines/>
      <w:numPr>
        <w:numId w:val="11"/>
      </w:numPr>
      <w:tabs>
        <w:tab w:val="left" w:pos="1800"/>
        <w:tab w:val="left" w:pos="2333"/>
        <w:tab w:val="left" w:pos="3024"/>
      </w:tabs>
      <w:spacing w:before="120"/>
      <w:ind w:right="432"/>
    </w:pPr>
  </w:style>
  <w:style w:type="paragraph" w:styleId="ListBullet3">
    <w:name w:val="List Bullet 3"/>
    <w:basedOn w:val="Normal"/>
    <w:rsid w:val="0035466E"/>
    <w:pPr>
      <w:numPr>
        <w:ilvl w:val="2"/>
        <w:numId w:val="11"/>
      </w:numPr>
      <w:spacing w:before="120"/>
    </w:pPr>
  </w:style>
  <w:style w:type="paragraph" w:customStyle="1" w:styleId="Code-Paragraphstyle">
    <w:name w:val="Code - Paragraph style"/>
    <w:basedOn w:val="Normal"/>
    <w:next w:val="Normal"/>
    <w:rsid w:val="0035466E"/>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35466E"/>
    <w:pPr>
      <w:keepLines/>
      <w:spacing w:after="0"/>
    </w:pPr>
    <w:rPr>
      <w:rFonts w:ascii="Arial" w:eastAsia="Times New Roman" w:hAnsi="Arial" w:cs="Times New Roman"/>
      <w:sz w:val="20"/>
      <w:szCs w:val="20"/>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rsid w:val="0035466E"/>
    <w:pPr>
      <w:spacing w:line="480" w:lineRule="auto"/>
    </w:pPr>
  </w:style>
  <w:style w:type="character" w:customStyle="1" w:styleId="BodyText2Char">
    <w:name w:val="Body Text 2 Char"/>
    <w:basedOn w:val="DefaultParagraphFont"/>
    <w:link w:val="BodyText2"/>
    <w:rsid w:val="003D4761"/>
    <w:rPr>
      <w:rFonts w:ascii="Arial" w:eastAsia="Times New Roman" w:hAnsi="Arial" w:cs="Times New Roman"/>
      <w:sz w:val="22"/>
    </w:rPr>
  </w:style>
  <w:style w:type="paragraph" w:customStyle="1" w:styleId="GeneralInstructions">
    <w:name w:val="General Instructions"/>
    <w:next w:val="BodyText"/>
    <w:semiHidden/>
    <w:rsid w:val="0035466E"/>
    <w:pPr>
      <w:adjustRightInd w:val="0"/>
      <w:snapToGrid w:val="0"/>
      <w:spacing w:after="240"/>
    </w:pPr>
    <w:rPr>
      <w:rFonts w:ascii="Arial" w:eastAsia="SimSun" w:hAnsi="Arial" w:cs="Times New Roman"/>
      <w:color w:val="669900"/>
      <w:sz w:val="22"/>
      <w:lang w:eastAsia="zh-CN"/>
    </w:rPr>
  </w:style>
  <w:style w:type="numbering" w:styleId="1ai">
    <w:name w:val="Outline List 1"/>
    <w:basedOn w:val="NoList"/>
    <w:semiHidden/>
    <w:rsid w:val="0035466E"/>
    <w:pPr>
      <w:numPr>
        <w:numId w:val="13"/>
      </w:numPr>
    </w:pPr>
  </w:style>
  <w:style w:type="numbering" w:styleId="ArticleSection">
    <w:name w:val="Outline List 3"/>
    <w:basedOn w:val="NoList"/>
    <w:semiHidden/>
    <w:rsid w:val="0035466E"/>
    <w:pPr>
      <w:numPr>
        <w:numId w:val="14"/>
      </w:numPr>
    </w:pPr>
  </w:style>
  <w:style w:type="paragraph" w:styleId="BodyText3">
    <w:name w:val="Body Text 3"/>
    <w:basedOn w:val="Normal"/>
    <w:link w:val="BodyText3Char"/>
    <w:rsid w:val="0035466E"/>
    <w:rPr>
      <w:sz w:val="16"/>
      <w:szCs w:val="16"/>
    </w:rPr>
  </w:style>
  <w:style w:type="character" w:customStyle="1" w:styleId="BodyText3Char">
    <w:name w:val="Body Text 3 Char"/>
    <w:basedOn w:val="DefaultParagraphFont"/>
    <w:link w:val="BodyText3"/>
    <w:rsid w:val="003D4761"/>
    <w:rPr>
      <w:rFonts w:ascii="Arial" w:eastAsia="Times New Roman" w:hAnsi="Arial" w:cs="Times New Roman"/>
      <w:sz w:val="16"/>
      <w:szCs w:val="16"/>
    </w:rPr>
  </w:style>
  <w:style w:type="paragraph" w:styleId="BodyTextFirstIndent">
    <w:name w:val="Body Text First Indent"/>
    <w:basedOn w:val="BodyText"/>
    <w:link w:val="BodyTextFirstIndentChar"/>
    <w:semiHidden/>
    <w:rsid w:val="0035466E"/>
    <w:pPr>
      <w:tabs>
        <w:tab w:val="clear" w:pos="792"/>
      </w:tabs>
      <w:adjustRightInd/>
      <w:snapToGrid/>
      <w:ind w:firstLine="210"/>
    </w:pPr>
    <w:rPr>
      <w:rFonts w:eastAsia="Times New Roman"/>
      <w:lang w:eastAsia="en-US"/>
    </w:rPr>
  </w:style>
  <w:style w:type="character" w:customStyle="1" w:styleId="BodyTextChar">
    <w:name w:val="Body Text Char"/>
    <w:basedOn w:val="DefaultParagraphFont"/>
    <w:link w:val="BodyText"/>
    <w:rsid w:val="003D4761"/>
    <w:rPr>
      <w:rFonts w:ascii="Arial" w:eastAsia="Arial Unicode MS" w:hAnsi="Arial" w:cs="Times New Roman"/>
      <w:sz w:val="22"/>
      <w:lang w:eastAsia="zh-CN"/>
    </w:rPr>
  </w:style>
  <w:style w:type="character" w:customStyle="1" w:styleId="BodyTextFirstIndentChar">
    <w:name w:val="Body Text First Indent Char"/>
    <w:basedOn w:val="BodyTextChar"/>
    <w:link w:val="BodyTextFirstIndent"/>
    <w:semiHidden/>
    <w:rsid w:val="003D4761"/>
    <w:rPr>
      <w:rFonts w:ascii="Arial" w:eastAsia="Times New Roman" w:hAnsi="Arial" w:cs="Times New Roman"/>
      <w:sz w:val="22"/>
      <w:lang w:eastAsia="zh-CN"/>
    </w:rPr>
  </w:style>
  <w:style w:type="paragraph" w:styleId="BodyTextIndent">
    <w:name w:val="Body Text Indent"/>
    <w:basedOn w:val="Normal"/>
    <w:link w:val="BodyTextIndentChar"/>
    <w:semiHidden/>
    <w:rsid w:val="0035466E"/>
    <w:pPr>
      <w:ind w:left="360"/>
    </w:pPr>
  </w:style>
  <w:style w:type="character" w:customStyle="1" w:styleId="BodyTextIndentChar">
    <w:name w:val="Body Text Indent Char"/>
    <w:basedOn w:val="DefaultParagraphFont"/>
    <w:link w:val="BodyTextIndent"/>
    <w:semiHidden/>
    <w:rsid w:val="003D4761"/>
    <w:rPr>
      <w:rFonts w:ascii="Arial" w:eastAsia="Times New Roman" w:hAnsi="Arial" w:cs="Times New Roman"/>
      <w:sz w:val="22"/>
    </w:rPr>
  </w:style>
  <w:style w:type="paragraph" w:styleId="BodyTextFirstIndent2">
    <w:name w:val="Body Text First Indent 2"/>
    <w:basedOn w:val="BodyTextIndent"/>
    <w:link w:val="BodyTextFirstIndent2Char"/>
    <w:semiHidden/>
    <w:rsid w:val="0035466E"/>
    <w:pPr>
      <w:ind w:firstLine="210"/>
    </w:pPr>
  </w:style>
  <w:style w:type="character" w:customStyle="1" w:styleId="BodyTextFirstIndent2Char">
    <w:name w:val="Body Text First Indent 2 Char"/>
    <w:basedOn w:val="BodyTextIndentChar"/>
    <w:link w:val="BodyTextFirstIndent2"/>
    <w:semiHidden/>
    <w:rsid w:val="003D4761"/>
    <w:rPr>
      <w:rFonts w:ascii="Arial" w:eastAsia="Times New Roman" w:hAnsi="Arial" w:cs="Times New Roman"/>
      <w:sz w:val="22"/>
    </w:rPr>
  </w:style>
  <w:style w:type="paragraph" w:styleId="BodyTextIndent2">
    <w:name w:val="Body Text Indent 2"/>
    <w:basedOn w:val="Normal"/>
    <w:link w:val="BodyTextIndent2Char"/>
    <w:rsid w:val="0035466E"/>
    <w:pPr>
      <w:spacing w:line="480" w:lineRule="auto"/>
      <w:ind w:left="360"/>
    </w:pPr>
  </w:style>
  <w:style w:type="character" w:customStyle="1" w:styleId="BodyTextIndent2Char">
    <w:name w:val="Body Text Indent 2 Char"/>
    <w:basedOn w:val="DefaultParagraphFont"/>
    <w:link w:val="BodyTextIndent2"/>
    <w:rsid w:val="003D4761"/>
    <w:rPr>
      <w:rFonts w:ascii="Arial" w:eastAsia="Times New Roman" w:hAnsi="Arial" w:cs="Times New Roman"/>
      <w:sz w:val="22"/>
    </w:rPr>
  </w:style>
  <w:style w:type="paragraph" w:styleId="BodyTextIndent3">
    <w:name w:val="Body Text Indent 3"/>
    <w:basedOn w:val="Normal"/>
    <w:link w:val="BodyTextIndent3Char"/>
    <w:semiHidden/>
    <w:rsid w:val="0035466E"/>
    <w:pPr>
      <w:ind w:left="360"/>
    </w:pPr>
    <w:rPr>
      <w:sz w:val="16"/>
      <w:szCs w:val="16"/>
    </w:rPr>
  </w:style>
  <w:style w:type="character" w:customStyle="1" w:styleId="BodyTextIndent3Char">
    <w:name w:val="Body Text Indent 3 Char"/>
    <w:basedOn w:val="DefaultParagraphFont"/>
    <w:link w:val="BodyTextIndent3"/>
    <w:semiHidden/>
    <w:rsid w:val="003D4761"/>
    <w:rPr>
      <w:rFonts w:ascii="Arial" w:eastAsia="Times New Roman" w:hAnsi="Arial" w:cs="Times New Roman"/>
      <w:sz w:val="16"/>
      <w:szCs w:val="16"/>
    </w:rPr>
  </w:style>
  <w:style w:type="paragraph" w:styleId="Closing">
    <w:name w:val="Closing"/>
    <w:basedOn w:val="Normal"/>
    <w:link w:val="ClosingChar"/>
    <w:semiHidden/>
    <w:rsid w:val="0035466E"/>
    <w:pPr>
      <w:ind w:left="4320"/>
    </w:pPr>
  </w:style>
  <w:style w:type="character" w:customStyle="1" w:styleId="ClosingChar">
    <w:name w:val="Closing Char"/>
    <w:basedOn w:val="DefaultParagraphFont"/>
    <w:link w:val="Closing"/>
    <w:semiHidden/>
    <w:rsid w:val="003D4761"/>
    <w:rPr>
      <w:rFonts w:ascii="Arial" w:eastAsia="Times New Roman" w:hAnsi="Arial" w:cs="Times New Roman"/>
      <w:sz w:val="22"/>
    </w:rPr>
  </w:style>
  <w:style w:type="paragraph" w:styleId="E-mailSignature">
    <w:name w:val="E-mail Signature"/>
    <w:basedOn w:val="Normal"/>
    <w:link w:val="E-mailSignatureChar"/>
    <w:semiHidden/>
    <w:rsid w:val="0035466E"/>
  </w:style>
  <w:style w:type="character" w:customStyle="1" w:styleId="E-mailSignatureChar">
    <w:name w:val="E-mail Signature Char"/>
    <w:basedOn w:val="DefaultParagraphFont"/>
    <w:link w:val="E-mailSignature"/>
    <w:semiHidden/>
    <w:rsid w:val="003D4761"/>
    <w:rPr>
      <w:rFonts w:ascii="Arial" w:eastAsia="Times New Roman" w:hAnsi="Arial" w:cs="Times New Roman"/>
      <w:sz w:val="22"/>
    </w:rPr>
  </w:style>
  <w:style w:type="paragraph" w:styleId="HTMLAddress">
    <w:name w:val="HTML Address"/>
    <w:basedOn w:val="Normal"/>
    <w:link w:val="HTMLAddressChar"/>
    <w:semiHidden/>
    <w:rsid w:val="0035466E"/>
    <w:rPr>
      <w:i/>
      <w:iCs/>
    </w:rPr>
  </w:style>
  <w:style w:type="character" w:customStyle="1" w:styleId="HTMLAddressChar">
    <w:name w:val="HTML Address Char"/>
    <w:basedOn w:val="DefaultParagraphFont"/>
    <w:link w:val="HTMLAddress"/>
    <w:semiHidden/>
    <w:rsid w:val="003D4761"/>
    <w:rPr>
      <w:rFonts w:ascii="Arial" w:eastAsia="Times New Roman" w:hAnsi="Arial" w:cs="Times New Roman"/>
      <w:i/>
      <w:iCs/>
      <w:sz w:val="22"/>
    </w:rPr>
  </w:style>
  <w:style w:type="paragraph" w:styleId="HTMLPreformatted">
    <w:name w:val="HTML Preformatted"/>
    <w:basedOn w:val="Normal"/>
    <w:link w:val="HTMLPreformattedChar"/>
    <w:semiHidden/>
    <w:rsid w:val="0035466E"/>
    <w:rPr>
      <w:rFonts w:ascii="Courier New" w:hAnsi="Courier New" w:cs="Courier New"/>
      <w:sz w:val="20"/>
      <w:szCs w:val="20"/>
    </w:rPr>
  </w:style>
  <w:style w:type="character" w:customStyle="1" w:styleId="HTMLPreformattedChar">
    <w:name w:val="HTML Preformatted Char"/>
    <w:basedOn w:val="DefaultParagraphFont"/>
    <w:link w:val="HTMLPreformatted"/>
    <w:semiHidden/>
    <w:rsid w:val="003D4761"/>
    <w:rPr>
      <w:rFonts w:ascii="Courier New" w:eastAsia="Times New Roman" w:hAnsi="Courier New" w:cs="Courier New"/>
      <w:sz w:val="20"/>
      <w:szCs w:val="20"/>
    </w:rPr>
  </w:style>
  <w:style w:type="paragraph" w:styleId="List2">
    <w:name w:val="List 2"/>
    <w:basedOn w:val="Normal"/>
    <w:semiHidden/>
    <w:rsid w:val="0035466E"/>
    <w:pPr>
      <w:ind w:left="720" w:hanging="360"/>
    </w:pPr>
  </w:style>
  <w:style w:type="paragraph" w:customStyle="1" w:styleId="Footer-cover">
    <w:name w:val="Footer - cover"/>
    <w:basedOn w:val="Normal"/>
    <w:semiHidden/>
    <w:rsid w:val="0035466E"/>
    <w:pPr>
      <w:adjustRightInd w:val="0"/>
      <w:snapToGrid w:val="0"/>
      <w:spacing w:before="60" w:after="60"/>
    </w:pPr>
    <w:rPr>
      <w:sz w:val="16"/>
      <w:szCs w:val="17"/>
    </w:rPr>
  </w:style>
  <w:style w:type="paragraph" w:customStyle="1" w:styleId="Cover-Title-CollaborationSolutions">
    <w:name w:val="Cover - Title - Collaboration Solutions"/>
    <w:basedOn w:val="Cover-Title"/>
    <w:next w:val="Cover-Subtitle"/>
    <w:rsid w:val="0035466E"/>
    <w:rPr>
      <w:color w:val="FDB813"/>
    </w:rPr>
  </w:style>
  <w:style w:type="paragraph" w:customStyle="1" w:styleId="Header-cover3">
    <w:name w:val="Header - cover 3"/>
    <w:basedOn w:val="Cover-Subtitle"/>
    <w:semiHidden/>
    <w:rsid w:val="0035466E"/>
    <w:pPr>
      <w:spacing w:before="20" w:after="0"/>
      <w:ind w:right="0"/>
      <w:jc w:val="right"/>
    </w:pPr>
    <w:rPr>
      <w:bCs/>
      <w:i w:val="0"/>
      <w:snapToGrid w:val="0"/>
      <w:sz w:val="18"/>
    </w:rPr>
  </w:style>
  <w:style w:type="character" w:styleId="Emphasis">
    <w:name w:val="Emphasis"/>
    <w:qFormat/>
    <w:rsid w:val="0035466E"/>
    <w:rPr>
      <w:i/>
      <w:iCs/>
    </w:rPr>
  </w:style>
  <w:style w:type="paragraph" w:styleId="EnvelopeAddress">
    <w:name w:val="envelope address"/>
    <w:basedOn w:val="Normal"/>
    <w:semiHidden/>
    <w:rsid w:val="0035466E"/>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35466E"/>
    <w:rPr>
      <w:rFonts w:cs="Arial"/>
      <w:sz w:val="20"/>
      <w:szCs w:val="20"/>
    </w:rPr>
  </w:style>
  <w:style w:type="paragraph" w:customStyle="1" w:styleId="Cover-Title-IM">
    <w:name w:val="Cover - Title - IM"/>
    <w:basedOn w:val="Cover-Title"/>
    <w:next w:val="Cover-Subtitle"/>
    <w:rsid w:val="0035466E"/>
    <w:rPr>
      <w:color w:val="17AF4B"/>
    </w:rPr>
  </w:style>
  <w:style w:type="character" w:styleId="FollowedHyperlink">
    <w:name w:val="FollowedHyperlink"/>
    <w:semiHidden/>
    <w:rsid w:val="0035466E"/>
    <w:rPr>
      <w:color w:val="800080"/>
      <w:u w:val="single"/>
    </w:rPr>
  </w:style>
  <w:style w:type="paragraph" w:customStyle="1" w:styleId="Cover-Title-WebSphere">
    <w:name w:val="Cover - Title - WebSphere"/>
    <w:basedOn w:val="Cover-Title"/>
    <w:next w:val="Cover-Subtitle"/>
    <w:rsid w:val="0035466E"/>
    <w:rPr>
      <w:color w:val="7F1C7D"/>
    </w:rPr>
  </w:style>
  <w:style w:type="paragraph" w:customStyle="1" w:styleId="Line">
    <w:name w:val="Line"/>
    <w:basedOn w:val="Normal"/>
    <w:semiHidden/>
    <w:rsid w:val="0035466E"/>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Title-Rational">
    <w:name w:val="Cover - Title - Rational"/>
    <w:basedOn w:val="Cover-Title"/>
    <w:next w:val="Cover-Subtitle"/>
    <w:rsid w:val="0035466E"/>
    <w:rPr>
      <w:color w:val="008ABF"/>
    </w:rPr>
  </w:style>
  <w:style w:type="paragraph" w:customStyle="1" w:styleId="Cover-Title-Tivoli">
    <w:name w:val="Cover - Title - Tivoli"/>
    <w:basedOn w:val="Cover-Title"/>
    <w:next w:val="Cover-Subtitle"/>
    <w:rsid w:val="0035466E"/>
    <w:rPr>
      <w:color w:val="D9182D"/>
    </w:rPr>
  </w:style>
  <w:style w:type="character" w:styleId="HTMLAcronym">
    <w:name w:val="HTML Acronym"/>
    <w:basedOn w:val="DefaultParagraphFont"/>
    <w:semiHidden/>
    <w:rsid w:val="0035466E"/>
  </w:style>
  <w:style w:type="character" w:styleId="LineNumber">
    <w:name w:val="line number"/>
    <w:basedOn w:val="DefaultParagraphFont"/>
    <w:semiHidden/>
    <w:rsid w:val="0035466E"/>
  </w:style>
  <w:style w:type="paragraph" w:customStyle="1" w:styleId="Cover-Title-zSeries">
    <w:name w:val="Cover - Title - zSeries"/>
    <w:basedOn w:val="Cover-Title"/>
    <w:next w:val="Cover-Subtitle"/>
    <w:rsid w:val="0035466E"/>
    <w:rPr>
      <w:color w:val="A5A215"/>
    </w:rPr>
  </w:style>
  <w:style w:type="paragraph" w:styleId="List3">
    <w:name w:val="List 3"/>
    <w:basedOn w:val="Normal"/>
    <w:semiHidden/>
    <w:rsid w:val="0035466E"/>
    <w:pPr>
      <w:ind w:left="1080" w:hanging="360"/>
    </w:pPr>
  </w:style>
  <w:style w:type="paragraph" w:styleId="Signature">
    <w:name w:val="Signature"/>
    <w:basedOn w:val="Normal"/>
    <w:link w:val="SignatureChar"/>
    <w:semiHidden/>
    <w:rsid w:val="0035466E"/>
    <w:pPr>
      <w:ind w:left="4320"/>
    </w:pPr>
  </w:style>
  <w:style w:type="character" w:customStyle="1" w:styleId="SignatureChar">
    <w:name w:val="Signature Char"/>
    <w:basedOn w:val="DefaultParagraphFont"/>
    <w:link w:val="Signature"/>
    <w:semiHidden/>
    <w:rsid w:val="003D4761"/>
    <w:rPr>
      <w:rFonts w:ascii="Arial" w:eastAsia="Times New Roman" w:hAnsi="Arial" w:cs="Times New Roman"/>
      <w:sz w:val="22"/>
    </w:rPr>
  </w:style>
  <w:style w:type="character" w:styleId="Strong">
    <w:name w:val="Strong"/>
    <w:qFormat/>
    <w:rsid w:val="0035466E"/>
    <w:rPr>
      <w:b/>
      <w:bCs/>
    </w:rPr>
  </w:style>
  <w:style w:type="paragraph" w:styleId="List4">
    <w:name w:val="List 4"/>
    <w:basedOn w:val="Normal"/>
    <w:semiHidden/>
    <w:rsid w:val="0035466E"/>
    <w:pPr>
      <w:ind w:left="1440" w:hanging="360"/>
    </w:pPr>
  </w:style>
  <w:style w:type="character" w:styleId="CommentReference">
    <w:name w:val="annotation reference"/>
    <w:semiHidden/>
    <w:rsid w:val="0035466E"/>
    <w:rPr>
      <w:sz w:val="16"/>
      <w:szCs w:val="16"/>
    </w:rPr>
  </w:style>
  <w:style w:type="paragraph" w:styleId="List5">
    <w:name w:val="List 5"/>
    <w:basedOn w:val="Normal"/>
    <w:semiHidden/>
    <w:rsid w:val="0035466E"/>
    <w:pPr>
      <w:ind w:left="1800" w:hanging="360"/>
    </w:pPr>
  </w:style>
  <w:style w:type="paragraph" w:styleId="ListBullet2">
    <w:name w:val="List Bullet 2"/>
    <w:basedOn w:val="Normal"/>
    <w:rsid w:val="0035466E"/>
    <w:pPr>
      <w:keepLines/>
      <w:numPr>
        <w:ilvl w:val="1"/>
        <w:numId w:val="11"/>
      </w:numPr>
      <w:spacing w:before="120"/>
      <w:ind w:right="432"/>
    </w:pPr>
  </w:style>
  <w:style w:type="paragraph" w:customStyle="1" w:styleId="Cover-Title-BA">
    <w:name w:val="Cover - Title - BA"/>
    <w:basedOn w:val="Cover-Title"/>
    <w:next w:val="Cover-Subtitle"/>
    <w:rsid w:val="0035466E"/>
    <w:rPr>
      <w:color w:val="17AF4B"/>
    </w:rPr>
  </w:style>
  <w:style w:type="character" w:styleId="EndnoteReference">
    <w:name w:val="endnote reference"/>
    <w:semiHidden/>
    <w:rsid w:val="0035466E"/>
    <w:rPr>
      <w:vertAlign w:val="superscript"/>
    </w:rPr>
  </w:style>
  <w:style w:type="paragraph" w:styleId="EndnoteText">
    <w:name w:val="endnote text"/>
    <w:basedOn w:val="Normal"/>
    <w:link w:val="EndnoteTextChar"/>
    <w:semiHidden/>
    <w:rsid w:val="0035466E"/>
    <w:rPr>
      <w:sz w:val="20"/>
      <w:szCs w:val="20"/>
    </w:rPr>
  </w:style>
  <w:style w:type="character" w:customStyle="1" w:styleId="EndnoteTextChar">
    <w:name w:val="Endnote Text Char"/>
    <w:basedOn w:val="DefaultParagraphFont"/>
    <w:link w:val="EndnoteText"/>
    <w:semiHidden/>
    <w:rsid w:val="003D4761"/>
    <w:rPr>
      <w:rFonts w:ascii="Arial" w:eastAsia="Times New Roman" w:hAnsi="Arial" w:cs="Times New Roman"/>
      <w:sz w:val="20"/>
      <w:szCs w:val="20"/>
    </w:rPr>
  </w:style>
  <w:style w:type="paragraph" w:styleId="ListBullet4">
    <w:name w:val="List Bullet 4"/>
    <w:basedOn w:val="Normal"/>
    <w:semiHidden/>
    <w:rsid w:val="0035466E"/>
    <w:pPr>
      <w:numPr>
        <w:ilvl w:val="3"/>
        <w:numId w:val="11"/>
      </w:numPr>
    </w:pPr>
  </w:style>
  <w:style w:type="character" w:styleId="HTMLCite">
    <w:name w:val="HTML Cite"/>
    <w:semiHidden/>
    <w:rsid w:val="0035466E"/>
    <w:rPr>
      <w:i/>
      <w:iCs/>
    </w:rPr>
  </w:style>
  <w:style w:type="character" w:styleId="HTMLCode">
    <w:name w:val="HTML Code"/>
    <w:semiHidden/>
    <w:rsid w:val="0035466E"/>
    <w:rPr>
      <w:rFonts w:ascii="Courier New" w:hAnsi="Courier New"/>
      <w:sz w:val="20"/>
      <w:szCs w:val="20"/>
    </w:rPr>
  </w:style>
  <w:style w:type="character" w:styleId="HTMLDefinition">
    <w:name w:val="HTML Definition"/>
    <w:semiHidden/>
    <w:rsid w:val="0035466E"/>
    <w:rPr>
      <w:i/>
      <w:iCs/>
    </w:rPr>
  </w:style>
  <w:style w:type="character" w:styleId="HTMLKeyboard">
    <w:name w:val="HTML Keyboard"/>
    <w:semiHidden/>
    <w:rsid w:val="0035466E"/>
    <w:rPr>
      <w:rFonts w:ascii="Courier New" w:hAnsi="Courier New"/>
      <w:sz w:val="20"/>
      <w:szCs w:val="20"/>
    </w:rPr>
  </w:style>
  <w:style w:type="paragraph" w:styleId="ListBullet5">
    <w:name w:val="List Bullet 5"/>
    <w:basedOn w:val="Normal"/>
    <w:rsid w:val="0035466E"/>
    <w:pPr>
      <w:numPr>
        <w:numId w:val="15"/>
      </w:numPr>
    </w:pPr>
  </w:style>
  <w:style w:type="character" w:styleId="HTMLSample">
    <w:name w:val="HTML Sample"/>
    <w:semiHidden/>
    <w:rsid w:val="0035466E"/>
    <w:rPr>
      <w:rFonts w:ascii="Courier New" w:hAnsi="Courier New"/>
    </w:rPr>
  </w:style>
  <w:style w:type="character" w:styleId="HTMLTypewriter">
    <w:name w:val="HTML Typewriter"/>
    <w:semiHidden/>
    <w:rsid w:val="0035466E"/>
    <w:rPr>
      <w:rFonts w:ascii="Courier New" w:hAnsi="Courier New"/>
      <w:sz w:val="20"/>
      <w:szCs w:val="20"/>
    </w:rPr>
  </w:style>
  <w:style w:type="character" w:styleId="HTMLVariable">
    <w:name w:val="HTML Variable"/>
    <w:semiHidden/>
    <w:rsid w:val="0035466E"/>
    <w:rPr>
      <w:i/>
      <w:iCs/>
    </w:rPr>
  </w:style>
  <w:style w:type="paragraph" w:customStyle="1" w:styleId="Cover-Title-IS">
    <w:name w:val="Cover - Title - IS"/>
    <w:basedOn w:val="Cover-Title"/>
    <w:next w:val="Cover-Subtitle"/>
    <w:rsid w:val="0035466E"/>
    <w:rPr>
      <w:color w:val="007670"/>
    </w:rPr>
  </w:style>
  <w:style w:type="paragraph" w:customStyle="1" w:styleId="Header-cover1">
    <w:name w:val="Header - cover 1"/>
    <w:basedOn w:val="Cover-Title"/>
    <w:next w:val="Header-cover2"/>
    <w:semiHidden/>
    <w:rsid w:val="0035466E"/>
    <w:pPr>
      <w:spacing w:before="20" w:after="40"/>
    </w:pPr>
    <w:rPr>
      <w:snapToGrid w:val="0"/>
      <w:spacing w:val="-6"/>
      <w:sz w:val="19"/>
    </w:rPr>
  </w:style>
  <w:style w:type="paragraph" w:styleId="ListContinue">
    <w:name w:val="List Continue"/>
    <w:basedOn w:val="Normal"/>
    <w:semiHidden/>
    <w:rsid w:val="0035466E"/>
    <w:pPr>
      <w:ind w:left="360"/>
    </w:pPr>
  </w:style>
  <w:style w:type="paragraph" w:styleId="ListContinue2">
    <w:name w:val="List Continue 2"/>
    <w:basedOn w:val="Normal"/>
    <w:semiHidden/>
    <w:rsid w:val="0035466E"/>
    <w:pPr>
      <w:ind w:left="720"/>
    </w:pPr>
  </w:style>
  <w:style w:type="paragraph" w:styleId="Index1">
    <w:name w:val="index 1"/>
    <w:basedOn w:val="Normal"/>
    <w:next w:val="Normal"/>
    <w:autoRedefine/>
    <w:rsid w:val="0035466E"/>
    <w:pPr>
      <w:ind w:left="220" w:hanging="220"/>
    </w:pPr>
  </w:style>
  <w:style w:type="paragraph" w:styleId="Index2">
    <w:name w:val="index 2"/>
    <w:basedOn w:val="Normal"/>
    <w:next w:val="Normal"/>
    <w:autoRedefine/>
    <w:rsid w:val="0035466E"/>
    <w:pPr>
      <w:ind w:left="440" w:hanging="220"/>
    </w:pPr>
  </w:style>
  <w:style w:type="paragraph" w:styleId="Index3">
    <w:name w:val="index 3"/>
    <w:basedOn w:val="Normal"/>
    <w:next w:val="Normal"/>
    <w:autoRedefine/>
    <w:semiHidden/>
    <w:rsid w:val="0035466E"/>
    <w:pPr>
      <w:ind w:left="660" w:hanging="220"/>
    </w:pPr>
  </w:style>
  <w:style w:type="paragraph" w:styleId="ListContinue3">
    <w:name w:val="List Continue 3"/>
    <w:basedOn w:val="Normal"/>
    <w:semiHidden/>
    <w:rsid w:val="0035466E"/>
    <w:pPr>
      <w:ind w:left="1080"/>
    </w:pPr>
  </w:style>
  <w:style w:type="paragraph" w:styleId="ListContinue4">
    <w:name w:val="List Continue 4"/>
    <w:basedOn w:val="Normal"/>
    <w:semiHidden/>
    <w:rsid w:val="0035466E"/>
    <w:pPr>
      <w:ind w:left="1440"/>
    </w:pPr>
  </w:style>
  <w:style w:type="paragraph" w:styleId="ListContinue5">
    <w:name w:val="List Continue 5"/>
    <w:basedOn w:val="Normal"/>
    <w:semiHidden/>
    <w:rsid w:val="0035466E"/>
    <w:pPr>
      <w:ind w:left="1800"/>
    </w:pPr>
  </w:style>
  <w:style w:type="paragraph" w:styleId="ListNumber">
    <w:name w:val="List Number"/>
    <w:basedOn w:val="Normal"/>
    <w:semiHidden/>
    <w:rsid w:val="0035466E"/>
    <w:pPr>
      <w:numPr>
        <w:numId w:val="16"/>
      </w:numPr>
    </w:pPr>
  </w:style>
  <w:style w:type="paragraph" w:styleId="ListNumber2">
    <w:name w:val="List Number 2"/>
    <w:basedOn w:val="Normal"/>
    <w:rsid w:val="0035466E"/>
    <w:pPr>
      <w:numPr>
        <w:numId w:val="17"/>
      </w:numPr>
    </w:pPr>
  </w:style>
  <w:style w:type="paragraph" w:styleId="ListNumber3">
    <w:name w:val="List Number 3"/>
    <w:basedOn w:val="Normal"/>
    <w:semiHidden/>
    <w:rsid w:val="0035466E"/>
    <w:pPr>
      <w:numPr>
        <w:numId w:val="18"/>
      </w:numPr>
    </w:pPr>
  </w:style>
  <w:style w:type="paragraph" w:styleId="IndexHeading">
    <w:name w:val="index heading"/>
    <w:basedOn w:val="Normal"/>
    <w:next w:val="Index1"/>
    <w:semiHidden/>
    <w:rsid w:val="0035466E"/>
    <w:rPr>
      <w:b/>
      <w:bCs/>
    </w:rPr>
  </w:style>
  <w:style w:type="paragraph" w:styleId="ListNumber4">
    <w:name w:val="List Number 4"/>
    <w:basedOn w:val="Normal"/>
    <w:semiHidden/>
    <w:rsid w:val="0035466E"/>
    <w:pPr>
      <w:numPr>
        <w:numId w:val="19"/>
      </w:numPr>
    </w:pPr>
  </w:style>
  <w:style w:type="paragraph" w:styleId="ListNumber5">
    <w:name w:val="List Number 5"/>
    <w:basedOn w:val="Normal"/>
    <w:semiHidden/>
    <w:rsid w:val="0035466E"/>
    <w:pPr>
      <w:numPr>
        <w:numId w:val="20"/>
      </w:numPr>
    </w:pPr>
  </w:style>
  <w:style w:type="paragraph" w:styleId="List">
    <w:name w:val="List"/>
    <w:basedOn w:val="Normal"/>
    <w:semiHidden/>
    <w:rsid w:val="0035466E"/>
    <w:pPr>
      <w:ind w:left="360" w:hanging="360"/>
    </w:pPr>
  </w:style>
  <w:style w:type="paragraph" w:styleId="MessageHeader">
    <w:name w:val="Message Header"/>
    <w:basedOn w:val="Normal"/>
    <w:link w:val="MessageHeaderChar"/>
    <w:semiHidden/>
    <w:rsid w:val="0035466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character" w:customStyle="1" w:styleId="MessageHeaderChar">
    <w:name w:val="Message Header Char"/>
    <w:basedOn w:val="DefaultParagraphFont"/>
    <w:link w:val="MessageHeader"/>
    <w:semiHidden/>
    <w:rsid w:val="003D4761"/>
    <w:rPr>
      <w:rFonts w:ascii="Arial" w:eastAsia="Times New Roman" w:hAnsi="Arial" w:cs="Arial"/>
      <w:shd w:val="pct20" w:color="auto" w:fill="auto"/>
    </w:rPr>
  </w:style>
  <w:style w:type="paragraph" w:styleId="NormalWeb">
    <w:name w:val="Normal (Web)"/>
    <w:basedOn w:val="Normal"/>
    <w:semiHidden/>
    <w:rsid w:val="0035466E"/>
    <w:rPr>
      <w:rFonts w:ascii="Times New Roman" w:hAnsi="Times New Roman"/>
      <w:sz w:val="24"/>
    </w:rPr>
  </w:style>
  <w:style w:type="paragraph" w:styleId="NormalIndent">
    <w:name w:val="Normal Indent"/>
    <w:basedOn w:val="Normal"/>
    <w:semiHidden/>
    <w:rsid w:val="0035466E"/>
    <w:pPr>
      <w:ind w:left="720"/>
    </w:pPr>
  </w:style>
  <w:style w:type="paragraph" w:styleId="NoteHeading">
    <w:name w:val="Note Heading"/>
    <w:basedOn w:val="Normal"/>
    <w:next w:val="Normal"/>
    <w:link w:val="NoteHeadingChar"/>
    <w:rsid w:val="0035466E"/>
    <w:pPr>
      <w:jc w:val="center"/>
    </w:pPr>
    <w:rPr>
      <w:rFonts w:ascii="Arial Black" w:hAnsi="Arial Black"/>
      <w:sz w:val="28"/>
    </w:rPr>
  </w:style>
  <w:style w:type="character" w:customStyle="1" w:styleId="NoteHeadingChar">
    <w:name w:val="Note Heading Char"/>
    <w:basedOn w:val="DefaultParagraphFont"/>
    <w:link w:val="NoteHeading"/>
    <w:rsid w:val="003D4761"/>
    <w:rPr>
      <w:rFonts w:ascii="Arial Black" w:eastAsia="Times New Roman" w:hAnsi="Arial Black" w:cs="Times New Roman"/>
      <w:sz w:val="28"/>
    </w:rPr>
  </w:style>
  <w:style w:type="paragraph" w:styleId="PlainText">
    <w:name w:val="Plain Text"/>
    <w:basedOn w:val="Normal"/>
    <w:link w:val="PlainTextChar"/>
    <w:semiHidden/>
    <w:rsid w:val="0035466E"/>
    <w:rPr>
      <w:rFonts w:ascii="Courier New" w:hAnsi="Courier New" w:cs="Courier New"/>
      <w:sz w:val="20"/>
      <w:szCs w:val="20"/>
    </w:rPr>
  </w:style>
  <w:style w:type="character" w:customStyle="1" w:styleId="PlainTextChar">
    <w:name w:val="Plain Text Char"/>
    <w:basedOn w:val="DefaultParagraphFont"/>
    <w:link w:val="PlainText"/>
    <w:semiHidden/>
    <w:rsid w:val="003D4761"/>
    <w:rPr>
      <w:rFonts w:ascii="Courier New" w:eastAsia="Times New Roman" w:hAnsi="Courier New" w:cs="Courier New"/>
      <w:sz w:val="20"/>
      <w:szCs w:val="20"/>
    </w:rPr>
  </w:style>
  <w:style w:type="paragraph" w:styleId="Salutation">
    <w:name w:val="Salutation"/>
    <w:basedOn w:val="Normal"/>
    <w:next w:val="Normal"/>
    <w:link w:val="SalutationChar"/>
    <w:semiHidden/>
    <w:rsid w:val="0035466E"/>
  </w:style>
  <w:style w:type="character" w:customStyle="1" w:styleId="SalutationChar">
    <w:name w:val="Salutation Char"/>
    <w:basedOn w:val="DefaultParagraphFont"/>
    <w:link w:val="Salutation"/>
    <w:semiHidden/>
    <w:rsid w:val="003D4761"/>
    <w:rPr>
      <w:rFonts w:ascii="Arial" w:eastAsia="Times New Roman" w:hAnsi="Arial" w:cs="Times New Roman"/>
      <w:sz w:val="22"/>
    </w:rPr>
  </w:style>
  <w:style w:type="paragraph" w:customStyle="1" w:styleId="Header-cover2">
    <w:name w:val="Header - cover 2"/>
    <w:basedOn w:val="Header-cover1"/>
    <w:semiHidden/>
    <w:rsid w:val="0035466E"/>
    <w:rPr>
      <w:rFonts w:ascii="Arial" w:eastAsia="Times New Roman" w:hAnsi="Arial"/>
      <w:b w:val="0"/>
      <w:lang w:eastAsia="en-US"/>
    </w:rPr>
  </w:style>
  <w:style w:type="paragraph" w:customStyle="1" w:styleId="PoT">
    <w:name w:val="PoT"/>
    <w:basedOn w:val="Normal"/>
    <w:semiHidden/>
    <w:rsid w:val="0035466E"/>
    <w:pPr>
      <w:snapToGrid w:val="0"/>
      <w:spacing w:after="60"/>
    </w:pPr>
    <w:rPr>
      <w:b/>
      <w:snapToGrid w:val="0"/>
    </w:rPr>
  </w:style>
  <w:style w:type="paragraph" w:styleId="BalloonText">
    <w:name w:val="Balloon Text"/>
    <w:basedOn w:val="Normal"/>
    <w:link w:val="BalloonTextChar"/>
    <w:semiHidden/>
    <w:rsid w:val="0035466E"/>
    <w:rPr>
      <w:rFonts w:ascii="Tahoma" w:hAnsi="Tahoma" w:cs="Tahoma"/>
      <w:sz w:val="16"/>
      <w:szCs w:val="16"/>
    </w:rPr>
  </w:style>
  <w:style w:type="character" w:customStyle="1" w:styleId="BalloonTextChar">
    <w:name w:val="Balloon Text Char"/>
    <w:basedOn w:val="DefaultParagraphFont"/>
    <w:link w:val="BalloonText"/>
    <w:semiHidden/>
    <w:rsid w:val="003D4761"/>
    <w:rPr>
      <w:rFonts w:ascii="Tahoma" w:eastAsia="Times New Roman" w:hAnsi="Tahoma" w:cs="Tahoma"/>
      <w:sz w:val="16"/>
      <w:szCs w:val="16"/>
    </w:rPr>
  </w:style>
  <w:style w:type="paragraph" w:styleId="CommentText">
    <w:name w:val="annotation text"/>
    <w:basedOn w:val="Normal"/>
    <w:link w:val="CommentTextChar"/>
    <w:semiHidden/>
    <w:rsid w:val="0035466E"/>
    <w:rPr>
      <w:sz w:val="20"/>
      <w:szCs w:val="20"/>
    </w:rPr>
  </w:style>
  <w:style w:type="character" w:customStyle="1" w:styleId="CommentTextChar">
    <w:name w:val="Comment Text Char"/>
    <w:basedOn w:val="DefaultParagraphFont"/>
    <w:link w:val="CommentText"/>
    <w:semiHidden/>
    <w:rsid w:val="003D4761"/>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rsid w:val="0035466E"/>
    <w:rPr>
      <w:b/>
      <w:bCs/>
    </w:rPr>
  </w:style>
  <w:style w:type="character" w:customStyle="1" w:styleId="CommentSubjectChar">
    <w:name w:val="Comment Subject Char"/>
    <w:basedOn w:val="CommentTextChar"/>
    <w:link w:val="CommentSubject"/>
    <w:semiHidden/>
    <w:rsid w:val="003D4761"/>
    <w:rPr>
      <w:rFonts w:ascii="Arial" w:eastAsia="Times New Roman" w:hAnsi="Arial" w:cs="Times New Roman"/>
      <w:b/>
      <w:bCs/>
      <w:sz w:val="20"/>
      <w:szCs w:val="20"/>
    </w:rPr>
  </w:style>
  <w:style w:type="paragraph" w:styleId="DocumentMap">
    <w:name w:val="Document Map"/>
    <w:basedOn w:val="Normal"/>
    <w:link w:val="DocumentMapChar"/>
    <w:semiHidden/>
    <w:rsid w:val="0035466E"/>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3D4761"/>
    <w:rPr>
      <w:rFonts w:ascii="Tahoma" w:eastAsia="Times New Roman" w:hAnsi="Tahoma" w:cs="Tahoma"/>
      <w:sz w:val="20"/>
      <w:szCs w:val="20"/>
      <w:shd w:val="clear" w:color="auto" w:fill="000080"/>
    </w:rPr>
  </w:style>
  <w:style w:type="paragraph" w:styleId="Index4">
    <w:name w:val="index 4"/>
    <w:basedOn w:val="Normal"/>
    <w:next w:val="Normal"/>
    <w:autoRedefine/>
    <w:semiHidden/>
    <w:rsid w:val="0035466E"/>
    <w:pPr>
      <w:ind w:left="880" w:hanging="220"/>
    </w:pPr>
  </w:style>
  <w:style w:type="paragraph" w:styleId="Index5">
    <w:name w:val="index 5"/>
    <w:basedOn w:val="Normal"/>
    <w:next w:val="Normal"/>
    <w:autoRedefine/>
    <w:semiHidden/>
    <w:rsid w:val="0035466E"/>
    <w:pPr>
      <w:ind w:left="1100" w:hanging="220"/>
    </w:pPr>
  </w:style>
  <w:style w:type="paragraph" w:styleId="Index6">
    <w:name w:val="index 6"/>
    <w:basedOn w:val="Normal"/>
    <w:next w:val="Normal"/>
    <w:autoRedefine/>
    <w:semiHidden/>
    <w:rsid w:val="0035466E"/>
    <w:pPr>
      <w:ind w:left="1320" w:hanging="220"/>
    </w:pPr>
  </w:style>
  <w:style w:type="paragraph" w:styleId="Index7">
    <w:name w:val="index 7"/>
    <w:basedOn w:val="Normal"/>
    <w:next w:val="Normal"/>
    <w:autoRedefine/>
    <w:semiHidden/>
    <w:rsid w:val="0035466E"/>
    <w:pPr>
      <w:ind w:left="1540" w:hanging="220"/>
    </w:pPr>
  </w:style>
  <w:style w:type="paragraph" w:styleId="Index8">
    <w:name w:val="index 8"/>
    <w:basedOn w:val="Normal"/>
    <w:next w:val="Normal"/>
    <w:autoRedefine/>
    <w:semiHidden/>
    <w:rsid w:val="0035466E"/>
    <w:pPr>
      <w:ind w:left="1760" w:hanging="220"/>
    </w:pPr>
  </w:style>
  <w:style w:type="paragraph" w:styleId="Index9">
    <w:name w:val="index 9"/>
    <w:basedOn w:val="Normal"/>
    <w:next w:val="Normal"/>
    <w:autoRedefine/>
    <w:semiHidden/>
    <w:rsid w:val="0035466E"/>
    <w:pPr>
      <w:ind w:left="1980" w:hanging="220"/>
    </w:pPr>
  </w:style>
  <w:style w:type="paragraph" w:styleId="MacroText">
    <w:name w:val="macro"/>
    <w:link w:val="MacroTextChar"/>
    <w:semiHidden/>
    <w:rsid w:val="0035466E"/>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3D4761"/>
    <w:rPr>
      <w:rFonts w:ascii="Courier New" w:eastAsia="Times New Roman" w:hAnsi="Courier New" w:cs="Courier New"/>
      <w:sz w:val="20"/>
      <w:szCs w:val="20"/>
    </w:rPr>
  </w:style>
  <w:style w:type="paragraph" w:styleId="TableofAuthorities">
    <w:name w:val="table of authorities"/>
    <w:basedOn w:val="Normal"/>
    <w:next w:val="Normal"/>
    <w:semiHidden/>
    <w:rsid w:val="0035466E"/>
    <w:pPr>
      <w:ind w:left="220" w:hanging="220"/>
    </w:pPr>
  </w:style>
  <w:style w:type="paragraph" w:styleId="TableofFigures">
    <w:name w:val="table of figures"/>
    <w:basedOn w:val="Normal"/>
    <w:next w:val="Normal"/>
    <w:semiHidden/>
    <w:rsid w:val="0035466E"/>
  </w:style>
  <w:style w:type="paragraph" w:styleId="TOAHeading">
    <w:name w:val="toa heading"/>
    <w:basedOn w:val="Normal"/>
    <w:next w:val="Normal"/>
    <w:semiHidden/>
    <w:rsid w:val="0035466E"/>
    <w:pPr>
      <w:spacing w:before="120"/>
    </w:pPr>
    <w:rPr>
      <w:rFonts w:cs="Arial"/>
      <w:b/>
      <w:bCs/>
      <w:sz w:val="24"/>
    </w:rPr>
  </w:style>
  <w:style w:type="paragraph" w:customStyle="1" w:styleId="Footer-tabletext">
    <w:name w:val="Footer - table text"/>
    <w:basedOn w:val="Footer"/>
    <w:semiHidden/>
    <w:rsid w:val="0035466E"/>
    <w:pPr>
      <w:pBdr>
        <w:top w:val="none" w:sz="0" w:space="0" w:color="auto"/>
      </w:pBdr>
      <w:spacing w:before="60" w:after="60"/>
    </w:pPr>
  </w:style>
  <w:style w:type="table" w:customStyle="1" w:styleId="Footer-table">
    <w:name w:val="Footer - table"/>
    <w:basedOn w:val="TableGrid8"/>
    <w:semiHidden/>
    <w:rsid w:val="0035466E"/>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basedOn w:val="DefaultParagraphFont"/>
    <w:semiHidden/>
    <w:rsid w:val="0035466E"/>
  </w:style>
  <w:style w:type="table" w:customStyle="1" w:styleId="Cover-table">
    <w:name w:val="Cover - table"/>
    <w:basedOn w:val="TableGrid7"/>
    <w:semiHidden/>
    <w:rsid w:val="0035466E"/>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35466E"/>
    <w:pPr>
      <w:pBdr>
        <w:top w:val="single" w:sz="4" w:space="1" w:color="auto"/>
      </w:pBdr>
    </w:pPr>
    <w:rPr>
      <w:szCs w:val="72"/>
    </w:rPr>
  </w:style>
  <w:style w:type="table" w:styleId="Table3Deffects1">
    <w:name w:val="Table 3D effects 1"/>
    <w:basedOn w:val="TableNormal"/>
    <w:semiHidden/>
    <w:rsid w:val="0035466E"/>
    <w:pPr>
      <w:spacing w:before="120" w:after="120"/>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5466E"/>
    <w:pPr>
      <w:spacing w:before="120" w:after="120"/>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5466E"/>
    <w:pPr>
      <w:spacing w:before="120" w:after="120"/>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5466E"/>
    <w:pPr>
      <w:spacing w:before="120" w:after="120"/>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5466E"/>
    <w:pPr>
      <w:spacing w:before="120" w:after="120"/>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5466E"/>
    <w:pPr>
      <w:spacing w:before="120" w:after="120"/>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5466E"/>
    <w:pPr>
      <w:spacing w:before="120" w:after="120"/>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5466E"/>
    <w:pPr>
      <w:spacing w:before="120" w:after="120"/>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5466E"/>
    <w:pPr>
      <w:spacing w:before="120" w:after="120"/>
    </w:pPr>
    <w:rPr>
      <w:rFonts w:ascii="Times New Roman" w:eastAsia="Times New Roman" w:hAnsi="Times New Roman" w:cs="Times New Roman"/>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5466E"/>
    <w:pPr>
      <w:spacing w:before="120" w:after="120"/>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5466E"/>
    <w:pPr>
      <w:spacing w:before="120" w:after="120"/>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5466E"/>
    <w:pPr>
      <w:spacing w:before="120" w:after="120"/>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5466E"/>
    <w:pPr>
      <w:spacing w:before="120" w:after="120"/>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5466E"/>
    <w:pPr>
      <w:spacing w:before="120" w:after="120"/>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5466E"/>
    <w:pPr>
      <w:spacing w:before="120" w:after="120"/>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5466E"/>
    <w:pPr>
      <w:spacing w:before="120" w:after="120"/>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5466E"/>
    <w:pPr>
      <w:spacing w:before="120" w:after="120"/>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3">
    <w:name w:val="Table Grid 3"/>
    <w:basedOn w:val="TableNormal"/>
    <w:rsid w:val="0035466E"/>
    <w:pPr>
      <w:spacing w:before="120" w:after="120"/>
    </w:pPr>
    <w:rPr>
      <w:rFonts w:ascii="Arial" w:eastAsia="Times New Roman" w:hAnsi="Arial" w:cs="Times New Roman"/>
      <w:sz w:val="22"/>
      <w:szCs w:val="20"/>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35466E"/>
    <w:pPr>
      <w:spacing w:before="60" w:after="60"/>
    </w:pPr>
    <w:rPr>
      <w:rFonts w:ascii="Arial" w:eastAsia="Times New Roman" w:hAnsi="Arial" w:cs="Times New Roman"/>
      <w:sz w:val="22"/>
      <w:szCs w:val="20"/>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35466E"/>
    <w:pPr>
      <w:spacing w:before="120" w:after="120"/>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5466E"/>
    <w:pPr>
      <w:spacing w:before="120" w:after="120"/>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5466E"/>
    <w:pPr>
      <w:spacing w:after="0"/>
    </w:pPr>
    <w:rPr>
      <w:rFonts w:ascii="Arial" w:eastAsia="Times New Roman" w:hAnsi="Arial" w:cs="Times New Roman"/>
      <w:bCs/>
      <w:sz w:val="20"/>
      <w:szCs w:val="20"/>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35466E"/>
    <w:pPr>
      <w:snapToGrid w:val="0"/>
      <w:spacing w:before="60" w:after="60"/>
    </w:pPr>
    <w:rPr>
      <w:rFonts w:ascii="Arial" w:eastAsia="Times New Roman" w:hAnsi="Arial" w:cs="Times New Roman"/>
      <w:snapToGrid w:val="0"/>
      <w:sz w:val="20"/>
      <w:szCs w:val="2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35466E"/>
    <w:pPr>
      <w:spacing w:before="120" w:after="120"/>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5466E"/>
    <w:pPr>
      <w:spacing w:before="120" w:after="120"/>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5466E"/>
    <w:pPr>
      <w:spacing w:before="120" w:after="120"/>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5466E"/>
    <w:pPr>
      <w:spacing w:before="120" w:after="120"/>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5466E"/>
    <w:pPr>
      <w:spacing w:before="120" w:after="120"/>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5466E"/>
    <w:pPr>
      <w:spacing w:before="120" w:after="120"/>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5466E"/>
    <w:pPr>
      <w:spacing w:before="120" w:after="120"/>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5466E"/>
    <w:pPr>
      <w:spacing w:before="120" w:after="120"/>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35466E"/>
    <w:pPr>
      <w:spacing w:before="40"/>
      <w:ind w:right="72"/>
    </w:pPr>
    <w:rPr>
      <w:iCs/>
      <w:szCs w:val="20"/>
    </w:rPr>
  </w:style>
  <w:style w:type="table" w:styleId="TableProfessional">
    <w:name w:val="Table Professional"/>
    <w:basedOn w:val="TableNormal"/>
    <w:semiHidden/>
    <w:rsid w:val="0035466E"/>
    <w:pPr>
      <w:spacing w:before="120" w:after="120"/>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5466E"/>
    <w:pPr>
      <w:spacing w:before="120" w:after="120"/>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5466E"/>
    <w:pPr>
      <w:spacing w:before="120" w:after="120"/>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5466E"/>
    <w:pPr>
      <w:spacing w:before="120" w:after="120"/>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5466E"/>
    <w:pPr>
      <w:spacing w:before="120" w:after="120"/>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5466E"/>
    <w:pPr>
      <w:spacing w:before="120" w:after="120"/>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5466E"/>
    <w:pPr>
      <w:spacing w:before="120" w:after="12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35466E"/>
    <w:pPr>
      <w:spacing w:before="120" w:after="120"/>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5466E"/>
    <w:pPr>
      <w:spacing w:before="120" w:after="120"/>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5466E"/>
    <w:pPr>
      <w:spacing w:before="120" w:after="120"/>
    </w:pPr>
    <w:rPr>
      <w:rFonts w:ascii="Times New Roman" w:eastAsia="Times New Roman" w:hAnsi="Times New Roman" w:cs="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35466E"/>
    <w:pPr>
      <w:adjustRightInd w:val="0"/>
      <w:snapToGrid w:val="0"/>
      <w:spacing w:before="0" w:after="0"/>
    </w:pPr>
    <w:rPr>
      <w:rFonts w:eastAsia="Arial Unicode MS"/>
      <w:lang w:eastAsia="zh-CN"/>
    </w:rPr>
  </w:style>
  <w:style w:type="paragraph" w:styleId="ListParagraph">
    <w:name w:val="List Paragraph"/>
    <w:basedOn w:val="Normal"/>
    <w:rsid w:val="006263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arnesjus.ibm.com/Library/Group%20Containers/UBF8T346G9.Office/User%20Content.localized/Templates.localized/201301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201301_TEC_workbook_TEMPLATE.dot</Template>
  <TotalTime>175</TotalTime>
  <Pages>40</Pages>
  <Words>3216</Words>
  <Characters>18333</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Jack Carnes</cp:lastModifiedBy>
  <cp:revision>5</cp:revision>
  <dcterms:created xsi:type="dcterms:W3CDTF">2018-08-10T17:29:00Z</dcterms:created>
  <dcterms:modified xsi:type="dcterms:W3CDTF">2018-08-13T18:27:00Z</dcterms:modified>
</cp:coreProperties>
</file>